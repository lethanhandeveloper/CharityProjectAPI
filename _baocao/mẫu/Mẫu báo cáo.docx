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348CF" w14:textId="77777777" w:rsidR="00261C6A" w:rsidRPr="00401F50" w:rsidRDefault="00261C6A" w:rsidP="00261C6A">
      <w:pPr>
        <w:keepNext/>
        <w:spacing w:before="120" w:after="120" w:line="288" w:lineRule="auto"/>
        <w:jc w:val="center"/>
        <w:rPr>
          <w:szCs w:val="28"/>
        </w:rPr>
      </w:pPr>
      <w:r>
        <w:rPr>
          <w:szCs w:val="28"/>
        </w:rPr>
        <w:t>VIETNAM-KOREA UNIVERSITY OF INFORMATION AND</w:t>
      </w:r>
      <w:r>
        <w:rPr>
          <w:szCs w:val="28"/>
        </w:rPr>
        <w:br/>
        <w:t>COMMUNICATION TECHNOLOGY</w:t>
      </w:r>
    </w:p>
    <w:p w14:paraId="131CF0A3" w14:textId="77777777" w:rsidR="00A55302" w:rsidRPr="00401F50" w:rsidRDefault="005235A8" w:rsidP="00940D2F">
      <w:pPr>
        <w:spacing w:before="120" w:after="120" w:line="288" w:lineRule="auto"/>
        <w:jc w:val="center"/>
        <w:rPr>
          <w:b/>
          <w:sz w:val="40"/>
        </w:rPr>
      </w:pPr>
      <w:r>
        <w:rPr>
          <w:b/>
          <w:sz w:val="40"/>
        </w:rPr>
        <w:t>Faculty of Computer Science</w:t>
      </w:r>
    </w:p>
    <w:p w14:paraId="584862F9" w14:textId="77777777" w:rsidR="00940D2F" w:rsidRPr="00940D2F" w:rsidRDefault="00940D2F" w:rsidP="00940D2F">
      <w:pPr>
        <w:jc w:val="center"/>
        <w:rPr>
          <w:b/>
          <w:sz w:val="40"/>
        </w:rPr>
      </w:pPr>
    </w:p>
    <w:p w14:paraId="6C09C86A" w14:textId="77777777" w:rsidR="00105189" w:rsidRPr="00933993" w:rsidRDefault="00105189" w:rsidP="00FC6581">
      <w:pPr>
        <w:keepNext/>
        <w:spacing w:before="120" w:line="360" w:lineRule="auto"/>
        <w:jc w:val="center"/>
        <w:rPr>
          <w:szCs w:val="28"/>
        </w:rPr>
      </w:pPr>
      <w:r w:rsidRPr="00933993">
        <w:rPr>
          <w:noProof/>
          <w:szCs w:val="28"/>
        </w:rPr>
        <w:drawing>
          <wp:inline distT="0" distB="0" distL="0" distR="0" wp14:anchorId="0E0C5383" wp14:editId="09EC8D27">
            <wp:extent cx="1257300" cy="735401"/>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8" cstate="print">
                      <a:extLst>
                        <a:ext uri="{28A0092B-C50C-407E-A947-70E740481C1C}">
                          <a14:useLocalDpi xmlns:a14="http://schemas.microsoft.com/office/drawing/2010/main" val="0"/>
                        </a:ext>
                      </a:extLst>
                    </a:blip>
                    <a:srcRect r="82398"/>
                    <a:stretch/>
                  </pic:blipFill>
                  <pic:spPr bwMode="auto">
                    <a:xfrm>
                      <a:off x="0" y="0"/>
                      <a:ext cx="1257961" cy="735788"/>
                    </a:xfrm>
                    <a:prstGeom prst="rect">
                      <a:avLst/>
                    </a:prstGeom>
                    <a:ln>
                      <a:noFill/>
                    </a:ln>
                    <a:extLst>
                      <a:ext uri="{53640926-AAD7-44D8-BBD7-CCE9431645EC}">
                        <a14:shadowObscured xmlns:a14="http://schemas.microsoft.com/office/drawing/2010/main"/>
                      </a:ext>
                    </a:extLst>
                  </pic:spPr>
                </pic:pic>
              </a:graphicData>
            </a:graphic>
          </wp:inline>
        </w:drawing>
      </w:r>
    </w:p>
    <w:p w14:paraId="4E5A822B" w14:textId="77777777" w:rsidR="00FC6581" w:rsidRPr="00933993" w:rsidRDefault="00FC6581" w:rsidP="00750B87">
      <w:pPr>
        <w:spacing w:after="120" w:line="360" w:lineRule="auto"/>
        <w:rPr>
          <w:sz w:val="26"/>
          <w:szCs w:val="26"/>
        </w:rPr>
      </w:pPr>
    </w:p>
    <w:p w14:paraId="0140889C" w14:textId="77777777" w:rsidR="00A55302" w:rsidRDefault="00A55302" w:rsidP="00940D2F"/>
    <w:p w14:paraId="23C58C1C" w14:textId="77777777" w:rsidR="00940D2F" w:rsidRPr="00933993" w:rsidRDefault="00940D2F" w:rsidP="00940D2F"/>
    <w:p w14:paraId="6C9CD3EE" w14:textId="77777777" w:rsidR="00A55302" w:rsidRPr="00401F50" w:rsidRDefault="00F27B4C" w:rsidP="00940D2F">
      <w:pPr>
        <w:spacing w:before="120" w:after="120" w:line="312" w:lineRule="auto"/>
        <w:jc w:val="center"/>
        <w:rPr>
          <w:sz w:val="36"/>
        </w:rPr>
      </w:pPr>
      <w:r>
        <w:rPr>
          <w:sz w:val="36"/>
        </w:rPr>
        <w:t>GRADUATION THESIS</w:t>
      </w:r>
    </w:p>
    <w:p w14:paraId="577B3AEC" w14:textId="77777777" w:rsidR="00FC6581" w:rsidRPr="00933993" w:rsidRDefault="00005846" w:rsidP="00940D2F">
      <w:pPr>
        <w:spacing w:before="120" w:after="120" w:line="312" w:lineRule="auto"/>
        <w:jc w:val="center"/>
        <w:rPr>
          <w:b/>
          <w:sz w:val="34"/>
          <w:szCs w:val="42"/>
        </w:rPr>
      </w:pPr>
      <w:r>
        <w:rPr>
          <w:b/>
          <w:sz w:val="40"/>
          <w:szCs w:val="48"/>
        </w:rPr>
        <w:t>ABC</w:t>
      </w:r>
    </w:p>
    <w:p w14:paraId="2D904FB8" w14:textId="77777777" w:rsidR="00A55302" w:rsidRPr="00933993" w:rsidRDefault="00A55302" w:rsidP="00FC6581">
      <w:pPr>
        <w:spacing w:line="360" w:lineRule="auto"/>
        <w:jc w:val="center"/>
        <w:rPr>
          <w:sz w:val="30"/>
          <w:szCs w:val="28"/>
        </w:rPr>
      </w:pPr>
    </w:p>
    <w:p w14:paraId="144F1379" w14:textId="77777777" w:rsidR="00A55302" w:rsidRDefault="00A55302" w:rsidP="00FC6581">
      <w:pPr>
        <w:spacing w:line="360" w:lineRule="auto"/>
        <w:jc w:val="center"/>
        <w:rPr>
          <w:sz w:val="30"/>
          <w:szCs w:val="28"/>
        </w:rPr>
      </w:pPr>
    </w:p>
    <w:p w14:paraId="38AAC354" w14:textId="77777777" w:rsidR="00940D2F" w:rsidRDefault="00940D2F" w:rsidP="00FC6581">
      <w:pPr>
        <w:spacing w:line="360" w:lineRule="auto"/>
        <w:jc w:val="center"/>
        <w:rPr>
          <w:sz w:val="30"/>
          <w:szCs w:val="28"/>
        </w:rPr>
      </w:pPr>
    </w:p>
    <w:p w14:paraId="0A14341A" w14:textId="77777777" w:rsidR="00940D2F" w:rsidRPr="00933993" w:rsidRDefault="00940D2F" w:rsidP="00FC6581">
      <w:pPr>
        <w:spacing w:line="360" w:lineRule="auto"/>
        <w:jc w:val="center"/>
        <w:rPr>
          <w:sz w:val="30"/>
          <w:szCs w:val="28"/>
        </w:rPr>
      </w:pPr>
    </w:p>
    <w:p w14:paraId="441F80F8" w14:textId="77777777" w:rsidR="00FC6581" w:rsidRPr="00933993" w:rsidRDefault="00FC6581" w:rsidP="00940D2F"/>
    <w:p w14:paraId="07A3746D" w14:textId="77777777" w:rsidR="00105189" w:rsidRPr="00933993" w:rsidRDefault="00F27B4C" w:rsidP="004B5532">
      <w:pPr>
        <w:tabs>
          <w:tab w:val="left" w:pos="3150"/>
        </w:tabs>
        <w:spacing w:line="360" w:lineRule="auto"/>
        <w:ind w:firstLine="1701"/>
        <w:rPr>
          <w:szCs w:val="36"/>
        </w:rPr>
      </w:pPr>
      <w:r>
        <w:rPr>
          <w:szCs w:val="36"/>
        </w:rPr>
        <w:t>Student</w:t>
      </w:r>
      <w:r w:rsidR="00105189" w:rsidRPr="00933993">
        <w:rPr>
          <w:szCs w:val="36"/>
        </w:rPr>
        <w:t xml:space="preserve">: </w:t>
      </w:r>
      <w:r w:rsidR="00105189" w:rsidRPr="00933993">
        <w:rPr>
          <w:szCs w:val="36"/>
        </w:rPr>
        <w:tab/>
      </w:r>
      <w:r w:rsidR="00B227B9">
        <w:rPr>
          <w:b/>
          <w:szCs w:val="36"/>
        </w:rPr>
        <w:t>NGUYEN VAN A</w:t>
      </w:r>
    </w:p>
    <w:p w14:paraId="24B63445" w14:textId="77777777" w:rsidR="00105189" w:rsidRPr="00933993" w:rsidRDefault="00F27B4C" w:rsidP="004B5532">
      <w:pPr>
        <w:tabs>
          <w:tab w:val="left" w:pos="3150"/>
        </w:tabs>
        <w:spacing w:line="360" w:lineRule="auto"/>
        <w:ind w:firstLine="1701"/>
        <w:rPr>
          <w:b/>
          <w:szCs w:val="36"/>
        </w:rPr>
      </w:pPr>
      <w:r>
        <w:rPr>
          <w:szCs w:val="36"/>
        </w:rPr>
        <w:t>Class</w:t>
      </w:r>
      <w:r w:rsidR="00105189" w:rsidRPr="00933993">
        <w:rPr>
          <w:szCs w:val="36"/>
        </w:rPr>
        <w:t xml:space="preserve">: </w:t>
      </w:r>
      <w:r w:rsidR="00105189" w:rsidRPr="00933993">
        <w:rPr>
          <w:szCs w:val="36"/>
        </w:rPr>
        <w:tab/>
      </w:r>
      <w:r w:rsidR="00B227B9">
        <w:rPr>
          <w:b/>
          <w:szCs w:val="36"/>
        </w:rPr>
        <w:t>18IT5</w:t>
      </w:r>
    </w:p>
    <w:p w14:paraId="7CFFF728" w14:textId="77777777" w:rsidR="00A55302" w:rsidRPr="00933993" w:rsidRDefault="00F27B4C" w:rsidP="004B5532">
      <w:pPr>
        <w:tabs>
          <w:tab w:val="left" w:pos="3150"/>
        </w:tabs>
        <w:spacing w:line="360" w:lineRule="auto"/>
        <w:ind w:firstLine="1701"/>
        <w:rPr>
          <w:szCs w:val="36"/>
        </w:rPr>
      </w:pPr>
      <w:r>
        <w:rPr>
          <w:szCs w:val="36"/>
        </w:rPr>
        <w:t>Supervisor</w:t>
      </w:r>
      <w:r w:rsidR="00A55302" w:rsidRPr="00933993">
        <w:rPr>
          <w:szCs w:val="36"/>
        </w:rPr>
        <w:t xml:space="preserve">: </w:t>
      </w:r>
      <w:r w:rsidR="00401F50">
        <w:rPr>
          <w:szCs w:val="36"/>
        </w:rPr>
        <w:tab/>
      </w:r>
      <w:r w:rsidR="00B227B9">
        <w:rPr>
          <w:szCs w:val="36"/>
        </w:rPr>
        <w:t>NGUYEN VAN B</w:t>
      </w:r>
    </w:p>
    <w:p w14:paraId="02B9AD4D" w14:textId="77777777" w:rsidR="00320C61" w:rsidRPr="00933993" w:rsidRDefault="00320C61" w:rsidP="00940D2F"/>
    <w:p w14:paraId="283A0883" w14:textId="77777777" w:rsidR="00F23418" w:rsidRDefault="00F23418" w:rsidP="00940D2F"/>
    <w:p w14:paraId="55656381" w14:textId="77777777" w:rsidR="00940D2F" w:rsidRDefault="00940D2F" w:rsidP="00940D2F"/>
    <w:p w14:paraId="2DA73B82" w14:textId="77777777" w:rsidR="00940D2F" w:rsidRDefault="00940D2F" w:rsidP="00940D2F"/>
    <w:p w14:paraId="03A2B66F" w14:textId="77777777" w:rsidR="00940D2F" w:rsidRDefault="00940D2F" w:rsidP="00940D2F"/>
    <w:p w14:paraId="143D6963" w14:textId="77777777" w:rsidR="00940D2F" w:rsidRDefault="00940D2F" w:rsidP="00940D2F"/>
    <w:p w14:paraId="1300C320" w14:textId="77777777" w:rsidR="00940D2F" w:rsidRDefault="00940D2F" w:rsidP="00940D2F"/>
    <w:p w14:paraId="1F4A5308" w14:textId="77777777" w:rsidR="00940D2F" w:rsidRPr="00933993" w:rsidRDefault="00940D2F" w:rsidP="00940D2F"/>
    <w:p w14:paraId="01601A6C" w14:textId="77777777" w:rsidR="00F23418" w:rsidRPr="00933993" w:rsidRDefault="00F23418" w:rsidP="00940D2F"/>
    <w:p w14:paraId="5EE263C5" w14:textId="77777777" w:rsidR="00FC6581" w:rsidRDefault="004B5532" w:rsidP="00320C61">
      <w:pPr>
        <w:spacing w:line="360" w:lineRule="auto"/>
        <w:jc w:val="center"/>
        <w:rPr>
          <w:b/>
          <w:i/>
          <w:szCs w:val="30"/>
        </w:rPr>
      </w:pPr>
      <w:r>
        <w:rPr>
          <w:b/>
          <w:i/>
          <w:szCs w:val="30"/>
        </w:rPr>
        <w:t xml:space="preserve">Da Nang, </w:t>
      </w:r>
      <w:r w:rsidR="00D300F3">
        <w:rPr>
          <w:b/>
          <w:i/>
          <w:szCs w:val="30"/>
        </w:rPr>
        <w:t>December</w:t>
      </w:r>
      <w:r>
        <w:rPr>
          <w:b/>
          <w:i/>
          <w:szCs w:val="30"/>
        </w:rPr>
        <w:t xml:space="preserve"> </w:t>
      </w:r>
      <w:r w:rsidR="00005846">
        <w:rPr>
          <w:b/>
          <w:i/>
          <w:szCs w:val="30"/>
        </w:rPr>
        <w:t>–</w:t>
      </w:r>
      <w:r>
        <w:rPr>
          <w:b/>
          <w:i/>
          <w:szCs w:val="30"/>
        </w:rPr>
        <w:t xml:space="preserve"> 2022</w:t>
      </w:r>
    </w:p>
    <w:p w14:paraId="2E1A61CC" w14:textId="1E4ED25F" w:rsidR="00005846" w:rsidRDefault="00005846">
      <w:pPr>
        <w:rPr>
          <w:b/>
          <w:i/>
          <w:szCs w:val="30"/>
        </w:rPr>
      </w:pPr>
      <w:r>
        <w:rPr>
          <w:b/>
          <w:i/>
          <w:szCs w:val="30"/>
        </w:rPr>
        <w:br w:type="page"/>
      </w:r>
    </w:p>
    <w:p w14:paraId="063C99C4" w14:textId="573B7044" w:rsidR="00C35616" w:rsidRDefault="00C35616" w:rsidP="00087935">
      <w:pPr>
        <w:spacing w:before="120" w:after="120" w:line="288" w:lineRule="auto"/>
        <w:jc w:val="center"/>
        <w:rPr>
          <w:szCs w:val="28"/>
        </w:rPr>
      </w:pPr>
    </w:p>
    <w:p w14:paraId="45269D42" w14:textId="31AA828E" w:rsidR="00087935" w:rsidRPr="00087935" w:rsidRDefault="00087935" w:rsidP="00087935">
      <w:pPr>
        <w:spacing w:before="120" w:after="120" w:line="288" w:lineRule="auto"/>
        <w:jc w:val="center"/>
        <w:rPr>
          <w:szCs w:val="28"/>
        </w:rPr>
      </w:pPr>
      <w:r w:rsidRPr="00087935">
        <w:rPr>
          <w:szCs w:val="28"/>
        </w:rPr>
        <w:t>VIETNAM-KOREA UNIVERSITY OF INFORMATION AND</w:t>
      </w:r>
    </w:p>
    <w:p w14:paraId="756BD81F" w14:textId="77777777" w:rsidR="00087935" w:rsidRDefault="00087935" w:rsidP="00087935">
      <w:pPr>
        <w:spacing w:before="120" w:after="120" w:line="288" w:lineRule="auto"/>
        <w:jc w:val="center"/>
        <w:rPr>
          <w:szCs w:val="28"/>
        </w:rPr>
      </w:pPr>
      <w:r w:rsidRPr="00087935">
        <w:rPr>
          <w:szCs w:val="28"/>
        </w:rPr>
        <w:t>COMMUNICATION TECHNOLOGY</w:t>
      </w:r>
    </w:p>
    <w:p w14:paraId="454F13B9" w14:textId="77777777" w:rsidR="00940D2F" w:rsidRDefault="00087935" w:rsidP="00940D2F">
      <w:pPr>
        <w:jc w:val="center"/>
        <w:rPr>
          <w:b/>
          <w:sz w:val="40"/>
        </w:rPr>
      </w:pPr>
      <w:r w:rsidRPr="00087935">
        <w:rPr>
          <w:b/>
          <w:sz w:val="40"/>
        </w:rPr>
        <w:t>Faculty of Computer Science</w:t>
      </w:r>
    </w:p>
    <w:p w14:paraId="05B480CB" w14:textId="77777777" w:rsidR="00087935" w:rsidRDefault="00087935" w:rsidP="00940D2F">
      <w:pPr>
        <w:jc w:val="center"/>
        <w:rPr>
          <w:b/>
          <w:sz w:val="40"/>
        </w:rPr>
      </w:pPr>
    </w:p>
    <w:p w14:paraId="78BDA464" w14:textId="77777777" w:rsidR="00087935" w:rsidRPr="00940D2F" w:rsidRDefault="00087935" w:rsidP="00940D2F">
      <w:pPr>
        <w:jc w:val="center"/>
        <w:rPr>
          <w:b/>
          <w:sz w:val="40"/>
        </w:rPr>
      </w:pPr>
    </w:p>
    <w:p w14:paraId="1E587675" w14:textId="57634245" w:rsidR="00940D2F" w:rsidRPr="00933993" w:rsidRDefault="00940D2F" w:rsidP="00940D2F">
      <w:pPr>
        <w:keepNext/>
        <w:spacing w:before="120" w:line="360" w:lineRule="auto"/>
        <w:jc w:val="center"/>
        <w:rPr>
          <w:szCs w:val="28"/>
        </w:rPr>
      </w:pPr>
    </w:p>
    <w:p w14:paraId="42C53029" w14:textId="5DE3BA8F" w:rsidR="00940D2F" w:rsidRDefault="00940D2F" w:rsidP="00940D2F">
      <w:pPr>
        <w:spacing w:after="120" w:line="360" w:lineRule="auto"/>
        <w:rPr>
          <w:sz w:val="26"/>
          <w:szCs w:val="26"/>
        </w:rPr>
      </w:pPr>
    </w:p>
    <w:p w14:paraId="0478EF4C" w14:textId="77777777" w:rsidR="00C35616" w:rsidRPr="00933993" w:rsidRDefault="00C35616" w:rsidP="00940D2F">
      <w:pPr>
        <w:spacing w:after="120" w:line="360" w:lineRule="auto"/>
        <w:rPr>
          <w:sz w:val="26"/>
          <w:szCs w:val="26"/>
        </w:rPr>
      </w:pPr>
    </w:p>
    <w:p w14:paraId="21D55D94" w14:textId="77777777" w:rsidR="00940D2F" w:rsidRDefault="00940D2F" w:rsidP="00940D2F"/>
    <w:p w14:paraId="1173B196" w14:textId="77777777" w:rsidR="00940D2F" w:rsidRPr="00933993" w:rsidRDefault="00940D2F" w:rsidP="00940D2F"/>
    <w:p w14:paraId="1E709186" w14:textId="77777777" w:rsidR="00940D2F" w:rsidRPr="00401F50" w:rsidRDefault="00F27B4C" w:rsidP="00940D2F">
      <w:pPr>
        <w:spacing w:before="120" w:after="120" w:line="312" w:lineRule="auto"/>
        <w:jc w:val="center"/>
        <w:rPr>
          <w:sz w:val="36"/>
        </w:rPr>
      </w:pPr>
      <w:r>
        <w:rPr>
          <w:sz w:val="36"/>
        </w:rPr>
        <w:t>GRADUATION THESIS</w:t>
      </w:r>
    </w:p>
    <w:p w14:paraId="5F8B86D6" w14:textId="77777777" w:rsidR="00940D2F" w:rsidRPr="00933993" w:rsidRDefault="00005846" w:rsidP="00940D2F">
      <w:pPr>
        <w:spacing w:before="120" w:after="120" w:line="312" w:lineRule="auto"/>
        <w:jc w:val="center"/>
        <w:rPr>
          <w:b/>
          <w:sz w:val="34"/>
          <w:szCs w:val="42"/>
        </w:rPr>
      </w:pPr>
      <w:r>
        <w:rPr>
          <w:b/>
          <w:sz w:val="40"/>
          <w:szCs w:val="48"/>
        </w:rPr>
        <w:t>ABC</w:t>
      </w:r>
    </w:p>
    <w:p w14:paraId="06C0B2B0" w14:textId="77777777" w:rsidR="00940D2F" w:rsidRPr="00933993" w:rsidRDefault="00940D2F" w:rsidP="00940D2F">
      <w:pPr>
        <w:spacing w:line="360" w:lineRule="auto"/>
        <w:jc w:val="center"/>
        <w:rPr>
          <w:sz w:val="30"/>
          <w:szCs w:val="28"/>
        </w:rPr>
      </w:pPr>
    </w:p>
    <w:p w14:paraId="2993AF7A" w14:textId="77777777" w:rsidR="00940D2F" w:rsidRDefault="00940D2F" w:rsidP="00940D2F">
      <w:pPr>
        <w:spacing w:line="360" w:lineRule="auto"/>
        <w:jc w:val="center"/>
        <w:rPr>
          <w:sz w:val="30"/>
          <w:szCs w:val="28"/>
        </w:rPr>
      </w:pPr>
    </w:p>
    <w:p w14:paraId="21BFB53D" w14:textId="77777777" w:rsidR="00940D2F" w:rsidRDefault="00940D2F" w:rsidP="00940D2F">
      <w:pPr>
        <w:spacing w:line="360" w:lineRule="auto"/>
        <w:jc w:val="center"/>
        <w:rPr>
          <w:sz w:val="30"/>
          <w:szCs w:val="28"/>
        </w:rPr>
      </w:pPr>
    </w:p>
    <w:p w14:paraId="52989770" w14:textId="77777777" w:rsidR="00940D2F" w:rsidRPr="00933993" w:rsidRDefault="00940D2F" w:rsidP="00940D2F">
      <w:pPr>
        <w:spacing w:line="360" w:lineRule="auto"/>
        <w:jc w:val="center"/>
        <w:rPr>
          <w:sz w:val="30"/>
          <w:szCs w:val="28"/>
        </w:rPr>
      </w:pPr>
    </w:p>
    <w:p w14:paraId="42F678F5" w14:textId="77777777" w:rsidR="00940D2F" w:rsidRPr="00933993" w:rsidRDefault="00940D2F" w:rsidP="00940D2F"/>
    <w:p w14:paraId="048B1D9C" w14:textId="77777777" w:rsidR="00940D2F" w:rsidRPr="00933993" w:rsidRDefault="00341641" w:rsidP="004B5532">
      <w:pPr>
        <w:tabs>
          <w:tab w:val="left" w:pos="3150"/>
        </w:tabs>
        <w:spacing w:line="360" w:lineRule="auto"/>
        <w:ind w:firstLine="1701"/>
        <w:rPr>
          <w:szCs w:val="36"/>
        </w:rPr>
      </w:pPr>
      <w:r>
        <w:rPr>
          <w:szCs w:val="36"/>
        </w:rPr>
        <w:t>Student</w:t>
      </w:r>
      <w:r w:rsidR="00940D2F" w:rsidRPr="00933993">
        <w:rPr>
          <w:szCs w:val="36"/>
        </w:rPr>
        <w:t xml:space="preserve">: </w:t>
      </w:r>
      <w:r w:rsidR="00940D2F" w:rsidRPr="00933993">
        <w:rPr>
          <w:szCs w:val="36"/>
        </w:rPr>
        <w:tab/>
      </w:r>
      <w:r w:rsidR="00B227B9">
        <w:rPr>
          <w:b/>
          <w:szCs w:val="36"/>
        </w:rPr>
        <w:t>NGUYEN VAN A</w:t>
      </w:r>
    </w:p>
    <w:p w14:paraId="67FB8B8A" w14:textId="77777777" w:rsidR="00940D2F" w:rsidRPr="00933993" w:rsidRDefault="00341641" w:rsidP="004B5532">
      <w:pPr>
        <w:tabs>
          <w:tab w:val="left" w:pos="3150"/>
        </w:tabs>
        <w:spacing w:line="360" w:lineRule="auto"/>
        <w:ind w:firstLine="1701"/>
        <w:rPr>
          <w:b/>
          <w:szCs w:val="36"/>
        </w:rPr>
      </w:pPr>
      <w:r>
        <w:rPr>
          <w:szCs w:val="36"/>
        </w:rPr>
        <w:t>Class</w:t>
      </w:r>
      <w:r w:rsidR="00940D2F" w:rsidRPr="00933993">
        <w:rPr>
          <w:szCs w:val="36"/>
        </w:rPr>
        <w:t xml:space="preserve">: </w:t>
      </w:r>
      <w:r w:rsidR="00940D2F" w:rsidRPr="00933993">
        <w:rPr>
          <w:szCs w:val="36"/>
        </w:rPr>
        <w:tab/>
      </w:r>
      <w:r w:rsidR="00B227B9">
        <w:rPr>
          <w:b/>
          <w:szCs w:val="36"/>
        </w:rPr>
        <w:t>18IT5</w:t>
      </w:r>
    </w:p>
    <w:p w14:paraId="38250ADE" w14:textId="77777777" w:rsidR="00940D2F" w:rsidRPr="00933993" w:rsidRDefault="00341641" w:rsidP="004B5532">
      <w:pPr>
        <w:tabs>
          <w:tab w:val="left" w:pos="3150"/>
        </w:tabs>
        <w:spacing w:line="360" w:lineRule="auto"/>
        <w:ind w:firstLine="1701"/>
        <w:rPr>
          <w:szCs w:val="36"/>
        </w:rPr>
      </w:pPr>
      <w:r>
        <w:rPr>
          <w:szCs w:val="36"/>
        </w:rPr>
        <w:t>Supervisor</w:t>
      </w:r>
      <w:r w:rsidR="00940D2F" w:rsidRPr="00933993">
        <w:rPr>
          <w:szCs w:val="36"/>
        </w:rPr>
        <w:t xml:space="preserve">: </w:t>
      </w:r>
      <w:r w:rsidR="00401F50">
        <w:rPr>
          <w:szCs w:val="36"/>
        </w:rPr>
        <w:tab/>
      </w:r>
      <w:r w:rsidR="00B227B9">
        <w:rPr>
          <w:szCs w:val="36"/>
        </w:rPr>
        <w:t>NGUYEN VAN B</w:t>
      </w:r>
    </w:p>
    <w:p w14:paraId="001EC968" w14:textId="77777777" w:rsidR="00940D2F" w:rsidRPr="00933993" w:rsidRDefault="00940D2F" w:rsidP="00940D2F"/>
    <w:p w14:paraId="38215DB1" w14:textId="77777777" w:rsidR="00940D2F" w:rsidRDefault="00940D2F" w:rsidP="00940D2F"/>
    <w:p w14:paraId="73143102" w14:textId="77777777" w:rsidR="00940D2F" w:rsidRDefault="00940D2F" w:rsidP="00940D2F"/>
    <w:p w14:paraId="68A8FC8E" w14:textId="77777777" w:rsidR="00940D2F" w:rsidRDefault="00940D2F" w:rsidP="00940D2F"/>
    <w:p w14:paraId="35EDC3E8" w14:textId="77777777" w:rsidR="00940D2F" w:rsidRDefault="00940D2F" w:rsidP="00940D2F"/>
    <w:p w14:paraId="7D815978" w14:textId="77777777" w:rsidR="00940D2F" w:rsidRDefault="00940D2F" w:rsidP="00940D2F"/>
    <w:p w14:paraId="665247A7" w14:textId="77777777" w:rsidR="00602361" w:rsidRDefault="00602361" w:rsidP="00940D2F"/>
    <w:p w14:paraId="7D93C3A1" w14:textId="77777777" w:rsidR="00602361" w:rsidRDefault="00602361" w:rsidP="00940D2F"/>
    <w:p w14:paraId="28C50242" w14:textId="77777777" w:rsidR="00636C8A" w:rsidRDefault="00404C19" w:rsidP="006B282E">
      <w:pPr>
        <w:spacing w:line="360" w:lineRule="auto"/>
        <w:jc w:val="center"/>
        <w:rPr>
          <w:b/>
          <w:i/>
          <w:szCs w:val="30"/>
        </w:rPr>
      </w:pPr>
      <w:bookmarkStart w:id="0" w:name="_Toc57216370"/>
      <w:bookmarkStart w:id="1" w:name="_Toc7979773"/>
      <w:bookmarkStart w:id="2" w:name="_Toc7979836"/>
      <w:bookmarkStart w:id="3" w:name="_Toc8805988"/>
      <w:bookmarkStart w:id="4" w:name="_Toc9016555"/>
      <w:bookmarkStart w:id="5" w:name="_Toc9522822"/>
      <w:bookmarkStart w:id="6" w:name="_Toc9522924"/>
      <w:r>
        <w:rPr>
          <w:b/>
          <w:i/>
          <w:szCs w:val="30"/>
        </w:rPr>
        <w:t xml:space="preserve">Da Nang, </w:t>
      </w:r>
      <w:r w:rsidR="00D300F3">
        <w:rPr>
          <w:b/>
          <w:i/>
          <w:szCs w:val="30"/>
        </w:rPr>
        <w:t>December</w:t>
      </w:r>
      <w:r>
        <w:rPr>
          <w:b/>
          <w:i/>
          <w:szCs w:val="30"/>
        </w:rPr>
        <w:t xml:space="preserve"> - 2022</w:t>
      </w:r>
      <w:r w:rsidR="00636C8A">
        <w:rPr>
          <w:b/>
          <w:i/>
          <w:szCs w:val="30"/>
        </w:rPr>
        <w:br w:type="page"/>
      </w:r>
    </w:p>
    <w:p w14:paraId="632FD583" w14:textId="77777777" w:rsidR="00C35616" w:rsidRDefault="00C74DDC" w:rsidP="005A7F87">
      <w:pPr>
        <w:pStyle w:val="Title"/>
      </w:pPr>
      <w:r>
        <w:lastRenderedPageBreak/>
        <w:tab/>
      </w:r>
      <w:r w:rsidR="00C07879">
        <w:br/>
      </w:r>
      <w:bookmarkEnd w:id="0"/>
    </w:p>
    <w:p w14:paraId="28F460BD" w14:textId="02BB36BE" w:rsidR="002B513B" w:rsidRDefault="005A7F87" w:rsidP="005A7F87">
      <w:pPr>
        <w:pStyle w:val="Title"/>
      </w:pPr>
      <w:bookmarkStart w:id="7" w:name="_Toc116563021"/>
      <w:bookmarkStart w:id="8" w:name="_Toc116564205"/>
      <w:bookmarkStart w:id="9" w:name="_Toc153434216"/>
      <w:r w:rsidRPr="005A7F87">
        <w:t>SUPERVIOR’S COMMENT</w:t>
      </w:r>
      <w:bookmarkEnd w:id="7"/>
      <w:bookmarkEnd w:id="8"/>
      <w:bookmarkEnd w:id="9"/>
    </w:p>
    <w:p w14:paraId="3657D7AC" w14:textId="77777777" w:rsidR="005A7F87" w:rsidRPr="005A7F87" w:rsidRDefault="005A7F87" w:rsidP="005A7F87"/>
    <w:p w14:paraId="4230066E" w14:textId="77777777" w:rsidR="001F3B50" w:rsidRDefault="005F1E22" w:rsidP="00694487">
      <w:pPr>
        <w:tabs>
          <w:tab w:val="left" w:leader="dot" w:pos="9072"/>
        </w:tabs>
        <w:spacing w:before="120" w:after="120" w:line="360" w:lineRule="auto"/>
      </w:pPr>
      <w:r w:rsidRPr="00933993">
        <w:tab/>
      </w:r>
    </w:p>
    <w:p w14:paraId="477386A6" w14:textId="77777777" w:rsidR="00940D2F" w:rsidRDefault="00940D2F" w:rsidP="00694487">
      <w:pPr>
        <w:tabs>
          <w:tab w:val="left" w:leader="dot" w:pos="9072"/>
        </w:tabs>
        <w:spacing w:before="120" w:after="120" w:line="360" w:lineRule="auto"/>
      </w:pPr>
      <w:r>
        <w:tab/>
      </w:r>
    </w:p>
    <w:p w14:paraId="36015C3B" w14:textId="77777777" w:rsidR="00940D2F" w:rsidRDefault="00940D2F" w:rsidP="00694487">
      <w:pPr>
        <w:tabs>
          <w:tab w:val="left" w:leader="dot" w:pos="9072"/>
        </w:tabs>
        <w:spacing w:before="120" w:after="120" w:line="360" w:lineRule="auto"/>
      </w:pPr>
      <w:r>
        <w:tab/>
      </w:r>
    </w:p>
    <w:p w14:paraId="6D3C19AC" w14:textId="77777777" w:rsidR="00940D2F" w:rsidRDefault="00940D2F" w:rsidP="00694487">
      <w:pPr>
        <w:tabs>
          <w:tab w:val="left" w:leader="dot" w:pos="9072"/>
        </w:tabs>
        <w:spacing w:before="120" w:after="120" w:line="360" w:lineRule="auto"/>
      </w:pPr>
      <w:r>
        <w:tab/>
      </w:r>
    </w:p>
    <w:p w14:paraId="35B1DE4F" w14:textId="77777777" w:rsidR="00940D2F" w:rsidRDefault="00940D2F" w:rsidP="00694487">
      <w:pPr>
        <w:tabs>
          <w:tab w:val="left" w:leader="dot" w:pos="9072"/>
        </w:tabs>
        <w:spacing w:before="120" w:after="120" w:line="360" w:lineRule="auto"/>
      </w:pPr>
      <w:r>
        <w:tab/>
      </w:r>
    </w:p>
    <w:p w14:paraId="03AA5C3D" w14:textId="77777777" w:rsidR="00940D2F" w:rsidRDefault="00940D2F" w:rsidP="00694487">
      <w:pPr>
        <w:tabs>
          <w:tab w:val="left" w:leader="dot" w:pos="9072"/>
        </w:tabs>
        <w:spacing w:before="120" w:after="120" w:line="360" w:lineRule="auto"/>
      </w:pPr>
      <w:r>
        <w:tab/>
      </w:r>
    </w:p>
    <w:p w14:paraId="39A133FA" w14:textId="77777777" w:rsidR="00940D2F" w:rsidRDefault="00940D2F" w:rsidP="00694487">
      <w:pPr>
        <w:tabs>
          <w:tab w:val="left" w:leader="dot" w:pos="9072"/>
        </w:tabs>
        <w:spacing w:before="120" w:after="120" w:line="360" w:lineRule="auto"/>
      </w:pPr>
      <w:r>
        <w:tab/>
      </w:r>
    </w:p>
    <w:p w14:paraId="095583A2" w14:textId="77777777" w:rsidR="00940D2F" w:rsidRDefault="00940D2F" w:rsidP="00694487">
      <w:pPr>
        <w:tabs>
          <w:tab w:val="left" w:leader="dot" w:pos="9072"/>
        </w:tabs>
        <w:spacing w:before="120" w:after="120" w:line="360" w:lineRule="auto"/>
      </w:pPr>
      <w:r>
        <w:tab/>
      </w:r>
    </w:p>
    <w:p w14:paraId="30A786D7" w14:textId="77777777" w:rsidR="00940D2F" w:rsidRDefault="00940D2F" w:rsidP="00694487">
      <w:pPr>
        <w:tabs>
          <w:tab w:val="left" w:leader="dot" w:pos="9072"/>
        </w:tabs>
        <w:spacing w:before="120" w:after="120" w:line="360" w:lineRule="auto"/>
      </w:pPr>
      <w:r>
        <w:tab/>
      </w:r>
    </w:p>
    <w:p w14:paraId="25ECA74C" w14:textId="77777777" w:rsidR="00940D2F" w:rsidRDefault="00940D2F" w:rsidP="00694487">
      <w:pPr>
        <w:tabs>
          <w:tab w:val="left" w:leader="dot" w:pos="9072"/>
        </w:tabs>
        <w:spacing w:before="120" w:after="120" w:line="360" w:lineRule="auto"/>
      </w:pPr>
      <w:r>
        <w:tab/>
      </w:r>
    </w:p>
    <w:p w14:paraId="1D7CD5DB" w14:textId="77777777" w:rsidR="005F1E22" w:rsidRPr="00933993" w:rsidRDefault="005F1E22" w:rsidP="00940D2F">
      <w:r w:rsidRPr="00933993">
        <w:tab/>
      </w:r>
    </w:p>
    <w:p w14:paraId="5924F89E" w14:textId="77777777" w:rsidR="005F1E22" w:rsidRPr="00933993" w:rsidRDefault="005F1E22" w:rsidP="00940D2F">
      <w:r w:rsidRPr="00933993">
        <w:tab/>
      </w:r>
    </w:p>
    <w:p w14:paraId="7A62AFDE" w14:textId="77777777" w:rsidR="005F1E22" w:rsidRPr="00933993" w:rsidRDefault="005F1E22" w:rsidP="00940D2F">
      <w:r w:rsidRPr="00933993">
        <w:tab/>
      </w:r>
    </w:p>
    <w:p w14:paraId="3701DC1F" w14:textId="51D09C50" w:rsidR="006C784F" w:rsidRDefault="006C784F">
      <w:r>
        <w:br w:type="page"/>
      </w:r>
    </w:p>
    <w:p w14:paraId="4B097FFB" w14:textId="280B2671" w:rsidR="006C784F" w:rsidRDefault="006C784F"/>
    <w:p w14:paraId="66C9F04D" w14:textId="77777777" w:rsidR="00C35616" w:rsidRDefault="00C35616" w:rsidP="006C784F">
      <w:pPr>
        <w:pStyle w:val="Title"/>
      </w:pPr>
      <w:bookmarkStart w:id="10" w:name="_Toc115166449"/>
      <w:bookmarkStart w:id="11" w:name="_Toc7979774"/>
      <w:bookmarkStart w:id="12" w:name="_Toc7979837"/>
      <w:bookmarkStart w:id="13" w:name="_Toc8805989"/>
      <w:bookmarkStart w:id="14" w:name="_Toc9016556"/>
      <w:bookmarkStart w:id="15" w:name="_Toc9522823"/>
      <w:bookmarkStart w:id="16" w:name="_Toc9522925"/>
      <w:bookmarkStart w:id="17" w:name="_Toc57216371"/>
      <w:bookmarkStart w:id="18" w:name="_Toc83724759"/>
      <w:bookmarkStart w:id="19" w:name="_Toc83724998"/>
    </w:p>
    <w:p w14:paraId="0C20B159" w14:textId="3D1EEF2A" w:rsidR="006C784F" w:rsidRPr="00933993" w:rsidRDefault="006C784F" w:rsidP="006C784F">
      <w:pPr>
        <w:pStyle w:val="Title"/>
      </w:pPr>
      <w:bookmarkStart w:id="20" w:name="_Toc116563022"/>
      <w:bookmarkStart w:id="21" w:name="_Toc116564206"/>
      <w:bookmarkStart w:id="22" w:name="_Toc153434217"/>
      <w:r w:rsidRPr="00D300F3">
        <w:t>ACKNOWLEDGEMENTS</w:t>
      </w:r>
      <w:bookmarkEnd w:id="10"/>
      <w:bookmarkEnd w:id="20"/>
      <w:bookmarkEnd w:id="21"/>
      <w:bookmarkEnd w:id="22"/>
      <w:r w:rsidRPr="00D300F3">
        <w:t xml:space="preserve"> </w:t>
      </w:r>
      <w:bookmarkEnd w:id="11"/>
      <w:bookmarkEnd w:id="12"/>
      <w:bookmarkEnd w:id="13"/>
      <w:bookmarkEnd w:id="14"/>
      <w:bookmarkEnd w:id="15"/>
      <w:bookmarkEnd w:id="16"/>
      <w:bookmarkEnd w:id="17"/>
      <w:bookmarkEnd w:id="18"/>
      <w:bookmarkEnd w:id="19"/>
    </w:p>
    <w:p w14:paraId="5D40505D" w14:textId="77777777" w:rsidR="006C784F" w:rsidRPr="00933993" w:rsidRDefault="006C784F" w:rsidP="006C784F">
      <w:pPr>
        <w:rPr>
          <w:i/>
        </w:rPr>
      </w:pPr>
    </w:p>
    <w:p w14:paraId="0757DFFF" w14:textId="77777777" w:rsidR="006C784F" w:rsidRPr="00E5159C" w:rsidRDefault="006C784F" w:rsidP="006C784F">
      <w:pPr>
        <w:spacing w:before="80" w:after="80" w:line="312" w:lineRule="auto"/>
        <w:ind w:firstLine="567"/>
        <w:jc w:val="both"/>
        <w:rPr>
          <w:sz w:val="26"/>
          <w:szCs w:val="26"/>
        </w:rPr>
      </w:pPr>
      <w:r w:rsidRPr="00E5159C">
        <w:rPr>
          <w:sz w:val="26"/>
          <w:szCs w:val="26"/>
        </w:rPr>
        <w:t>I would like to profoundly acknowledge the people who have helped me during my studies:</w:t>
      </w:r>
    </w:p>
    <w:p w14:paraId="5138F5CE" w14:textId="77777777" w:rsidR="006C784F" w:rsidRPr="00E5159C" w:rsidRDefault="006C784F" w:rsidP="006C784F">
      <w:pPr>
        <w:spacing w:before="80" w:after="80" w:line="312" w:lineRule="auto"/>
        <w:ind w:firstLine="567"/>
        <w:jc w:val="both"/>
        <w:rPr>
          <w:sz w:val="26"/>
          <w:szCs w:val="26"/>
        </w:rPr>
      </w:pPr>
      <w:r w:rsidRPr="00E5159C">
        <w:rPr>
          <w:sz w:val="26"/>
          <w:szCs w:val="26"/>
        </w:rPr>
        <w:t>First of all, I would like to sincerely thank ..........</w:t>
      </w:r>
    </w:p>
    <w:p w14:paraId="113AB435" w14:textId="77777777" w:rsidR="006C784F" w:rsidRPr="00E5159C" w:rsidRDefault="006C784F" w:rsidP="006C784F">
      <w:pPr>
        <w:spacing w:before="80" w:after="80" w:line="312" w:lineRule="auto"/>
        <w:ind w:firstLine="567"/>
        <w:jc w:val="both"/>
        <w:rPr>
          <w:sz w:val="26"/>
          <w:szCs w:val="26"/>
        </w:rPr>
      </w:pPr>
      <w:r w:rsidRPr="00E5159C">
        <w:rPr>
          <w:sz w:val="26"/>
          <w:szCs w:val="26"/>
        </w:rPr>
        <w:t>I would like to thank ............</w:t>
      </w:r>
    </w:p>
    <w:p w14:paraId="14201CF7" w14:textId="77777777" w:rsidR="006C784F" w:rsidRPr="00E5159C" w:rsidRDefault="006C784F" w:rsidP="006C784F">
      <w:pPr>
        <w:spacing w:before="80" w:after="80" w:line="312" w:lineRule="auto"/>
        <w:ind w:firstLine="567"/>
        <w:jc w:val="both"/>
        <w:rPr>
          <w:sz w:val="26"/>
          <w:szCs w:val="26"/>
        </w:rPr>
      </w:pPr>
      <w:r w:rsidRPr="00E5159C">
        <w:rPr>
          <w:sz w:val="26"/>
          <w:szCs w:val="26"/>
        </w:rPr>
        <w:t>Many thanks to ..........</w:t>
      </w:r>
    </w:p>
    <w:p w14:paraId="2F03DCB0" w14:textId="77777777" w:rsidR="006C784F" w:rsidRPr="00E5159C" w:rsidRDefault="006C784F" w:rsidP="006C784F">
      <w:pPr>
        <w:spacing w:before="80" w:after="80" w:line="312" w:lineRule="auto"/>
        <w:ind w:firstLine="567"/>
        <w:jc w:val="both"/>
        <w:rPr>
          <w:sz w:val="26"/>
          <w:szCs w:val="26"/>
        </w:rPr>
      </w:pPr>
      <w:r w:rsidRPr="00E5159C">
        <w:rPr>
          <w:sz w:val="26"/>
          <w:szCs w:val="26"/>
        </w:rPr>
        <w:t>Finally, I want to thank ..............</w:t>
      </w:r>
    </w:p>
    <w:p w14:paraId="0FF63AC9" w14:textId="4AD4D59F" w:rsidR="006C784F" w:rsidRDefault="006C784F">
      <w:r>
        <w:br w:type="page"/>
      </w:r>
    </w:p>
    <w:p w14:paraId="64D8F903" w14:textId="77777777" w:rsidR="006C784F" w:rsidRDefault="006C784F" w:rsidP="006C784F">
      <w:pPr>
        <w:pStyle w:val="Title"/>
      </w:pPr>
      <w:bookmarkStart w:id="23" w:name="_Toc115166450"/>
    </w:p>
    <w:p w14:paraId="5A469A9B" w14:textId="4ECE8BE0" w:rsidR="006C784F" w:rsidRPr="00C07879" w:rsidRDefault="006C784F" w:rsidP="006C784F">
      <w:pPr>
        <w:pStyle w:val="Title"/>
      </w:pPr>
      <w:bookmarkStart w:id="24" w:name="_Toc116563023"/>
      <w:bookmarkStart w:id="25" w:name="_Toc116564207"/>
      <w:bookmarkStart w:id="26" w:name="_Toc153434218"/>
      <w:r w:rsidRPr="00C07879">
        <w:t>STATEMENT OF AUTHORSHIP</w:t>
      </w:r>
      <w:bookmarkEnd w:id="23"/>
      <w:bookmarkEnd w:id="24"/>
      <w:bookmarkEnd w:id="25"/>
      <w:bookmarkEnd w:id="26"/>
    </w:p>
    <w:p w14:paraId="61A61CED" w14:textId="77777777" w:rsidR="006C784F" w:rsidRPr="00933993" w:rsidRDefault="006C784F" w:rsidP="006C784F"/>
    <w:p w14:paraId="54E19741" w14:textId="77777777" w:rsidR="00694487" w:rsidRDefault="00694487" w:rsidP="00694487">
      <w:pPr>
        <w:tabs>
          <w:tab w:val="left" w:leader="dot" w:pos="9072"/>
        </w:tabs>
        <w:spacing w:before="120" w:after="120" w:line="360" w:lineRule="auto"/>
      </w:pPr>
      <w:r w:rsidRPr="00933993">
        <w:tab/>
      </w:r>
    </w:p>
    <w:p w14:paraId="6D7488EE" w14:textId="77777777" w:rsidR="00694487" w:rsidRDefault="00694487" w:rsidP="00694487">
      <w:pPr>
        <w:tabs>
          <w:tab w:val="left" w:leader="dot" w:pos="9072"/>
        </w:tabs>
        <w:spacing w:before="120" w:after="120" w:line="360" w:lineRule="auto"/>
      </w:pPr>
      <w:r>
        <w:tab/>
      </w:r>
    </w:p>
    <w:p w14:paraId="2AB5F704" w14:textId="77777777" w:rsidR="00694487" w:rsidRDefault="00694487" w:rsidP="00694487">
      <w:pPr>
        <w:tabs>
          <w:tab w:val="left" w:leader="dot" w:pos="9072"/>
        </w:tabs>
        <w:spacing w:before="120" w:after="120" w:line="360" w:lineRule="auto"/>
      </w:pPr>
      <w:r>
        <w:tab/>
      </w:r>
    </w:p>
    <w:p w14:paraId="21D2254E" w14:textId="77777777" w:rsidR="00694487" w:rsidRDefault="00694487" w:rsidP="00694487">
      <w:pPr>
        <w:tabs>
          <w:tab w:val="left" w:leader="dot" w:pos="9072"/>
        </w:tabs>
        <w:spacing w:before="120" w:after="120" w:line="360" w:lineRule="auto"/>
      </w:pPr>
      <w:r>
        <w:tab/>
      </w:r>
    </w:p>
    <w:p w14:paraId="15EDD471" w14:textId="77777777" w:rsidR="00694487" w:rsidRDefault="00694487" w:rsidP="00694487">
      <w:pPr>
        <w:tabs>
          <w:tab w:val="left" w:leader="dot" w:pos="9072"/>
        </w:tabs>
        <w:spacing w:before="120" w:after="120" w:line="360" w:lineRule="auto"/>
      </w:pPr>
      <w:r>
        <w:tab/>
      </w:r>
    </w:p>
    <w:p w14:paraId="5FFBA1E1" w14:textId="77777777" w:rsidR="00694487" w:rsidRDefault="00694487" w:rsidP="00694487">
      <w:pPr>
        <w:tabs>
          <w:tab w:val="left" w:leader="dot" w:pos="9072"/>
        </w:tabs>
        <w:spacing w:before="120" w:after="120" w:line="360" w:lineRule="auto"/>
      </w:pPr>
      <w:r>
        <w:tab/>
      </w:r>
    </w:p>
    <w:p w14:paraId="537E22BB" w14:textId="77777777" w:rsidR="00694487" w:rsidRDefault="00694487" w:rsidP="00694487">
      <w:pPr>
        <w:tabs>
          <w:tab w:val="left" w:leader="dot" w:pos="9072"/>
        </w:tabs>
        <w:spacing w:before="120" w:after="120" w:line="360" w:lineRule="auto"/>
      </w:pPr>
      <w:r>
        <w:tab/>
      </w:r>
    </w:p>
    <w:p w14:paraId="4FD9C00D" w14:textId="77777777" w:rsidR="006C784F" w:rsidRPr="00933993" w:rsidRDefault="006C784F" w:rsidP="006C784F">
      <w:pPr>
        <w:jc w:val="right"/>
      </w:pPr>
      <w:r w:rsidRPr="00FB1466">
        <w:rPr>
          <w:i/>
          <w:sz w:val="26"/>
          <w:szCs w:val="26"/>
        </w:rPr>
        <w:t xml:space="preserve">Danang, </w:t>
      </w:r>
      <w:r>
        <w:rPr>
          <w:i/>
          <w:sz w:val="26"/>
          <w:szCs w:val="26"/>
        </w:rPr>
        <w:t>December</w:t>
      </w:r>
      <w:r w:rsidRPr="00FB1466">
        <w:rPr>
          <w:i/>
          <w:sz w:val="26"/>
          <w:szCs w:val="26"/>
        </w:rPr>
        <w:t xml:space="preserve"> 5</w:t>
      </w:r>
      <w:r w:rsidRPr="00FB1466">
        <w:rPr>
          <w:i/>
          <w:sz w:val="26"/>
          <w:szCs w:val="26"/>
          <w:vertAlign w:val="superscript"/>
        </w:rPr>
        <w:t>th</w:t>
      </w:r>
      <w:r>
        <w:rPr>
          <w:i/>
          <w:sz w:val="26"/>
          <w:szCs w:val="26"/>
        </w:rPr>
        <w:t>, 2022</w:t>
      </w:r>
    </w:p>
    <w:p w14:paraId="6FA9934D" w14:textId="77777777" w:rsidR="006C784F" w:rsidRPr="00933993" w:rsidRDefault="006C784F" w:rsidP="006C784F">
      <w:pPr>
        <w:rPr>
          <w:i/>
        </w:rPr>
      </w:pPr>
    </w:p>
    <w:p w14:paraId="5784F658" w14:textId="77777777" w:rsidR="006C784F" w:rsidRPr="00933993" w:rsidRDefault="006C784F" w:rsidP="006C784F">
      <w:pPr>
        <w:pStyle w:val="TOC1"/>
      </w:pPr>
    </w:p>
    <w:p w14:paraId="22EB7419" w14:textId="77777777" w:rsidR="006C784F" w:rsidRPr="00933993" w:rsidRDefault="006C784F" w:rsidP="006C784F">
      <w:pPr>
        <w:pStyle w:val="TOC1"/>
      </w:pPr>
    </w:p>
    <w:p w14:paraId="3DD1ACA9" w14:textId="77777777" w:rsidR="006C784F" w:rsidRPr="00933993" w:rsidRDefault="006C784F" w:rsidP="006C784F">
      <w:pPr>
        <w:pStyle w:val="TOC1"/>
      </w:pPr>
      <w:r>
        <w:tab/>
      </w:r>
      <w:r>
        <w:tab/>
      </w:r>
      <w:r>
        <w:tab/>
      </w:r>
      <w:r>
        <w:tab/>
      </w:r>
      <w:r>
        <w:tab/>
      </w:r>
      <w:r>
        <w:tab/>
      </w:r>
      <w:r>
        <w:tab/>
      </w:r>
      <w:r>
        <w:tab/>
      </w:r>
      <w:r>
        <w:tab/>
        <w:t>NGUYEN VAN A</w:t>
      </w:r>
    </w:p>
    <w:p w14:paraId="621418CA" w14:textId="77777777" w:rsidR="00636C8A" w:rsidRDefault="00636C8A" w:rsidP="00940D2F">
      <w:pPr>
        <w:sectPr w:rsidR="00636C8A" w:rsidSect="00285DC4">
          <w:footerReference w:type="default" r:id="rId9"/>
          <w:pgSz w:w="11907" w:h="16840" w:code="9"/>
          <w:pgMar w:top="1418" w:right="1134" w:bottom="1418" w:left="1701" w:header="680" w:footer="680" w:gutter="0"/>
          <w:pgBorders w:display="firstPage">
            <w:top w:val="thickThinSmallGap" w:sz="36" w:space="1" w:color="4472C4" w:themeColor="accent5"/>
            <w:left w:val="thickThinSmallGap" w:sz="36" w:space="4" w:color="4472C4" w:themeColor="accent5"/>
            <w:bottom w:val="thinThickSmallGap" w:sz="36" w:space="1" w:color="4472C4" w:themeColor="accent5"/>
            <w:right w:val="thinThickSmallGap" w:sz="36" w:space="4" w:color="4472C4" w:themeColor="accent5"/>
          </w:pgBorders>
          <w:pgNumType w:fmt="lowerRoman" w:start="1"/>
          <w:cols w:space="720"/>
          <w:docGrid w:linePitch="381"/>
        </w:sectPr>
      </w:pPr>
    </w:p>
    <w:p w14:paraId="2BB20197" w14:textId="14F19A13" w:rsidR="0024321D" w:rsidRDefault="005870D6" w:rsidP="00933993">
      <w:pPr>
        <w:pStyle w:val="Title"/>
      </w:pPr>
      <w:bookmarkStart w:id="27" w:name="_Toc6684062"/>
      <w:bookmarkStart w:id="28" w:name="_Toc6684123"/>
      <w:bookmarkStart w:id="29" w:name="_Toc6688591"/>
      <w:bookmarkStart w:id="30" w:name="_Toc7979775"/>
      <w:bookmarkStart w:id="31" w:name="_Toc7979838"/>
      <w:bookmarkStart w:id="32" w:name="_Toc8805990"/>
      <w:bookmarkStart w:id="33" w:name="_Toc9016558"/>
      <w:bookmarkStart w:id="34" w:name="_Toc9522825"/>
      <w:bookmarkStart w:id="35" w:name="_Toc9522927"/>
      <w:bookmarkStart w:id="36" w:name="_Toc9622089"/>
      <w:bookmarkStart w:id="37" w:name="_Toc83724760"/>
      <w:bookmarkStart w:id="38" w:name="_Toc83724999"/>
      <w:bookmarkStart w:id="39" w:name="_Toc115166451"/>
      <w:bookmarkStart w:id="40" w:name="_Toc116563024"/>
      <w:bookmarkStart w:id="41" w:name="_Toc116564208"/>
      <w:bookmarkStart w:id="42" w:name="_Toc153434219"/>
      <w:bookmarkEnd w:id="1"/>
      <w:bookmarkEnd w:id="2"/>
      <w:bookmarkEnd w:id="3"/>
      <w:bookmarkEnd w:id="4"/>
      <w:bookmarkEnd w:id="5"/>
      <w:bookmarkEnd w:id="6"/>
      <w:r w:rsidRPr="005870D6">
        <w:lastRenderedPageBreak/>
        <w:t xml:space="preserve">TABLE OF </w:t>
      </w:r>
      <w:r w:rsidR="004D2865">
        <w:t>CONTENTS</w:t>
      </w:r>
      <w:bookmarkStart w:id="43" w:name="_Toc6684063"/>
      <w:bookmarkStart w:id="44" w:name="_Toc6684124"/>
      <w:bookmarkStart w:id="45" w:name="_Toc6688592"/>
      <w:bookmarkStart w:id="46" w:name="_Toc7253358"/>
      <w:bookmarkStart w:id="47" w:name="_Toc7978865"/>
      <w:bookmarkStart w:id="48" w:name="_Toc8805991"/>
      <w:bookmarkStart w:id="49" w:name="_Toc9016559"/>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14:paraId="13B085E0" w14:textId="77777777" w:rsidR="000F373B" w:rsidRPr="000F373B" w:rsidRDefault="000F373B" w:rsidP="000F373B"/>
    <w:p w14:paraId="571E1FBD" w14:textId="77777777" w:rsidR="006C784F" w:rsidRDefault="006C784F" w:rsidP="000F373B">
      <w:pPr>
        <w:pStyle w:val="TOC2"/>
      </w:pPr>
    </w:p>
    <w:p w14:paraId="1E0578C1" w14:textId="69B64871" w:rsidR="009121D8" w:rsidRDefault="006733A7">
      <w:pPr>
        <w:pStyle w:val="TOC1"/>
        <w:tabs>
          <w:tab w:val="right" w:leader="dot" w:pos="9062"/>
        </w:tabs>
        <w:rPr>
          <w:rFonts w:asciiTheme="minorHAnsi" w:eastAsiaTheme="minorEastAsia" w:hAnsiTheme="minorHAnsi" w:cstheme="minorBidi"/>
          <w:b w:val="0"/>
          <w:bCs w:val="0"/>
          <w:caps w:val="0"/>
          <w:noProof/>
          <w:kern w:val="2"/>
          <w:sz w:val="22"/>
          <w:szCs w:val="22"/>
          <w14:ligatures w14:val="standardContextual"/>
        </w:rPr>
      </w:pPr>
      <w:r>
        <w:rPr>
          <w:rFonts w:cstheme="minorHAnsi"/>
          <w:caps w:val="0"/>
          <w:szCs w:val="20"/>
        </w:rPr>
        <w:fldChar w:fldCharType="begin"/>
      </w:r>
      <w:r>
        <w:rPr>
          <w:rFonts w:cstheme="minorHAnsi"/>
          <w:caps w:val="0"/>
          <w:szCs w:val="20"/>
        </w:rPr>
        <w:instrText xml:space="preserve"> TOC \o "1-5" \h \z \t "Title,1" </w:instrText>
      </w:r>
      <w:r>
        <w:rPr>
          <w:rFonts w:cstheme="minorHAnsi"/>
          <w:caps w:val="0"/>
          <w:szCs w:val="20"/>
        </w:rPr>
        <w:fldChar w:fldCharType="separate"/>
      </w:r>
      <w:hyperlink w:anchor="_Toc153434216" w:history="1">
        <w:r w:rsidR="009121D8" w:rsidRPr="0096355B">
          <w:rPr>
            <w:rStyle w:val="Hyperlink"/>
            <w:noProof/>
          </w:rPr>
          <w:t>SUPERVIOR’S COMMENT</w:t>
        </w:r>
        <w:r w:rsidR="009121D8">
          <w:rPr>
            <w:noProof/>
            <w:webHidden/>
          </w:rPr>
          <w:tab/>
        </w:r>
        <w:r w:rsidR="009121D8">
          <w:rPr>
            <w:noProof/>
            <w:webHidden/>
          </w:rPr>
          <w:fldChar w:fldCharType="begin"/>
        </w:r>
        <w:r w:rsidR="009121D8">
          <w:rPr>
            <w:noProof/>
            <w:webHidden/>
          </w:rPr>
          <w:instrText xml:space="preserve"> PAGEREF _Toc153434216 \h </w:instrText>
        </w:r>
        <w:r w:rsidR="009121D8">
          <w:rPr>
            <w:noProof/>
            <w:webHidden/>
          </w:rPr>
        </w:r>
        <w:r w:rsidR="009121D8">
          <w:rPr>
            <w:noProof/>
            <w:webHidden/>
          </w:rPr>
          <w:fldChar w:fldCharType="separate"/>
        </w:r>
        <w:r w:rsidR="009121D8">
          <w:rPr>
            <w:noProof/>
            <w:webHidden/>
          </w:rPr>
          <w:t>iii</w:t>
        </w:r>
        <w:r w:rsidR="009121D8">
          <w:rPr>
            <w:noProof/>
            <w:webHidden/>
          </w:rPr>
          <w:fldChar w:fldCharType="end"/>
        </w:r>
      </w:hyperlink>
    </w:p>
    <w:p w14:paraId="52F653E9" w14:textId="635DB956" w:rsidR="009121D8" w:rsidRDefault="009121D8">
      <w:pPr>
        <w:pStyle w:val="TOC1"/>
        <w:tabs>
          <w:tab w:val="right" w:leader="dot" w:pos="9062"/>
        </w:tabs>
        <w:rPr>
          <w:rFonts w:asciiTheme="minorHAnsi" w:eastAsiaTheme="minorEastAsia" w:hAnsiTheme="minorHAnsi" w:cstheme="minorBidi"/>
          <w:b w:val="0"/>
          <w:bCs w:val="0"/>
          <w:caps w:val="0"/>
          <w:noProof/>
          <w:kern w:val="2"/>
          <w:sz w:val="22"/>
          <w:szCs w:val="22"/>
          <w14:ligatures w14:val="standardContextual"/>
        </w:rPr>
      </w:pPr>
      <w:hyperlink w:anchor="_Toc153434217" w:history="1">
        <w:r w:rsidRPr="0096355B">
          <w:rPr>
            <w:rStyle w:val="Hyperlink"/>
            <w:noProof/>
          </w:rPr>
          <w:t>ACKNOWLEDGEMENTS</w:t>
        </w:r>
        <w:r>
          <w:rPr>
            <w:noProof/>
            <w:webHidden/>
          </w:rPr>
          <w:tab/>
        </w:r>
        <w:r>
          <w:rPr>
            <w:noProof/>
            <w:webHidden/>
          </w:rPr>
          <w:fldChar w:fldCharType="begin"/>
        </w:r>
        <w:r>
          <w:rPr>
            <w:noProof/>
            <w:webHidden/>
          </w:rPr>
          <w:instrText xml:space="preserve"> PAGEREF _Toc153434217 \h </w:instrText>
        </w:r>
        <w:r>
          <w:rPr>
            <w:noProof/>
            <w:webHidden/>
          </w:rPr>
        </w:r>
        <w:r>
          <w:rPr>
            <w:noProof/>
            <w:webHidden/>
          </w:rPr>
          <w:fldChar w:fldCharType="separate"/>
        </w:r>
        <w:r>
          <w:rPr>
            <w:noProof/>
            <w:webHidden/>
          </w:rPr>
          <w:t>iv</w:t>
        </w:r>
        <w:r>
          <w:rPr>
            <w:noProof/>
            <w:webHidden/>
          </w:rPr>
          <w:fldChar w:fldCharType="end"/>
        </w:r>
      </w:hyperlink>
    </w:p>
    <w:p w14:paraId="4EFDFCA4" w14:textId="79F5FE84" w:rsidR="009121D8" w:rsidRDefault="009121D8">
      <w:pPr>
        <w:pStyle w:val="TOC1"/>
        <w:tabs>
          <w:tab w:val="right" w:leader="dot" w:pos="9062"/>
        </w:tabs>
        <w:rPr>
          <w:rFonts w:asciiTheme="minorHAnsi" w:eastAsiaTheme="minorEastAsia" w:hAnsiTheme="minorHAnsi" w:cstheme="minorBidi"/>
          <w:b w:val="0"/>
          <w:bCs w:val="0"/>
          <w:caps w:val="0"/>
          <w:noProof/>
          <w:kern w:val="2"/>
          <w:sz w:val="22"/>
          <w:szCs w:val="22"/>
          <w14:ligatures w14:val="standardContextual"/>
        </w:rPr>
      </w:pPr>
      <w:hyperlink w:anchor="_Toc153434218" w:history="1">
        <w:r w:rsidRPr="0096355B">
          <w:rPr>
            <w:rStyle w:val="Hyperlink"/>
            <w:noProof/>
          </w:rPr>
          <w:t>STATEMENT OF AUTHORSHIP</w:t>
        </w:r>
        <w:r>
          <w:rPr>
            <w:noProof/>
            <w:webHidden/>
          </w:rPr>
          <w:tab/>
        </w:r>
        <w:r>
          <w:rPr>
            <w:noProof/>
            <w:webHidden/>
          </w:rPr>
          <w:fldChar w:fldCharType="begin"/>
        </w:r>
        <w:r>
          <w:rPr>
            <w:noProof/>
            <w:webHidden/>
          </w:rPr>
          <w:instrText xml:space="preserve"> PAGEREF _Toc153434218 \h </w:instrText>
        </w:r>
        <w:r>
          <w:rPr>
            <w:noProof/>
            <w:webHidden/>
          </w:rPr>
        </w:r>
        <w:r>
          <w:rPr>
            <w:noProof/>
            <w:webHidden/>
          </w:rPr>
          <w:fldChar w:fldCharType="separate"/>
        </w:r>
        <w:r>
          <w:rPr>
            <w:noProof/>
            <w:webHidden/>
          </w:rPr>
          <w:t>v</w:t>
        </w:r>
        <w:r>
          <w:rPr>
            <w:noProof/>
            <w:webHidden/>
          </w:rPr>
          <w:fldChar w:fldCharType="end"/>
        </w:r>
      </w:hyperlink>
    </w:p>
    <w:p w14:paraId="00D2081B" w14:textId="13FA2BE1" w:rsidR="009121D8" w:rsidRDefault="009121D8">
      <w:pPr>
        <w:pStyle w:val="TOC1"/>
        <w:tabs>
          <w:tab w:val="right" w:leader="dot" w:pos="9062"/>
        </w:tabs>
        <w:rPr>
          <w:rFonts w:asciiTheme="minorHAnsi" w:eastAsiaTheme="minorEastAsia" w:hAnsiTheme="minorHAnsi" w:cstheme="minorBidi"/>
          <w:b w:val="0"/>
          <w:bCs w:val="0"/>
          <w:caps w:val="0"/>
          <w:noProof/>
          <w:kern w:val="2"/>
          <w:sz w:val="22"/>
          <w:szCs w:val="22"/>
          <w14:ligatures w14:val="standardContextual"/>
        </w:rPr>
      </w:pPr>
      <w:hyperlink w:anchor="_Toc153434219" w:history="1">
        <w:r w:rsidRPr="0096355B">
          <w:rPr>
            <w:rStyle w:val="Hyperlink"/>
            <w:noProof/>
          </w:rPr>
          <w:t>TABLE OF CONTENTS</w:t>
        </w:r>
        <w:r>
          <w:rPr>
            <w:noProof/>
            <w:webHidden/>
          </w:rPr>
          <w:tab/>
        </w:r>
        <w:r>
          <w:rPr>
            <w:noProof/>
            <w:webHidden/>
          </w:rPr>
          <w:fldChar w:fldCharType="begin"/>
        </w:r>
        <w:r>
          <w:rPr>
            <w:noProof/>
            <w:webHidden/>
          </w:rPr>
          <w:instrText xml:space="preserve"> PAGEREF _Toc153434219 \h </w:instrText>
        </w:r>
        <w:r>
          <w:rPr>
            <w:noProof/>
            <w:webHidden/>
          </w:rPr>
        </w:r>
        <w:r>
          <w:rPr>
            <w:noProof/>
            <w:webHidden/>
          </w:rPr>
          <w:fldChar w:fldCharType="separate"/>
        </w:r>
        <w:r>
          <w:rPr>
            <w:noProof/>
            <w:webHidden/>
          </w:rPr>
          <w:t>i</w:t>
        </w:r>
        <w:r>
          <w:rPr>
            <w:noProof/>
            <w:webHidden/>
          </w:rPr>
          <w:fldChar w:fldCharType="end"/>
        </w:r>
      </w:hyperlink>
    </w:p>
    <w:p w14:paraId="148DB633" w14:textId="091DD836" w:rsidR="009121D8" w:rsidRDefault="009121D8">
      <w:pPr>
        <w:pStyle w:val="TOC1"/>
        <w:tabs>
          <w:tab w:val="right" w:leader="dot" w:pos="9062"/>
        </w:tabs>
        <w:rPr>
          <w:rFonts w:asciiTheme="minorHAnsi" w:eastAsiaTheme="minorEastAsia" w:hAnsiTheme="minorHAnsi" w:cstheme="minorBidi"/>
          <w:b w:val="0"/>
          <w:bCs w:val="0"/>
          <w:caps w:val="0"/>
          <w:noProof/>
          <w:kern w:val="2"/>
          <w:sz w:val="22"/>
          <w:szCs w:val="22"/>
          <w14:ligatures w14:val="standardContextual"/>
        </w:rPr>
      </w:pPr>
      <w:hyperlink w:anchor="_Toc153434220" w:history="1">
        <w:r w:rsidRPr="0096355B">
          <w:rPr>
            <w:rStyle w:val="Hyperlink"/>
            <w:noProof/>
          </w:rPr>
          <w:t>ABBREVIATIONS</w:t>
        </w:r>
        <w:r>
          <w:rPr>
            <w:noProof/>
            <w:webHidden/>
          </w:rPr>
          <w:tab/>
        </w:r>
        <w:r>
          <w:rPr>
            <w:noProof/>
            <w:webHidden/>
          </w:rPr>
          <w:fldChar w:fldCharType="begin"/>
        </w:r>
        <w:r>
          <w:rPr>
            <w:noProof/>
            <w:webHidden/>
          </w:rPr>
          <w:instrText xml:space="preserve"> PAGEREF _Toc153434220 \h </w:instrText>
        </w:r>
        <w:r>
          <w:rPr>
            <w:noProof/>
            <w:webHidden/>
          </w:rPr>
        </w:r>
        <w:r>
          <w:rPr>
            <w:noProof/>
            <w:webHidden/>
          </w:rPr>
          <w:fldChar w:fldCharType="separate"/>
        </w:r>
        <w:r>
          <w:rPr>
            <w:noProof/>
            <w:webHidden/>
          </w:rPr>
          <w:t>iii</w:t>
        </w:r>
        <w:r>
          <w:rPr>
            <w:noProof/>
            <w:webHidden/>
          </w:rPr>
          <w:fldChar w:fldCharType="end"/>
        </w:r>
      </w:hyperlink>
    </w:p>
    <w:p w14:paraId="1B937376" w14:textId="0BF66CE5" w:rsidR="009121D8" w:rsidRDefault="009121D8">
      <w:pPr>
        <w:pStyle w:val="TOC1"/>
        <w:tabs>
          <w:tab w:val="right" w:leader="dot" w:pos="9062"/>
        </w:tabs>
        <w:rPr>
          <w:rFonts w:asciiTheme="minorHAnsi" w:eastAsiaTheme="minorEastAsia" w:hAnsiTheme="minorHAnsi" w:cstheme="minorBidi"/>
          <w:b w:val="0"/>
          <w:bCs w:val="0"/>
          <w:caps w:val="0"/>
          <w:noProof/>
          <w:kern w:val="2"/>
          <w:sz w:val="22"/>
          <w:szCs w:val="22"/>
          <w14:ligatures w14:val="standardContextual"/>
        </w:rPr>
      </w:pPr>
      <w:hyperlink w:anchor="_Toc153434221" w:history="1">
        <w:r w:rsidRPr="0096355B">
          <w:rPr>
            <w:rStyle w:val="Hyperlink"/>
            <w:noProof/>
          </w:rPr>
          <w:t>LIST OF FIGURES</w:t>
        </w:r>
        <w:r>
          <w:rPr>
            <w:noProof/>
            <w:webHidden/>
          </w:rPr>
          <w:tab/>
        </w:r>
        <w:r>
          <w:rPr>
            <w:noProof/>
            <w:webHidden/>
          </w:rPr>
          <w:fldChar w:fldCharType="begin"/>
        </w:r>
        <w:r>
          <w:rPr>
            <w:noProof/>
            <w:webHidden/>
          </w:rPr>
          <w:instrText xml:space="preserve"> PAGEREF _Toc153434221 \h </w:instrText>
        </w:r>
        <w:r>
          <w:rPr>
            <w:noProof/>
            <w:webHidden/>
          </w:rPr>
        </w:r>
        <w:r>
          <w:rPr>
            <w:noProof/>
            <w:webHidden/>
          </w:rPr>
          <w:fldChar w:fldCharType="separate"/>
        </w:r>
        <w:r>
          <w:rPr>
            <w:noProof/>
            <w:webHidden/>
          </w:rPr>
          <w:t>iv</w:t>
        </w:r>
        <w:r>
          <w:rPr>
            <w:noProof/>
            <w:webHidden/>
          </w:rPr>
          <w:fldChar w:fldCharType="end"/>
        </w:r>
      </w:hyperlink>
    </w:p>
    <w:p w14:paraId="02C125F0" w14:textId="1876D7F4" w:rsidR="009121D8" w:rsidRDefault="009121D8">
      <w:pPr>
        <w:pStyle w:val="TOC1"/>
        <w:tabs>
          <w:tab w:val="right" w:leader="dot" w:pos="9062"/>
        </w:tabs>
        <w:rPr>
          <w:rFonts w:asciiTheme="minorHAnsi" w:eastAsiaTheme="minorEastAsia" w:hAnsiTheme="minorHAnsi" w:cstheme="minorBidi"/>
          <w:b w:val="0"/>
          <w:bCs w:val="0"/>
          <w:caps w:val="0"/>
          <w:noProof/>
          <w:kern w:val="2"/>
          <w:sz w:val="22"/>
          <w:szCs w:val="22"/>
          <w14:ligatures w14:val="standardContextual"/>
        </w:rPr>
      </w:pPr>
      <w:hyperlink w:anchor="_Toc153434222" w:history="1">
        <w:r w:rsidRPr="0096355B">
          <w:rPr>
            <w:rStyle w:val="Hyperlink"/>
            <w:noProof/>
          </w:rPr>
          <w:t>LIST OF TABLES</w:t>
        </w:r>
        <w:r>
          <w:rPr>
            <w:noProof/>
            <w:webHidden/>
          </w:rPr>
          <w:tab/>
        </w:r>
        <w:r>
          <w:rPr>
            <w:noProof/>
            <w:webHidden/>
          </w:rPr>
          <w:fldChar w:fldCharType="begin"/>
        </w:r>
        <w:r>
          <w:rPr>
            <w:noProof/>
            <w:webHidden/>
          </w:rPr>
          <w:instrText xml:space="preserve"> PAGEREF _Toc153434222 \h </w:instrText>
        </w:r>
        <w:r>
          <w:rPr>
            <w:noProof/>
            <w:webHidden/>
          </w:rPr>
        </w:r>
        <w:r>
          <w:rPr>
            <w:noProof/>
            <w:webHidden/>
          </w:rPr>
          <w:fldChar w:fldCharType="separate"/>
        </w:r>
        <w:r>
          <w:rPr>
            <w:noProof/>
            <w:webHidden/>
          </w:rPr>
          <w:t>v</w:t>
        </w:r>
        <w:r>
          <w:rPr>
            <w:noProof/>
            <w:webHidden/>
          </w:rPr>
          <w:fldChar w:fldCharType="end"/>
        </w:r>
      </w:hyperlink>
    </w:p>
    <w:p w14:paraId="46D91C86" w14:textId="4D58A171" w:rsidR="009121D8" w:rsidRDefault="009121D8">
      <w:pPr>
        <w:pStyle w:val="TOC1"/>
        <w:tabs>
          <w:tab w:val="right" w:leader="dot" w:pos="9062"/>
        </w:tabs>
        <w:rPr>
          <w:rFonts w:asciiTheme="minorHAnsi" w:eastAsiaTheme="minorEastAsia" w:hAnsiTheme="minorHAnsi" w:cstheme="minorBidi"/>
          <w:b w:val="0"/>
          <w:bCs w:val="0"/>
          <w:caps w:val="0"/>
          <w:noProof/>
          <w:kern w:val="2"/>
          <w:sz w:val="22"/>
          <w:szCs w:val="22"/>
          <w14:ligatures w14:val="standardContextual"/>
        </w:rPr>
      </w:pPr>
      <w:hyperlink w:anchor="_Toc153434223" w:history="1">
        <w:r w:rsidRPr="0096355B">
          <w:rPr>
            <w:rStyle w:val="Hyperlink"/>
            <w:noProof/>
          </w:rPr>
          <w:t>INTRODUCTION</w:t>
        </w:r>
        <w:r>
          <w:rPr>
            <w:noProof/>
            <w:webHidden/>
          </w:rPr>
          <w:tab/>
        </w:r>
        <w:r>
          <w:rPr>
            <w:noProof/>
            <w:webHidden/>
          </w:rPr>
          <w:fldChar w:fldCharType="begin"/>
        </w:r>
        <w:r>
          <w:rPr>
            <w:noProof/>
            <w:webHidden/>
          </w:rPr>
          <w:instrText xml:space="preserve"> PAGEREF _Toc153434223 \h </w:instrText>
        </w:r>
        <w:r>
          <w:rPr>
            <w:noProof/>
            <w:webHidden/>
          </w:rPr>
        </w:r>
        <w:r>
          <w:rPr>
            <w:noProof/>
            <w:webHidden/>
          </w:rPr>
          <w:fldChar w:fldCharType="separate"/>
        </w:r>
        <w:r>
          <w:rPr>
            <w:noProof/>
            <w:webHidden/>
          </w:rPr>
          <w:t>1</w:t>
        </w:r>
        <w:r>
          <w:rPr>
            <w:noProof/>
            <w:webHidden/>
          </w:rPr>
          <w:fldChar w:fldCharType="end"/>
        </w:r>
      </w:hyperlink>
    </w:p>
    <w:p w14:paraId="122828F3" w14:textId="39B4ABED" w:rsidR="009121D8" w:rsidRDefault="009121D8">
      <w:pPr>
        <w:pStyle w:val="TOC5"/>
        <w:tabs>
          <w:tab w:val="left" w:pos="1120"/>
          <w:tab w:val="right" w:leader="dot" w:pos="9062"/>
        </w:tabs>
        <w:rPr>
          <w:rFonts w:asciiTheme="minorHAnsi" w:eastAsiaTheme="minorEastAsia" w:hAnsiTheme="minorHAnsi" w:cstheme="minorBidi"/>
          <w:noProof/>
          <w:kern w:val="2"/>
          <w:sz w:val="22"/>
          <w:szCs w:val="22"/>
          <w14:ligatures w14:val="standardContextual"/>
        </w:rPr>
      </w:pPr>
      <w:hyperlink w:anchor="_Toc153434224" w:history="1">
        <w:r w:rsidRPr="0096355B">
          <w:rPr>
            <w:rStyle w:val="Hyperlink"/>
            <w:noProof/>
          </w:rPr>
          <w:t>1.</w:t>
        </w:r>
        <w:r>
          <w:rPr>
            <w:rFonts w:asciiTheme="minorHAnsi" w:eastAsiaTheme="minorEastAsia" w:hAnsiTheme="minorHAnsi" w:cstheme="minorBidi"/>
            <w:noProof/>
            <w:kern w:val="2"/>
            <w:sz w:val="22"/>
            <w:szCs w:val="22"/>
            <w14:ligatures w14:val="standardContextual"/>
          </w:rPr>
          <w:tab/>
        </w:r>
        <w:r w:rsidRPr="0096355B">
          <w:rPr>
            <w:rStyle w:val="Hyperlink"/>
            <w:noProof/>
          </w:rPr>
          <w:t>Problem statement</w:t>
        </w:r>
        <w:r>
          <w:rPr>
            <w:noProof/>
            <w:webHidden/>
          </w:rPr>
          <w:tab/>
        </w:r>
        <w:r>
          <w:rPr>
            <w:noProof/>
            <w:webHidden/>
          </w:rPr>
          <w:fldChar w:fldCharType="begin"/>
        </w:r>
        <w:r>
          <w:rPr>
            <w:noProof/>
            <w:webHidden/>
          </w:rPr>
          <w:instrText xml:space="preserve"> PAGEREF _Toc153434224 \h </w:instrText>
        </w:r>
        <w:r>
          <w:rPr>
            <w:noProof/>
            <w:webHidden/>
          </w:rPr>
        </w:r>
        <w:r>
          <w:rPr>
            <w:noProof/>
            <w:webHidden/>
          </w:rPr>
          <w:fldChar w:fldCharType="separate"/>
        </w:r>
        <w:r>
          <w:rPr>
            <w:noProof/>
            <w:webHidden/>
          </w:rPr>
          <w:t>1</w:t>
        </w:r>
        <w:r>
          <w:rPr>
            <w:noProof/>
            <w:webHidden/>
          </w:rPr>
          <w:fldChar w:fldCharType="end"/>
        </w:r>
      </w:hyperlink>
    </w:p>
    <w:p w14:paraId="29B7A00F" w14:textId="2CA7876A" w:rsidR="009121D8" w:rsidRDefault="009121D8">
      <w:pPr>
        <w:pStyle w:val="TOC5"/>
        <w:tabs>
          <w:tab w:val="left" w:pos="1120"/>
          <w:tab w:val="right" w:leader="dot" w:pos="9062"/>
        </w:tabs>
        <w:rPr>
          <w:rFonts w:asciiTheme="minorHAnsi" w:eastAsiaTheme="minorEastAsia" w:hAnsiTheme="minorHAnsi" w:cstheme="minorBidi"/>
          <w:noProof/>
          <w:kern w:val="2"/>
          <w:sz w:val="22"/>
          <w:szCs w:val="22"/>
          <w14:ligatures w14:val="standardContextual"/>
        </w:rPr>
      </w:pPr>
      <w:hyperlink w:anchor="_Toc153434225" w:history="1">
        <w:r w:rsidRPr="0096355B">
          <w:rPr>
            <w:rStyle w:val="Hyperlink"/>
            <w:noProof/>
          </w:rPr>
          <w:t>2.</w:t>
        </w:r>
        <w:r>
          <w:rPr>
            <w:rFonts w:asciiTheme="minorHAnsi" w:eastAsiaTheme="minorEastAsia" w:hAnsiTheme="minorHAnsi" w:cstheme="minorBidi"/>
            <w:noProof/>
            <w:kern w:val="2"/>
            <w:sz w:val="22"/>
            <w:szCs w:val="22"/>
            <w14:ligatures w14:val="standardContextual"/>
          </w:rPr>
          <w:tab/>
        </w:r>
        <w:r w:rsidRPr="0096355B">
          <w:rPr>
            <w:rStyle w:val="Hyperlink"/>
            <w:noProof/>
          </w:rPr>
          <w:t>Aims and Objectives</w:t>
        </w:r>
        <w:r>
          <w:rPr>
            <w:noProof/>
            <w:webHidden/>
          </w:rPr>
          <w:tab/>
        </w:r>
        <w:r>
          <w:rPr>
            <w:noProof/>
            <w:webHidden/>
          </w:rPr>
          <w:fldChar w:fldCharType="begin"/>
        </w:r>
        <w:r>
          <w:rPr>
            <w:noProof/>
            <w:webHidden/>
          </w:rPr>
          <w:instrText xml:space="preserve"> PAGEREF _Toc153434225 \h </w:instrText>
        </w:r>
        <w:r>
          <w:rPr>
            <w:noProof/>
            <w:webHidden/>
          </w:rPr>
        </w:r>
        <w:r>
          <w:rPr>
            <w:noProof/>
            <w:webHidden/>
          </w:rPr>
          <w:fldChar w:fldCharType="separate"/>
        </w:r>
        <w:r>
          <w:rPr>
            <w:noProof/>
            <w:webHidden/>
          </w:rPr>
          <w:t>1</w:t>
        </w:r>
        <w:r>
          <w:rPr>
            <w:noProof/>
            <w:webHidden/>
          </w:rPr>
          <w:fldChar w:fldCharType="end"/>
        </w:r>
      </w:hyperlink>
    </w:p>
    <w:p w14:paraId="0484389E" w14:textId="6D2AB43C" w:rsidR="009121D8" w:rsidRDefault="009121D8">
      <w:pPr>
        <w:pStyle w:val="TOC5"/>
        <w:tabs>
          <w:tab w:val="left" w:pos="1120"/>
          <w:tab w:val="right" w:leader="dot" w:pos="9062"/>
        </w:tabs>
        <w:rPr>
          <w:rFonts w:asciiTheme="minorHAnsi" w:eastAsiaTheme="minorEastAsia" w:hAnsiTheme="minorHAnsi" w:cstheme="minorBidi"/>
          <w:noProof/>
          <w:kern w:val="2"/>
          <w:sz w:val="22"/>
          <w:szCs w:val="22"/>
          <w14:ligatures w14:val="standardContextual"/>
        </w:rPr>
      </w:pPr>
      <w:hyperlink w:anchor="_Toc153434226" w:history="1">
        <w:r w:rsidRPr="0096355B">
          <w:rPr>
            <w:rStyle w:val="Hyperlink"/>
            <w:noProof/>
          </w:rPr>
          <w:t>3.</w:t>
        </w:r>
        <w:r>
          <w:rPr>
            <w:rFonts w:asciiTheme="minorHAnsi" w:eastAsiaTheme="minorEastAsia" w:hAnsiTheme="minorHAnsi" w:cstheme="minorBidi"/>
            <w:noProof/>
            <w:kern w:val="2"/>
            <w:sz w:val="22"/>
            <w:szCs w:val="22"/>
            <w14:ligatures w14:val="standardContextual"/>
          </w:rPr>
          <w:tab/>
        </w:r>
        <w:r w:rsidRPr="0096355B">
          <w:rPr>
            <w:rStyle w:val="Hyperlink"/>
            <w:noProof/>
          </w:rPr>
          <w:t>Structure of the thesis</w:t>
        </w:r>
        <w:r>
          <w:rPr>
            <w:noProof/>
            <w:webHidden/>
          </w:rPr>
          <w:tab/>
        </w:r>
        <w:r>
          <w:rPr>
            <w:noProof/>
            <w:webHidden/>
          </w:rPr>
          <w:fldChar w:fldCharType="begin"/>
        </w:r>
        <w:r>
          <w:rPr>
            <w:noProof/>
            <w:webHidden/>
          </w:rPr>
          <w:instrText xml:space="preserve"> PAGEREF _Toc153434226 \h </w:instrText>
        </w:r>
        <w:r>
          <w:rPr>
            <w:noProof/>
            <w:webHidden/>
          </w:rPr>
        </w:r>
        <w:r>
          <w:rPr>
            <w:noProof/>
            <w:webHidden/>
          </w:rPr>
          <w:fldChar w:fldCharType="separate"/>
        </w:r>
        <w:r>
          <w:rPr>
            <w:noProof/>
            <w:webHidden/>
          </w:rPr>
          <w:t>1</w:t>
        </w:r>
        <w:r>
          <w:rPr>
            <w:noProof/>
            <w:webHidden/>
          </w:rPr>
          <w:fldChar w:fldCharType="end"/>
        </w:r>
      </w:hyperlink>
    </w:p>
    <w:p w14:paraId="5F7CBEB8" w14:textId="25A52552" w:rsidR="009121D8" w:rsidRDefault="009121D8">
      <w:pPr>
        <w:pStyle w:val="TOC1"/>
        <w:tabs>
          <w:tab w:val="left" w:pos="1960"/>
          <w:tab w:val="right" w:leader="dot" w:pos="9062"/>
        </w:tabs>
        <w:rPr>
          <w:rFonts w:asciiTheme="minorHAnsi" w:eastAsiaTheme="minorEastAsia" w:hAnsiTheme="minorHAnsi" w:cstheme="minorBidi"/>
          <w:b w:val="0"/>
          <w:bCs w:val="0"/>
          <w:caps w:val="0"/>
          <w:noProof/>
          <w:kern w:val="2"/>
          <w:sz w:val="22"/>
          <w:szCs w:val="22"/>
          <w14:ligatures w14:val="standardContextual"/>
        </w:rPr>
      </w:pPr>
      <w:hyperlink w:anchor="_Toc153434227" w:history="1">
        <w:r w:rsidRPr="0096355B">
          <w:rPr>
            <w:rStyle w:val="Hyperlink"/>
            <w:rFonts w:cs="Times New Roman"/>
            <w:noProof/>
            <w14:scene3d>
              <w14:camera w14:prst="orthographicFront"/>
              <w14:lightRig w14:rig="threePt" w14:dir="t">
                <w14:rot w14:lat="0" w14:lon="0" w14:rev="0"/>
              </w14:lightRig>
            </w14:scene3d>
          </w:rPr>
          <w:t>CHAPTER 1.</w:t>
        </w:r>
        <w:r>
          <w:rPr>
            <w:rFonts w:asciiTheme="minorHAnsi" w:eastAsiaTheme="minorEastAsia" w:hAnsiTheme="minorHAnsi" w:cstheme="minorBidi"/>
            <w:b w:val="0"/>
            <w:bCs w:val="0"/>
            <w:caps w:val="0"/>
            <w:noProof/>
            <w:kern w:val="2"/>
            <w:sz w:val="22"/>
            <w:szCs w:val="22"/>
            <w14:ligatures w14:val="standardContextual"/>
          </w:rPr>
          <w:tab/>
        </w:r>
        <w:r w:rsidRPr="0096355B">
          <w:rPr>
            <w:rStyle w:val="Hyperlink"/>
            <w:noProof/>
          </w:rPr>
          <w:t>THEORETICAL BASIS</w:t>
        </w:r>
        <w:r>
          <w:rPr>
            <w:noProof/>
            <w:webHidden/>
          </w:rPr>
          <w:tab/>
        </w:r>
        <w:r>
          <w:rPr>
            <w:noProof/>
            <w:webHidden/>
          </w:rPr>
          <w:fldChar w:fldCharType="begin"/>
        </w:r>
        <w:r>
          <w:rPr>
            <w:noProof/>
            <w:webHidden/>
          </w:rPr>
          <w:instrText xml:space="preserve"> PAGEREF _Toc153434227 \h </w:instrText>
        </w:r>
        <w:r>
          <w:rPr>
            <w:noProof/>
            <w:webHidden/>
          </w:rPr>
        </w:r>
        <w:r>
          <w:rPr>
            <w:noProof/>
            <w:webHidden/>
          </w:rPr>
          <w:fldChar w:fldCharType="separate"/>
        </w:r>
        <w:r>
          <w:rPr>
            <w:noProof/>
            <w:webHidden/>
          </w:rPr>
          <w:t>2</w:t>
        </w:r>
        <w:r>
          <w:rPr>
            <w:noProof/>
            <w:webHidden/>
          </w:rPr>
          <w:fldChar w:fldCharType="end"/>
        </w:r>
      </w:hyperlink>
    </w:p>
    <w:p w14:paraId="4FAD70F5" w14:textId="37F8CF80" w:rsidR="009121D8" w:rsidRDefault="009121D8">
      <w:pPr>
        <w:pStyle w:val="TOC2"/>
        <w:rPr>
          <w:rFonts w:asciiTheme="minorHAnsi" w:eastAsiaTheme="minorEastAsia" w:hAnsiTheme="minorHAnsi" w:cstheme="minorBidi"/>
          <w:b w:val="0"/>
          <w:bCs w:val="0"/>
          <w:noProof/>
          <w:kern w:val="2"/>
          <w:sz w:val="22"/>
          <w:szCs w:val="22"/>
          <w14:ligatures w14:val="standardContextual"/>
        </w:rPr>
      </w:pPr>
      <w:hyperlink w:anchor="_Toc153434228" w:history="1">
        <w:r w:rsidRPr="0096355B">
          <w:rPr>
            <w:rStyle w:val="Hyperlink"/>
            <w:noProof/>
          </w:rPr>
          <w:t>1.1</w:t>
        </w:r>
        <w:r>
          <w:rPr>
            <w:rFonts w:asciiTheme="minorHAnsi" w:eastAsiaTheme="minorEastAsia" w:hAnsiTheme="minorHAnsi" w:cstheme="minorBidi"/>
            <w:b w:val="0"/>
            <w:bCs w:val="0"/>
            <w:noProof/>
            <w:kern w:val="2"/>
            <w:sz w:val="22"/>
            <w:szCs w:val="22"/>
            <w14:ligatures w14:val="standardContextual"/>
          </w:rPr>
          <w:tab/>
        </w:r>
        <w:r w:rsidRPr="0096355B">
          <w:rPr>
            <w:rStyle w:val="Hyperlink"/>
            <w:noProof/>
          </w:rPr>
          <w:t>Blockchain and smart contract overview</w:t>
        </w:r>
        <w:r>
          <w:rPr>
            <w:noProof/>
            <w:webHidden/>
          </w:rPr>
          <w:tab/>
        </w:r>
        <w:r>
          <w:rPr>
            <w:noProof/>
            <w:webHidden/>
          </w:rPr>
          <w:fldChar w:fldCharType="begin"/>
        </w:r>
        <w:r>
          <w:rPr>
            <w:noProof/>
            <w:webHidden/>
          </w:rPr>
          <w:instrText xml:space="preserve"> PAGEREF _Toc153434228 \h </w:instrText>
        </w:r>
        <w:r>
          <w:rPr>
            <w:noProof/>
            <w:webHidden/>
          </w:rPr>
        </w:r>
        <w:r>
          <w:rPr>
            <w:noProof/>
            <w:webHidden/>
          </w:rPr>
          <w:fldChar w:fldCharType="separate"/>
        </w:r>
        <w:r>
          <w:rPr>
            <w:noProof/>
            <w:webHidden/>
          </w:rPr>
          <w:t>2</w:t>
        </w:r>
        <w:r>
          <w:rPr>
            <w:noProof/>
            <w:webHidden/>
          </w:rPr>
          <w:fldChar w:fldCharType="end"/>
        </w:r>
      </w:hyperlink>
    </w:p>
    <w:p w14:paraId="4BD35838" w14:textId="6C0D8A3A" w:rsidR="009121D8" w:rsidRDefault="009121D8">
      <w:pPr>
        <w:pStyle w:val="TOC3"/>
        <w:tabs>
          <w:tab w:val="left" w:pos="1120"/>
          <w:tab w:val="right" w:leader="dot" w:pos="9062"/>
        </w:tabs>
        <w:rPr>
          <w:rFonts w:asciiTheme="minorHAnsi" w:eastAsiaTheme="minorEastAsia" w:hAnsiTheme="minorHAnsi" w:cstheme="minorBidi"/>
          <w:noProof/>
          <w:kern w:val="2"/>
          <w:sz w:val="22"/>
          <w:szCs w:val="22"/>
          <w14:ligatures w14:val="standardContextual"/>
        </w:rPr>
      </w:pPr>
      <w:hyperlink w:anchor="_Toc153434229" w:history="1">
        <w:r w:rsidRPr="0096355B">
          <w:rPr>
            <w:rStyle w:val="Hyperlink"/>
            <w:noProof/>
          </w:rPr>
          <w:t>1.1.1</w:t>
        </w:r>
        <w:r>
          <w:rPr>
            <w:rFonts w:asciiTheme="minorHAnsi" w:eastAsiaTheme="minorEastAsia" w:hAnsiTheme="minorHAnsi" w:cstheme="minorBidi"/>
            <w:noProof/>
            <w:kern w:val="2"/>
            <w:sz w:val="22"/>
            <w:szCs w:val="22"/>
            <w14:ligatures w14:val="standardContextual"/>
          </w:rPr>
          <w:tab/>
        </w:r>
        <w:r w:rsidRPr="0096355B">
          <w:rPr>
            <w:rStyle w:val="Hyperlink"/>
            <w:noProof/>
          </w:rPr>
          <w:t>Blockchain introduction</w:t>
        </w:r>
        <w:r>
          <w:rPr>
            <w:noProof/>
            <w:webHidden/>
          </w:rPr>
          <w:tab/>
        </w:r>
        <w:r>
          <w:rPr>
            <w:noProof/>
            <w:webHidden/>
          </w:rPr>
          <w:fldChar w:fldCharType="begin"/>
        </w:r>
        <w:r>
          <w:rPr>
            <w:noProof/>
            <w:webHidden/>
          </w:rPr>
          <w:instrText xml:space="preserve"> PAGEREF _Toc153434229 \h </w:instrText>
        </w:r>
        <w:r>
          <w:rPr>
            <w:noProof/>
            <w:webHidden/>
          </w:rPr>
        </w:r>
        <w:r>
          <w:rPr>
            <w:noProof/>
            <w:webHidden/>
          </w:rPr>
          <w:fldChar w:fldCharType="separate"/>
        </w:r>
        <w:r>
          <w:rPr>
            <w:noProof/>
            <w:webHidden/>
          </w:rPr>
          <w:t>2</w:t>
        </w:r>
        <w:r>
          <w:rPr>
            <w:noProof/>
            <w:webHidden/>
          </w:rPr>
          <w:fldChar w:fldCharType="end"/>
        </w:r>
      </w:hyperlink>
    </w:p>
    <w:p w14:paraId="05EC47CB" w14:textId="0F8DB6E5" w:rsidR="009121D8" w:rsidRDefault="009121D8">
      <w:pPr>
        <w:pStyle w:val="TOC3"/>
        <w:tabs>
          <w:tab w:val="left" w:pos="1120"/>
          <w:tab w:val="right" w:leader="dot" w:pos="9062"/>
        </w:tabs>
        <w:rPr>
          <w:rFonts w:asciiTheme="minorHAnsi" w:eastAsiaTheme="minorEastAsia" w:hAnsiTheme="minorHAnsi" w:cstheme="minorBidi"/>
          <w:noProof/>
          <w:kern w:val="2"/>
          <w:sz w:val="22"/>
          <w:szCs w:val="22"/>
          <w14:ligatures w14:val="standardContextual"/>
        </w:rPr>
      </w:pPr>
      <w:hyperlink w:anchor="_Toc153434230" w:history="1">
        <w:r w:rsidRPr="0096355B">
          <w:rPr>
            <w:rStyle w:val="Hyperlink"/>
            <w:noProof/>
          </w:rPr>
          <w:t>1.1.2</w:t>
        </w:r>
        <w:r>
          <w:rPr>
            <w:rFonts w:asciiTheme="minorHAnsi" w:eastAsiaTheme="minorEastAsia" w:hAnsiTheme="minorHAnsi" w:cstheme="minorBidi"/>
            <w:noProof/>
            <w:kern w:val="2"/>
            <w:sz w:val="22"/>
            <w:szCs w:val="22"/>
            <w14:ligatures w14:val="standardContextual"/>
          </w:rPr>
          <w:tab/>
        </w:r>
        <w:r w:rsidRPr="0096355B">
          <w:rPr>
            <w:rStyle w:val="Hyperlink"/>
            <w:noProof/>
          </w:rPr>
          <w:t>Blockchain application</w:t>
        </w:r>
        <w:r>
          <w:rPr>
            <w:noProof/>
            <w:webHidden/>
          </w:rPr>
          <w:tab/>
        </w:r>
        <w:r>
          <w:rPr>
            <w:noProof/>
            <w:webHidden/>
          </w:rPr>
          <w:fldChar w:fldCharType="begin"/>
        </w:r>
        <w:r>
          <w:rPr>
            <w:noProof/>
            <w:webHidden/>
          </w:rPr>
          <w:instrText xml:space="preserve"> PAGEREF _Toc153434230 \h </w:instrText>
        </w:r>
        <w:r>
          <w:rPr>
            <w:noProof/>
            <w:webHidden/>
          </w:rPr>
        </w:r>
        <w:r>
          <w:rPr>
            <w:noProof/>
            <w:webHidden/>
          </w:rPr>
          <w:fldChar w:fldCharType="separate"/>
        </w:r>
        <w:r>
          <w:rPr>
            <w:noProof/>
            <w:webHidden/>
          </w:rPr>
          <w:t>2</w:t>
        </w:r>
        <w:r>
          <w:rPr>
            <w:noProof/>
            <w:webHidden/>
          </w:rPr>
          <w:fldChar w:fldCharType="end"/>
        </w:r>
      </w:hyperlink>
    </w:p>
    <w:p w14:paraId="548AFC5B" w14:textId="1CD765D5" w:rsidR="009121D8" w:rsidRDefault="009121D8">
      <w:pPr>
        <w:pStyle w:val="TOC3"/>
        <w:tabs>
          <w:tab w:val="left" w:pos="1120"/>
          <w:tab w:val="right" w:leader="dot" w:pos="9062"/>
        </w:tabs>
        <w:rPr>
          <w:rFonts w:asciiTheme="minorHAnsi" w:eastAsiaTheme="minorEastAsia" w:hAnsiTheme="minorHAnsi" w:cstheme="minorBidi"/>
          <w:noProof/>
          <w:kern w:val="2"/>
          <w:sz w:val="22"/>
          <w:szCs w:val="22"/>
          <w14:ligatures w14:val="standardContextual"/>
        </w:rPr>
      </w:pPr>
      <w:hyperlink w:anchor="_Toc153434231" w:history="1">
        <w:r w:rsidRPr="0096355B">
          <w:rPr>
            <w:rStyle w:val="Hyperlink"/>
            <w:noProof/>
          </w:rPr>
          <w:t>1.1.3</w:t>
        </w:r>
        <w:r>
          <w:rPr>
            <w:rFonts w:asciiTheme="minorHAnsi" w:eastAsiaTheme="minorEastAsia" w:hAnsiTheme="minorHAnsi" w:cstheme="minorBidi"/>
            <w:noProof/>
            <w:kern w:val="2"/>
            <w:sz w:val="22"/>
            <w:szCs w:val="22"/>
            <w14:ligatures w14:val="standardContextual"/>
          </w:rPr>
          <w:tab/>
        </w:r>
        <w:r w:rsidRPr="0096355B">
          <w:rPr>
            <w:rStyle w:val="Hyperlink"/>
            <w:noProof/>
          </w:rPr>
          <w:t>Smart contract introduction</w:t>
        </w:r>
        <w:r>
          <w:rPr>
            <w:noProof/>
            <w:webHidden/>
          </w:rPr>
          <w:tab/>
        </w:r>
        <w:r>
          <w:rPr>
            <w:noProof/>
            <w:webHidden/>
          </w:rPr>
          <w:fldChar w:fldCharType="begin"/>
        </w:r>
        <w:r>
          <w:rPr>
            <w:noProof/>
            <w:webHidden/>
          </w:rPr>
          <w:instrText xml:space="preserve"> PAGEREF _Toc153434231 \h </w:instrText>
        </w:r>
        <w:r>
          <w:rPr>
            <w:noProof/>
            <w:webHidden/>
          </w:rPr>
        </w:r>
        <w:r>
          <w:rPr>
            <w:noProof/>
            <w:webHidden/>
          </w:rPr>
          <w:fldChar w:fldCharType="separate"/>
        </w:r>
        <w:r>
          <w:rPr>
            <w:noProof/>
            <w:webHidden/>
          </w:rPr>
          <w:t>2</w:t>
        </w:r>
        <w:r>
          <w:rPr>
            <w:noProof/>
            <w:webHidden/>
          </w:rPr>
          <w:fldChar w:fldCharType="end"/>
        </w:r>
      </w:hyperlink>
    </w:p>
    <w:p w14:paraId="72FFFF14" w14:textId="0EBEF23B" w:rsidR="009121D8" w:rsidRDefault="009121D8">
      <w:pPr>
        <w:pStyle w:val="TOC3"/>
        <w:tabs>
          <w:tab w:val="left" w:pos="1120"/>
          <w:tab w:val="right" w:leader="dot" w:pos="9062"/>
        </w:tabs>
        <w:rPr>
          <w:rFonts w:asciiTheme="minorHAnsi" w:eastAsiaTheme="minorEastAsia" w:hAnsiTheme="minorHAnsi" w:cstheme="minorBidi"/>
          <w:noProof/>
          <w:kern w:val="2"/>
          <w:sz w:val="22"/>
          <w:szCs w:val="22"/>
          <w14:ligatures w14:val="standardContextual"/>
        </w:rPr>
      </w:pPr>
      <w:hyperlink w:anchor="_Toc153434232" w:history="1">
        <w:r w:rsidRPr="0096355B">
          <w:rPr>
            <w:rStyle w:val="Hyperlink"/>
            <w:noProof/>
          </w:rPr>
          <w:t>1.1.4</w:t>
        </w:r>
        <w:r>
          <w:rPr>
            <w:rFonts w:asciiTheme="minorHAnsi" w:eastAsiaTheme="minorEastAsia" w:hAnsiTheme="minorHAnsi" w:cstheme="minorBidi"/>
            <w:noProof/>
            <w:kern w:val="2"/>
            <w:sz w:val="22"/>
            <w:szCs w:val="22"/>
            <w14:ligatures w14:val="standardContextual"/>
          </w:rPr>
          <w:tab/>
        </w:r>
        <w:r w:rsidRPr="0096355B">
          <w:rPr>
            <w:rStyle w:val="Hyperlink"/>
            <w:noProof/>
          </w:rPr>
          <w:t>Smart contract application</w:t>
        </w:r>
        <w:r>
          <w:rPr>
            <w:noProof/>
            <w:webHidden/>
          </w:rPr>
          <w:tab/>
        </w:r>
        <w:r>
          <w:rPr>
            <w:noProof/>
            <w:webHidden/>
          </w:rPr>
          <w:fldChar w:fldCharType="begin"/>
        </w:r>
        <w:r>
          <w:rPr>
            <w:noProof/>
            <w:webHidden/>
          </w:rPr>
          <w:instrText xml:space="preserve"> PAGEREF _Toc153434232 \h </w:instrText>
        </w:r>
        <w:r>
          <w:rPr>
            <w:noProof/>
            <w:webHidden/>
          </w:rPr>
        </w:r>
        <w:r>
          <w:rPr>
            <w:noProof/>
            <w:webHidden/>
          </w:rPr>
          <w:fldChar w:fldCharType="separate"/>
        </w:r>
        <w:r>
          <w:rPr>
            <w:noProof/>
            <w:webHidden/>
          </w:rPr>
          <w:t>2</w:t>
        </w:r>
        <w:r>
          <w:rPr>
            <w:noProof/>
            <w:webHidden/>
          </w:rPr>
          <w:fldChar w:fldCharType="end"/>
        </w:r>
      </w:hyperlink>
    </w:p>
    <w:p w14:paraId="61E9A22B" w14:textId="7F48F8B9" w:rsidR="009121D8" w:rsidRDefault="009121D8">
      <w:pPr>
        <w:pStyle w:val="TOC3"/>
        <w:tabs>
          <w:tab w:val="left" w:pos="1120"/>
          <w:tab w:val="right" w:leader="dot" w:pos="9062"/>
        </w:tabs>
        <w:rPr>
          <w:rFonts w:asciiTheme="minorHAnsi" w:eastAsiaTheme="minorEastAsia" w:hAnsiTheme="minorHAnsi" w:cstheme="minorBidi"/>
          <w:noProof/>
          <w:kern w:val="2"/>
          <w:sz w:val="22"/>
          <w:szCs w:val="22"/>
          <w14:ligatures w14:val="standardContextual"/>
        </w:rPr>
      </w:pPr>
      <w:hyperlink w:anchor="_Toc153434233" w:history="1">
        <w:r w:rsidRPr="0096355B">
          <w:rPr>
            <w:rStyle w:val="Hyperlink"/>
            <w:noProof/>
          </w:rPr>
          <w:t>1.1.5</w:t>
        </w:r>
        <w:r>
          <w:rPr>
            <w:rFonts w:asciiTheme="minorHAnsi" w:eastAsiaTheme="minorEastAsia" w:hAnsiTheme="minorHAnsi" w:cstheme="minorBidi"/>
            <w:noProof/>
            <w:kern w:val="2"/>
            <w:sz w:val="22"/>
            <w:szCs w:val="22"/>
            <w14:ligatures w14:val="standardContextual"/>
          </w:rPr>
          <w:tab/>
        </w:r>
        <w:r w:rsidRPr="0096355B">
          <w:rPr>
            <w:rStyle w:val="Hyperlink"/>
            <w:noProof/>
          </w:rPr>
          <w:t>DAPP (Decentralized Application) introduction</w:t>
        </w:r>
        <w:r>
          <w:rPr>
            <w:noProof/>
            <w:webHidden/>
          </w:rPr>
          <w:tab/>
        </w:r>
        <w:r>
          <w:rPr>
            <w:noProof/>
            <w:webHidden/>
          </w:rPr>
          <w:fldChar w:fldCharType="begin"/>
        </w:r>
        <w:r>
          <w:rPr>
            <w:noProof/>
            <w:webHidden/>
          </w:rPr>
          <w:instrText xml:space="preserve"> PAGEREF _Toc153434233 \h </w:instrText>
        </w:r>
        <w:r>
          <w:rPr>
            <w:noProof/>
            <w:webHidden/>
          </w:rPr>
        </w:r>
        <w:r>
          <w:rPr>
            <w:noProof/>
            <w:webHidden/>
          </w:rPr>
          <w:fldChar w:fldCharType="separate"/>
        </w:r>
        <w:r>
          <w:rPr>
            <w:noProof/>
            <w:webHidden/>
          </w:rPr>
          <w:t>2</w:t>
        </w:r>
        <w:r>
          <w:rPr>
            <w:noProof/>
            <w:webHidden/>
          </w:rPr>
          <w:fldChar w:fldCharType="end"/>
        </w:r>
      </w:hyperlink>
    </w:p>
    <w:p w14:paraId="5AFF27DB" w14:textId="12896388" w:rsidR="009121D8" w:rsidRDefault="009121D8">
      <w:pPr>
        <w:pStyle w:val="TOC3"/>
        <w:tabs>
          <w:tab w:val="left" w:pos="1120"/>
          <w:tab w:val="right" w:leader="dot" w:pos="9062"/>
        </w:tabs>
        <w:rPr>
          <w:rFonts w:asciiTheme="minorHAnsi" w:eastAsiaTheme="minorEastAsia" w:hAnsiTheme="minorHAnsi" w:cstheme="minorBidi"/>
          <w:noProof/>
          <w:kern w:val="2"/>
          <w:sz w:val="22"/>
          <w:szCs w:val="22"/>
          <w14:ligatures w14:val="standardContextual"/>
        </w:rPr>
      </w:pPr>
      <w:hyperlink w:anchor="_Toc153434234" w:history="1">
        <w:r w:rsidRPr="0096355B">
          <w:rPr>
            <w:rStyle w:val="Hyperlink"/>
            <w:noProof/>
          </w:rPr>
          <w:t>1.1.6</w:t>
        </w:r>
        <w:r>
          <w:rPr>
            <w:rFonts w:asciiTheme="minorHAnsi" w:eastAsiaTheme="minorEastAsia" w:hAnsiTheme="minorHAnsi" w:cstheme="minorBidi"/>
            <w:noProof/>
            <w:kern w:val="2"/>
            <w:sz w:val="22"/>
            <w:szCs w:val="22"/>
            <w14:ligatures w14:val="standardContextual"/>
          </w:rPr>
          <w:tab/>
        </w:r>
        <w:r w:rsidRPr="0096355B">
          <w:rPr>
            <w:rStyle w:val="Hyperlink"/>
            <w:noProof/>
          </w:rPr>
          <w:t>DAPP (Decentralized Application) application</w:t>
        </w:r>
        <w:r>
          <w:rPr>
            <w:noProof/>
            <w:webHidden/>
          </w:rPr>
          <w:tab/>
        </w:r>
        <w:r>
          <w:rPr>
            <w:noProof/>
            <w:webHidden/>
          </w:rPr>
          <w:fldChar w:fldCharType="begin"/>
        </w:r>
        <w:r>
          <w:rPr>
            <w:noProof/>
            <w:webHidden/>
          </w:rPr>
          <w:instrText xml:space="preserve"> PAGEREF _Toc153434234 \h </w:instrText>
        </w:r>
        <w:r>
          <w:rPr>
            <w:noProof/>
            <w:webHidden/>
          </w:rPr>
        </w:r>
        <w:r>
          <w:rPr>
            <w:noProof/>
            <w:webHidden/>
          </w:rPr>
          <w:fldChar w:fldCharType="separate"/>
        </w:r>
        <w:r>
          <w:rPr>
            <w:noProof/>
            <w:webHidden/>
          </w:rPr>
          <w:t>2</w:t>
        </w:r>
        <w:r>
          <w:rPr>
            <w:noProof/>
            <w:webHidden/>
          </w:rPr>
          <w:fldChar w:fldCharType="end"/>
        </w:r>
      </w:hyperlink>
    </w:p>
    <w:p w14:paraId="09A8ED67" w14:textId="36D4FEBD" w:rsidR="009121D8" w:rsidRDefault="009121D8">
      <w:pPr>
        <w:pStyle w:val="TOC2"/>
        <w:rPr>
          <w:rFonts w:asciiTheme="minorHAnsi" w:eastAsiaTheme="minorEastAsia" w:hAnsiTheme="minorHAnsi" w:cstheme="minorBidi"/>
          <w:b w:val="0"/>
          <w:bCs w:val="0"/>
          <w:noProof/>
          <w:kern w:val="2"/>
          <w:sz w:val="22"/>
          <w:szCs w:val="22"/>
          <w14:ligatures w14:val="standardContextual"/>
        </w:rPr>
      </w:pPr>
      <w:hyperlink w:anchor="_Toc153434235" w:history="1">
        <w:r w:rsidRPr="0096355B">
          <w:rPr>
            <w:rStyle w:val="Hyperlink"/>
            <w:noProof/>
          </w:rPr>
          <w:t>1.2</w:t>
        </w:r>
        <w:r>
          <w:rPr>
            <w:rFonts w:asciiTheme="minorHAnsi" w:eastAsiaTheme="minorEastAsia" w:hAnsiTheme="minorHAnsi" w:cstheme="minorBidi"/>
            <w:b w:val="0"/>
            <w:bCs w:val="0"/>
            <w:noProof/>
            <w:kern w:val="2"/>
            <w:sz w:val="22"/>
            <w:szCs w:val="22"/>
            <w14:ligatures w14:val="standardContextual"/>
          </w:rPr>
          <w:tab/>
        </w:r>
        <w:r w:rsidRPr="0096355B">
          <w:rPr>
            <w:rStyle w:val="Hyperlink"/>
            <w:noProof/>
          </w:rPr>
          <w:t>Technology is used in front-end</w:t>
        </w:r>
        <w:r>
          <w:rPr>
            <w:noProof/>
            <w:webHidden/>
          </w:rPr>
          <w:tab/>
        </w:r>
        <w:r>
          <w:rPr>
            <w:noProof/>
            <w:webHidden/>
          </w:rPr>
          <w:fldChar w:fldCharType="begin"/>
        </w:r>
        <w:r>
          <w:rPr>
            <w:noProof/>
            <w:webHidden/>
          </w:rPr>
          <w:instrText xml:space="preserve"> PAGEREF _Toc153434235 \h </w:instrText>
        </w:r>
        <w:r>
          <w:rPr>
            <w:noProof/>
            <w:webHidden/>
          </w:rPr>
        </w:r>
        <w:r>
          <w:rPr>
            <w:noProof/>
            <w:webHidden/>
          </w:rPr>
          <w:fldChar w:fldCharType="separate"/>
        </w:r>
        <w:r>
          <w:rPr>
            <w:noProof/>
            <w:webHidden/>
          </w:rPr>
          <w:t>2</w:t>
        </w:r>
        <w:r>
          <w:rPr>
            <w:noProof/>
            <w:webHidden/>
          </w:rPr>
          <w:fldChar w:fldCharType="end"/>
        </w:r>
      </w:hyperlink>
    </w:p>
    <w:p w14:paraId="30A85106" w14:textId="7FD2CF59" w:rsidR="009121D8" w:rsidRDefault="009121D8">
      <w:pPr>
        <w:pStyle w:val="TOC3"/>
        <w:tabs>
          <w:tab w:val="right" w:leader="dot" w:pos="9062"/>
        </w:tabs>
        <w:rPr>
          <w:rFonts w:asciiTheme="minorHAnsi" w:eastAsiaTheme="minorEastAsia" w:hAnsiTheme="minorHAnsi" w:cstheme="minorBidi"/>
          <w:noProof/>
          <w:kern w:val="2"/>
          <w:sz w:val="22"/>
          <w:szCs w:val="22"/>
          <w14:ligatures w14:val="standardContextual"/>
        </w:rPr>
      </w:pPr>
      <w:hyperlink w:anchor="_Toc153434236" w:history="1">
        <w:r w:rsidRPr="0096355B">
          <w:rPr>
            <w:rStyle w:val="Hyperlink"/>
            <w:noProof/>
          </w:rPr>
          <w:t>1.2.1</w:t>
        </w:r>
        <w:r>
          <w:rPr>
            <w:noProof/>
            <w:webHidden/>
          </w:rPr>
          <w:tab/>
        </w:r>
        <w:r>
          <w:rPr>
            <w:noProof/>
            <w:webHidden/>
          </w:rPr>
          <w:fldChar w:fldCharType="begin"/>
        </w:r>
        <w:r>
          <w:rPr>
            <w:noProof/>
            <w:webHidden/>
          </w:rPr>
          <w:instrText xml:space="preserve"> PAGEREF _Toc153434236 \h </w:instrText>
        </w:r>
        <w:r>
          <w:rPr>
            <w:noProof/>
            <w:webHidden/>
          </w:rPr>
        </w:r>
        <w:r>
          <w:rPr>
            <w:noProof/>
            <w:webHidden/>
          </w:rPr>
          <w:fldChar w:fldCharType="separate"/>
        </w:r>
        <w:r>
          <w:rPr>
            <w:noProof/>
            <w:webHidden/>
          </w:rPr>
          <w:t>2</w:t>
        </w:r>
        <w:r>
          <w:rPr>
            <w:noProof/>
            <w:webHidden/>
          </w:rPr>
          <w:fldChar w:fldCharType="end"/>
        </w:r>
      </w:hyperlink>
    </w:p>
    <w:p w14:paraId="44392D65" w14:textId="050D4D2F" w:rsidR="009121D8" w:rsidRDefault="009121D8">
      <w:pPr>
        <w:pStyle w:val="TOC2"/>
        <w:rPr>
          <w:rFonts w:asciiTheme="minorHAnsi" w:eastAsiaTheme="minorEastAsia" w:hAnsiTheme="minorHAnsi" w:cstheme="minorBidi"/>
          <w:b w:val="0"/>
          <w:bCs w:val="0"/>
          <w:noProof/>
          <w:kern w:val="2"/>
          <w:sz w:val="22"/>
          <w:szCs w:val="22"/>
          <w14:ligatures w14:val="standardContextual"/>
        </w:rPr>
      </w:pPr>
      <w:hyperlink w:anchor="_Toc153434237" w:history="1">
        <w:r w:rsidRPr="0096355B">
          <w:rPr>
            <w:rStyle w:val="Hyperlink"/>
            <w:noProof/>
          </w:rPr>
          <w:t>1.3</w:t>
        </w:r>
        <w:r>
          <w:rPr>
            <w:rFonts w:asciiTheme="minorHAnsi" w:eastAsiaTheme="minorEastAsia" w:hAnsiTheme="minorHAnsi" w:cstheme="minorBidi"/>
            <w:b w:val="0"/>
            <w:bCs w:val="0"/>
            <w:noProof/>
            <w:kern w:val="2"/>
            <w:sz w:val="22"/>
            <w:szCs w:val="22"/>
            <w14:ligatures w14:val="standardContextual"/>
          </w:rPr>
          <w:tab/>
        </w:r>
        <w:r w:rsidRPr="0096355B">
          <w:rPr>
            <w:rStyle w:val="Hyperlink"/>
            <w:noProof/>
          </w:rPr>
          <w:t>Technology is used in back-end</w:t>
        </w:r>
        <w:r>
          <w:rPr>
            <w:noProof/>
            <w:webHidden/>
          </w:rPr>
          <w:tab/>
        </w:r>
        <w:r>
          <w:rPr>
            <w:noProof/>
            <w:webHidden/>
          </w:rPr>
          <w:fldChar w:fldCharType="begin"/>
        </w:r>
        <w:r>
          <w:rPr>
            <w:noProof/>
            <w:webHidden/>
          </w:rPr>
          <w:instrText xml:space="preserve"> PAGEREF _Toc153434237 \h </w:instrText>
        </w:r>
        <w:r>
          <w:rPr>
            <w:noProof/>
            <w:webHidden/>
          </w:rPr>
        </w:r>
        <w:r>
          <w:rPr>
            <w:noProof/>
            <w:webHidden/>
          </w:rPr>
          <w:fldChar w:fldCharType="separate"/>
        </w:r>
        <w:r>
          <w:rPr>
            <w:noProof/>
            <w:webHidden/>
          </w:rPr>
          <w:t>2</w:t>
        </w:r>
        <w:r>
          <w:rPr>
            <w:noProof/>
            <w:webHidden/>
          </w:rPr>
          <w:fldChar w:fldCharType="end"/>
        </w:r>
      </w:hyperlink>
    </w:p>
    <w:p w14:paraId="608F49D7" w14:textId="457C30EE" w:rsidR="009121D8" w:rsidRDefault="009121D8">
      <w:pPr>
        <w:pStyle w:val="TOC3"/>
        <w:tabs>
          <w:tab w:val="left" w:pos="1120"/>
          <w:tab w:val="right" w:leader="dot" w:pos="9062"/>
        </w:tabs>
        <w:rPr>
          <w:rFonts w:asciiTheme="minorHAnsi" w:eastAsiaTheme="minorEastAsia" w:hAnsiTheme="minorHAnsi" w:cstheme="minorBidi"/>
          <w:noProof/>
          <w:kern w:val="2"/>
          <w:sz w:val="22"/>
          <w:szCs w:val="22"/>
          <w14:ligatures w14:val="standardContextual"/>
        </w:rPr>
      </w:pPr>
      <w:hyperlink w:anchor="_Toc153434238" w:history="1">
        <w:r w:rsidRPr="0096355B">
          <w:rPr>
            <w:rStyle w:val="Hyperlink"/>
            <w:noProof/>
          </w:rPr>
          <w:t>1.3.1</w:t>
        </w:r>
        <w:r>
          <w:rPr>
            <w:rFonts w:asciiTheme="minorHAnsi" w:eastAsiaTheme="minorEastAsia" w:hAnsiTheme="minorHAnsi" w:cstheme="minorBidi"/>
            <w:noProof/>
            <w:kern w:val="2"/>
            <w:sz w:val="22"/>
            <w:szCs w:val="22"/>
            <w14:ligatures w14:val="standardContextual"/>
          </w:rPr>
          <w:tab/>
        </w:r>
        <w:r w:rsidRPr="0096355B">
          <w:rPr>
            <w:rStyle w:val="Hyperlink"/>
            <w:noProof/>
          </w:rPr>
          <w:t>Nodejs introduction</w:t>
        </w:r>
        <w:r>
          <w:rPr>
            <w:noProof/>
            <w:webHidden/>
          </w:rPr>
          <w:tab/>
        </w:r>
        <w:r>
          <w:rPr>
            <w:noProof/>
            <w:webHidden/>
          </w:rPr>
          <w:fldChar w:fldCharType="begin"/>
        </w:r>
        <w:r>
          <w:rPr>
            <w:noProof/>
            <w:webHidden/>
          </w:rPr>
          <w:instrText xml:space="preserve"> PAGEREF _Toc153434238 \h </w:instrText>
        </w:r>
        <w:r>
          <w:rPr>
            <w:noProof/>
            <w:webHidden/>
          </w:rPr>
        </w:r>
        <w:r>
          <w:rPr>
            <w:noProof/>
            <w:webHidden/>
          </w:rPr>
          <w:fldChar w:fldCharType="separate"/>
        </w:r>
        <w:r>
          <w:rPr>
            <w:noProof/>
            <w:webHidden/>
          </w:rPr>
          <w:t>2</w:t>
        </w:r>
        <w:r>
          <w:rPr>
            <w:noProof/>
            <w:webHidden/>
          </w:rPr>
          <w:fldChar w:fldCharType="end"/>
        </w:r>
      </w:hyperlink>
    </w:p>
    <w:p w14:paraId="7410A840" w14:textId="72CC7400" w:rsidR="009121D8" w:rsidRDefault="009121D8">
      <w:pPr>
        <w:pStyle w:val="TOC3"/>
        <w:tabs>
          <w:tab w:val="left" w:pos="1120"/>
          <w:tab w:val="right" w:leader="dot" w:pos="9062"/>
        </w:tabs>
        <w:rPr>
          <w:rFonts w:asciiTheme="minorHAnsi" w:eastAsiaTheme="minorEastAsia" w:hAnsiTheme="minorHAnsi" w:cstheme="minorBidi"/>
          <w:noProof/>
          <w:kern w:val="2"/>
          <w:sz w:val="22"/>
          <w:szCs w:val="22"/>
          <w14:ligatures w14:val="standardContextual"/>
        </w:rPr>
      </w:pPr>
      <w:hyperlink w:anchor="_Toc153434239" w:history="1">
        <w:r w:rsidRPr="0096355B">
          <w:rPr>
            <w:rStyle w:val="Hyperlink"/>
            <w:noProof/>
          </w:rPr>
          <w:t>1.3.2</w:t>
        </w:r>
        <w:r>
          <w:rPr>
            <w:rFonts w:asciiTheme="minorHAnsi" w:eastAsiaTheme="minorEastAsia" w:hAnsiTheme="minorHAnsi" w:cstheme="minorBidi"/>
            <w:noProof/>
            <w:kern w:val="2"/>
            <w:sz w:val="22"/>
            <w:szCs w:val="22"/>
            <w14:ligatures w14:val="standardContextual"/>
          </w:rPr>
          <w:tab/>
        </w:r>
        <w:r w:rsidRPr="0096355B">
          <w:rPr>
            <w:rStyle w:val="Hyperlink"/>
            <w:noProof/>
          </w:rPr>
          <w:t>The applications that should be written using Node.js</w:t>
        </w:r>
        <w:r>
          <w:rPr>
            <w:noProof/>
            <w:webHidden/>
          </w:rPr>
          <w:tab/>
        </w:r>
        <w:r>
          <w:rPr>
            <w:noProof/>
            <w:webHidden/>
          </w:rPr>
          <w:fldChar w:fldCharType="begin"/>
        </w:r>
        <w:r>
          <w:rPr>
            <w:noProof/>
            <w:webHidden/>
          </w:rPr>
          <w:instrText xml:space="preserve"> PAGEREF _Toc153434239 \h </w:instrText>
        </w:r>
        <w:r>
          <w:rPr>
            <w:noProof/>
            <w:webHidden/>
          </w:rPr>
        </w:r>
        <w:r>
          <w:rPr>
            <w:noProof/>
            <w:webHidden/>
          </w:rPr>
          <w:fldChar w:fldCharType="separate"/>
        </w:r>
        <w:r>
          <w:rPr>
            <w:noProof/>
            <w:webHidden/>
          </w:rPr>
          <w:t>2</w:t>
        </w:r>
        <w:r>
          <w:rPr>
            <w:noProof/>
            <w:webHidden/>
          </w:rPr>
          <w:fldChar w:fldCharType="end"/>
        </w:r>
      </w:hyperlink>
    </w:p>
    <w:p w14:paraId="3E1395B6" w14:textId="1D1B54E2" w:rsidR="009121D8" w:rsidRDefault="009121D8">
      <w:pPr>
        <w:pStyle w:val="TOC3"/>
        <w:tabs>
          <w:tab w:val="left" w:pos="1120"/>
          <w:tab w:val="right" w:leader="dot" w:pos="9062"/>
        </w:tabs>
        <w:rPr>
          <w:rFonts w:asciiTheme="minorHAnsi" w:eastAsiaTheme="minorEastAsia" w:hAnsiTheme="minorHAnsi" w:cstheme="minorBidi"/>
          <w:noProof/>
          <w:kern w:val="2"/>
          <w:sz w:val="22"/>
          <w:szCs w:val="22"/>
          <w14:ligatures w14:val="standardContextual"/>
        </w:rPr>
      </w:pPr>
      <w:hyperlink w:anchor="_Toc153434240" w:history="1">
        <w:r w:rsidRPr="0096355B">
          <w:rPr>
            <w:rStyle w:val="Hyperlink"/>
            <w:noProof/>
          </w:rPr>
          <w:t>1.3.3</w:t>
        </w:r>
        <w:r>
          <w:rPr>
            <w:rFonts w:asciiTheme="minorHAnsi" w:eastAsiaTheme="minorEastAsia" w:hAnsiTheme="minorHAnsi" w:cstheme="minorBidi"/>
            <w:noProof/>
            <w:kern w:val="2"/>
            <w:sz w:val="22"/>
            <w:szCs w:val="22"/>
            <w14:ligatures w14:val="standardContextual"/>
          </w:rPr>
          <w:tab/>
        </w:r>
        <w:r w:rsidRPr="0096355B">
          <w:rPr>
            <w:rStyle w:val="Hyperlink"/>
            <w:noProof/>
          </w:rPr>
          <w:t>How to install Nodejs</w:t>
        </w:r>
        <w:r>
          <w:rPr>
            <w:noProof/>
            <w:webHidden/>
          </w:rPr>
          <w:tab/>
        </w:r>
        <w:r>
          <w:rPr>
            <w:noProof/>
            <w:webHidden/>
          </w:rPr>
          <w:fldChar w:fldCharType="begin"/>
        </w:r>
        <w:r>
          <w:rPr>
            <w:noProof/>
            <w:webHidden/>
          </w:rPr>
          <w:instrText xml:space="preserve"> PAGEREF _Toc153434240 \h </w:instrText>
        </w:r>
        <w:r>
          <w:rPr>
            <w:noProof/>
            <w:webHidden/>
          </w:rPr>
        </w:r>
        <w:r>
          <w:rPr>
            <w:noProof/>
            <w:webHidden/>
          </w:rPr>
          <w:fldChar w:fldCharType="separate"/>
        </w:r>
        <w:r>
          <w:rPr>
            <w:noProof/>
            <w:webHidden/>
          </w:rPr>
          <w:t>2</w:t>
        </w:r>
        <w:r>
          <w:rPr>
            <w:noProof/>
            <w:webHidden/>
          </w:rPr>
          <w:fldChar w:fldCharType="end"/>
        </w:r>
      </w:hyperlink>
    </w:p>
    <w:p w14:paraId="106347B4" w14:textId="2F5BBD65" w:rsidR="009121D8" w:rsidRDefault="009121D8">
      <w:pPr>
        <w:pStyle w:val="TOC2"/>
        <w:rPr>
          <w:rFonts w:asciiTheme="minorHAnsi" w:eastAsiaTheme="minorEastAsia" w:hAnsiTheme="minorHAnsi" w:cstheme="minorBidi"/>
          <w:b w:val="0"/>
          <w:bCs w:val="0"/>
          <w:noProof/>
          <w:kern w:val="2"/>
          <w:sz w:val="22"/>
          <w:szCs w:val="22"/>
          <w14:ligatures w14:val="standardContextual"/>
        </w:rPr>
      </w:pPr>
      <w:hyperlink w:anchor="_Toc153434241" w:history="1">
        <w:r w:rsidRPr="0096355B">
          <w:rPr>
            <w:rStyle w:val="Hyperlink"/>
            <w:noProof/>
          </w:rPr>
          <w:t>1.4</w:t>
        </w:r>
        <w:r>
          <w:rPr>
            <w:rFonts w:asciiTheme="minorHAnsi" w:eastAsiaTheme="minorEastAsia" w:hAnsiTheme="minorHAnsi" w:cstheme="minorBidi"/>
            <w:b w:val="0"/>
            <w:bCs w:val="0"/>
            <w:noProof/>
            <w:kern w:val="2"/>
            <w:sz w:val="22"/>
            <w:szCs w:val="22"/>
            <w14:ligatures w14:val="standardContextual"/>
          </w:rPr>
          <w:tab/>
        </w:r>
        <w:r w:rsidRPr="0096355B">
          <w:rPr>
            <w:rStyle w:val="Hyperlink"/>
            <w:noProof/>
          </w:rPr>
          <w:t>MongoDB overview</w:t>
        </w:r>
        <w:r>
          <w:rPr>
            <w:noProof/>
            <w:webHidden/>
          </w:rPr>
          <w:tab/>
        </w:r>
        <w:r>
          <w:rPr>
            <w:noProof/>
            <w:webHidden/>
          </w:rPr>
          <w:fldChar w:fldCharType="begin"/>
        </w:r>
        <w:r>
          <w:rPr>
            <w:noProof/>
            <w:webHidden/>
          </w:rPr>
          <w:instrText xml:space="preserve"> PAGEREF _Toc153434241 \h </w:instrText>
        </w:r>
        <w:r>
          <w:rPr>
            <w:noProof/>
            <w:webHidden/>
          </w:rPr>
        </w:r>
        <w:r>
          <w:rPr>
            <w:noProof/>
            <w:webHidden/>
          </w:rPr>
          <w:fldChar w:fldCharType="separate"/>
        </w:r>
        <w:r>
          <w:rPr>
            <w:noProof/>
            <w:webHidden/>
          </w:rPr>
          <w:t>2</w:t>
        </w:r>
        <w:r>
          <w:rPr>
            <w:noProof/>
            <w:webHidden/>
          </w:rPr>
          <w:fldChar w:fldCharType="end"/>
        </w:r>
      </w:hyperlink>
    </w:p>
    <w:p w14:paraId="4BC27D09" w14:textId="3F3AF03E" w:rsidR="009121D8" w:rsidRDefault="009121D8">
      <w:pPr>
        <w:pStyle w:val="TOC1"/>
        <w:tabs>
          <w:tab w:val="left" w:pos="1960"/>
          <w:tab w:val="right" w:leader="dot" w:pos="9062"/>
        </w:tabs>
        <w:rPr>
          <w:rFonts w:asciiTheme="minorHAnsi" w:eastAsiaTheme="minorEastAsia" w:hAnsiTheme="minorHAnsi" w:cstheme="minorBidi"/>
          <w:b w:val="0"/>
          <w:bCs w:val="0"/>
          <w:caps w:val="0"/>
          <w:noProof/>
          <w:kern w:val="2"/>
          <w:sz w:val="22"/>
          <w:szCs w:val="22"/>
          <w14:ligatures w14:val="standardContextual"/>
        </w:rPr>
      </w:pPr>
      <w:hyperlink w:anchor="_Toc153434242" w:history="1">
        <w:r w:rsidRPr="0096355B">
          <w:rPr>
            <w:rStyle w:val="Hyperlink"/>
            <w:rFonts w:cs="Times New Roman"/>
            <w:noProof/>
            <w14:scene3d>
              <w14:camera w14:prst="orthographicFront"/>
              <w14:lightRig w14:rig="threePt" w14:dir="t">
                <w14:rot w14:lat="0" w14:lon="0" w14:rev="0"/>
              </w14:lightRig>
            </w14:scene3d>
          </w:rPr>
          <w:t>CHAPTER 2.</w:t>
        </w:r>
        <w:r>
          <w:rPr>
            <w:rFonts w:asciiTheme="minorHAnsi" w:eastAsiaTheme="minorEastAsia" w:hAnsiTheme="minorHAnsi" w:cstheme="minorBidi"/>
            <w:b w:val="0"/>
            <w:bCs w:val="0"/>
            <w:caps w:val="0"/>
            <w:noProof/>
            <w:kern w:val="2"/>
            <w:sz w:val="22"/>
            <w:szCs w:val="22"/>
            <w14:ligatures w14:val="standardContextual"/>
          </w:rPr>
          <w:tab/>
        </w:r>
        <w:r w:rsidRPr="0096355B">
          <w:rPr>
            <w:rStyle w:val="Hyperlink"/>
            <w:noProof/>
          </w:rPr>
          <w:t>SYSTEM ANALYSIS AND DESIGN</w:t>
        </w:r>
        <w:r>
          <w:rPr>
            <w:noProof/>
            <w:webHidden/>
          </w:rPr>
          <w:tab/>
        </w:r>
        <w:r>
          <w:rPr>
            <w:noProof/>
            <w:webHidden/>
          </w:rPr>
          <w:fldChar w:fldCharType="begin"/>
        </w:r>
        <w:r>
          <w:rPr>
            <w:noProof/>
            <w:webHidden/>
          </w:rPr>
          <w:instrText xml:space="preserve"> PAGEREF _Toc153434242 \h </w:instrText>
        </w:r>
        <w:r>
          <w:rPr>
            <w:noProof/>
            <w:webHidden/>
          </w:rPr>
        </w:r>
        <w:r>
          <w:rPr>
            <w:noProof/>
            <w:webHidden/>
          </w:rPr>
          <w:fldChar w:fldCharType="separate"/>
        </w:r>
        <w:r>
          <w:rPr>
            <w:noProof/>
            <w:webHidden/>
          </w:rPr>
          <w:t>3</w:t>
        </w:r>
        <w:r>
          <w:rPr>
            <w:noProof/>
            <w:webHidden/>
          </w:rPr>
          <w:fldChar w:fldCharType="end"/>
        </w:r>
      </w:hyperlink>
    </w:p>
    <w:p w14:paraId="7F43A865" w14:textId="7339A740" w:rsidR="009121D8" w:rsidRDefault="009121D8">
      <w:pPr>
        <w:pStyle w:val="TOC2"/>
        <w:rPr>
          <w:rFonts w:asciiTheme="minorHAnsi" w:eastAsiaTheme="minorEastAsia" w:hAnsiTheme="minorHAnsi" w:cstheme="minorBidi"/>
          <w:b w:val="0"/>
          <w:bCs w:val="0"/>
          <w:noProof/>
          <w:kern w:val="2"/>
          <w:sz w:val="22"/>
          <w:szCs w:val="22"/>
          <w14:ligatures w14:val="standardContextual"/>
        </w:rPr>
      </w:pPr>
      <w:hyperlink w:anchor="_Toc153434243" w:history="1">
        <w:r w:rsidRPr="0096355B">
          <w:rPr>
            <w:rStyle w:val="Hyperlink"/>
            <w:noProof/>
          </w:rPr>
          <w:t>2.1</w:t>
        </w:r>
        <w:r>
          <w:rPr>
            <w:rFonts w:asciiTheme="minorHAnsi" w:eastAsiaTheme="minorEastAsia" w:hAnsiTheme="minorHAnsi" w:cstheme="minorBidi"/>
            <w:b w:val="0"/>
            <w:bCs w:val="0"/>
            <w:noProof/>
            <w:kern w:val="2"/>
            <w:sz w:val="22"/>
            <w:szCs w:val="22"/>
            <w14:ligatures w14:val="standardContextual"/>
          </w:rPr>
          <w:tab/>
        </w:r>
        <w:r w:rsidRPr="0096355B">
          <w:rPr>
            <w:rStyle w:val="Hyperlink"/>
            <w:noProof/>
          </w:rPr>
          <w:t>Insert title here</w:t>
        </w:r>
        <w:r>
          <w:rPr>
            <w:noProof/>
            <w:webHidden/>
          </w:rPr>
          <w:tab/>
        </w:r>
        <w:r>
          <w:rPr>
            <w:noProof/>
            <w:webHidden/>
          </w:rPr>
          <w:fldChar w:fldCharType="begin"/>
        </w:r>
        <w:r>
          <w:rPr>
            <w:noProof/>
            <w:webHidden/>
          </w:rPr>
          <w:instrText xml:space="preserve"> PAGEREF _Toc153434243 \h </w:instrText>
        </w:r>
        <w:r>
          <w:rPr>
            <w:noProof/>
            <w:webHidden/>
          </w:rPr>
        </w:r>
        <w:r>
          <w:rPr>
            <w:noProof/>
            <w:webHidden/>
          </w:rPr>
          <w:fldChar w:fldCharType="separate"/>
        </w:r>
        <w:r>
          <w:rPr>
            <w:noProof/>
            <w:webHidden/>
          </w:rPr>
          <w:t>3</w:t>
        </w:r>
        <w:r>
          <w:rPr>
            <w:noProof/>
            <w:webHidden/>
          </w:rPr>
          <w:fldChar w:fldCharType="end"/>
        </w:r>
      </w:hyperlink>
    </w:p>
    <w:p w14:paraId="61A01AA2" w14:textId="05882693" w:rsidR="009121D8" w:rsidRDefault="009121D8">
      <w:pPr>
        <w:pStyle w:val="TOC2"/>
        <w:rPr>
          <w:rFonts w:asciiTheme="minorHAnsi" w:eastAsiaTheme="minorEastAsia" w:hAnsiTheme="minorHAnsi" w:cstheme="minorBidi"/>
          <w:b w:val="0"/>
          <w:bCs w:val="0"/>
          <w:noProof/>
          <w:kern w:val="2"/>
          <w:sz w:val="22"/>
          <w:szCs w:val="22"/>
          <w14:ligatures w14:val="standardContextual"/>
        </w:rPr>
      </w:pPr>
      <w:hyperlink w:anchor="_Toc153434244" w:history="1">
        <w:r w:rsidRPr="0096355B">
          <w:rPr>
            <w:rStyle w:val="Hyperlink"/>
            <w:noProof/>
          </w:rPr>
          <w:t>2.2</w:t>
        </w:r>
        <w:r>
          <w:rPr>
            <w:rFonts w:asciiTheme="minorHAnsi" w:eastAsiaTheme="minorEastAsia" w:hAnsiTheme="minorHAnsi" w:cstheme="minorBidi"/>
            <w:b w:val="0"/>
            <w:bCs w:val="0"/>
            <w:noProof/>
            <w:kern w:val="2"/>
            <w:sz w:val="22"/>
            <w:szCs w:val="22"/>
            <w14:ligatures w14:val="standardContextual"/>
          </w:rPr>
          <w:tab/>
        </w:r>
        <w:r w:rsidRPr="0096355B">
          <w:rPr>
            <w:rStyle w:val="Hyperlink"/>
            <w:noProof/>
          </w:rPr>
          <w:t>Insert title here</w:t>
        </w:r>
        <w:r>
          <w:rPr>
            <w:noProof/>
            <w:webHidden/>
          </w:rPr>
          <w:tab/>
        </w:r>
        <w:r>
          <w:rPr>
            <w:noProof/>
            <w:webHidden/>
          </w:rPr>
          <w:fldChar w:fldCharType="begin"/>
        </w:r>
        <w:r>
          <w:rPr>
            <w:noProof/>
            <w:webHidden/>
          </w:rPr>
          <w:instrText xml:space="preserve"> PAGEREF _Toc153434244 \h </w:instrText>
        </w:r>
        <w:r>
          <w:rPr>
            <w:noProof/>
            <w:webHidden/>
          </w:rPr>
        </w:r>
        <w:r>
          <w:rPr>
            <w:noProof/>
            <w:webHidden/>
          </w:rPr>
          <w:fldChar w:fldCharType="separate"/>
        </w:r>
        <w:r>
          <w:rPr>
            <w:noProof/>
            <w:webHidden/>
          </w:rPr>
          <w:t>3</w:t>
        </w:r>
        <w:r>
          <w:rPr>
            <w:noProof/>
            <w:webHidden/>
          </w:rPr>
          <w:fldChar w:fldCharType="end"/>
        </w:r>
      </w:hyperlink>
    </w:p>
    <w:p w14:paraId="562AA113" w14:textId="0BE16D09" w:rsidR="009121D8" w:rsidRDefault="009121D8">
      <w:pPr>
        <w:pStyle w:val="TOC2"/>
        <w:rPr>
          <w:rFonts w:asciiTheme="minorHAnsi" w:eastAsiaTheme="minorEastAsia" w:hAnsiTheme="minorHAnsi" w:cstheme="minorBidi"/>
          <w:b w:val="0"/>
          <w:bCs w:val="0"/>
          <w:noProof/>
          <w:kern w:val="2"/>
          <w:sz w:val="22"/>
          <w:szCs w:val="22"/>
          <w14:ligatures w14:val="standardContextual"/>
        </w:rPr>
      </w:pPr>
      <w:hyperlink w:anchor="_Toc153434245" w:history="1">
        <w:r w:rsidRPr="0096355B">
          <w:rPr>
            <w:rStyle w:val="Hyperlink"/>
            <w:noProof/>
          </w:rPr>
          <w:t>2.3</w:t>
        </w:r>
        <w:r>
          <w:rPr>
            <w:rFonts w:asciiTheme="minorHAnsi" w:eastAsiaTheme="minorEastAsia" w:hAnsiTheme="minorHAnsi" w:cstheme="minorBidi"/>
            <w:b w:val="0"/>
            <w:bCs w:val="0"/>
            <w:noProof/>
            <w:kern w:val="2"/>
            <w:sz w:val="22"/>
            <w:szCs w:val="22"/>
            <w14:ligatures w14:val="standardContextual"/>
          </w:rPr>
          <w:tab/>
        </w:r>
        <w:r w:rsidRPr="0096355B">
          <w:rPr>
            <w:rStyle w:val="Hyperlink"/>
            <w:noProof/>
          </w:rPr>
          <w:t>Summary</w:t>
        </w:r>
        <w:r>
          <w:rPr>
            <w:noProof/>
            <w:webHidden/>
          </w:rPr>
          <w:tab/>
        </w:r>
        <w:r>
          <w:rPr>
            <w:noProof/>
            <w:webHidden/>
          </w:rPr>
          <w:fldChar w:fldCharType="begin"/>
        </w:r>
        <w:r>
          <w:rPr>
            <w:noProof/>
            <w:webHidden/>
          </w:rPr>
          <w:instrText xml:space="preserve"> PAGEREF _Toc153434245 \h </w:instrText>
        </w:r>
        <w:r>
          <w:rPr>
            <w:noProof/>
            <w:webHidden/>
          </w:rPr>
        </w:r>
        <w:r>
          <w:rPr>
            <w:noProof/>
            <w:webHidden/>
          </w:rPr>
          <w:fldChar w:fldCharType="separate"/>
        </w:r>
        <w:r>
          <w:rPr>
            <w:noProof/>
            <w:webHidden/>
          </w:rPr>
          <w:t>3</w:t>
        </w:r>
        <w:r>
          <w:rPr>
            <w:noProof/>
            <w:webHidden/>
          </w:rPr>
          <w:fldChar w:fldCharType="end"/>
        </w:r>
      </w:hyperlink>
    </w:p>
    <w:p w14:paraId="3C724925" w14:textId="6480D249" w:rsidR="009121D8" w:rsidRDefault="009121D8">
      <w:pPr>
        <w:pStyle w:val="TOC1"/>
        <w:tabs>
          <w:tab w:val="left" w:pos="1960"/>
          <w:tab w:val="right" w:leader="dot" w:pos="9062"/>
        </w:tabs>
        <w:rPr>
          <w:rFonts w:asciiTheme="minorHAnsi" w:eastAsiaTheme="minorEastAsia" w:hAnsiTheme="minorHAnsi" w:cstheme="minorBidi"/>
          <w:b w:val="0"/>
          <w:bCs w:val="0"/>
          <w:caps w:val="0"/>
          <w:noProof/>
          <w:kern w:val="2"/>
          <w:sz w:val="22"/>
          <w:szCs w:val="22"/>
          <w14:ligatures w14:val="standardContextual"/>
        </w:rPr>
      </w:pPr>
      <w:hyperlink w:anchor="_Toc153434246" w:history="1">
        <w:r w:rsidRPr="0096355B">
          <w:rPr>
            <w:rStyle w:val="Hyperlink"/>
            <w:rFonts w:cs="Times New Roman"/>
            <w:noProof/>
            <w14:scene3d>
              <w14:camera w14:prst="orthographicFront"/>
              <w14:lightRig w14:rig="threePt" w14:dir="t">
                <w14:rot w14:lat="0" w14:lon="0" w14:rev="0"/>
              </w14:lightRig>
            </w14:scene3d>
          </w:rPr>
          <w:t>CHAPTER 3.</w:t>
        </w:r>
        <w:r>
          <w:rPr>
            <w:rFonts w:asciiTheme="minorHAnsi" w:eastAsiaTheme="minorEastAsia" w:hAnsiTheme="minorHAnsi" w:cstheme="minorBidi"/>
            <w:b w:val="0"/>
            <w:bCs w:val="0"/>
            <w:caps w:val="0"/>
            <w:noProof/>
            <w:kern w:val="2"/>
            <w:sz w:val="22"/>
            <w:szCs w:val="22"/>
            <w14:ligatures w14:val="standardContextual"/>
          </w:rPr>
          <w:tab/>
        </w:r>
        <w:r w:rsidRPr="0096355B">
          <w:rPr>
            <w:rStyle w:val="Hyperlink"/>
            <w:noProof/>
          </w:rPr>
          <w:t>WEBSITE CONSTRUCTION AND RESULT</w:t>
        </w:r>
        <w:r>
          <w:rPr>
            <w:noProof/>
            <w:webHidden/>
          </w:rPr>
          <w:tab/>
        </w:r>
        <w:r>
          <w:rPr>
            <w:noProof/>
            <w:webHidden/>
          </w:rPr>
          <w:fldChar w:fldCharType="begin"/>
        </w:r>
        <w:r>
          <w:rPr>
            <w:noProof/>
            <w:webHidden/>
          </w:rPr>
          <w:instrText xml:space="preserve"> PAGEREF _Toc153434246 \h </w:instrText>
        </w:r>
        <w:r>
          <w:rPr>
            <w:noProof/>
            <w:webHidden/>
          </w:rPr>
        </w:r>
        <w:r>
          <w:rPr>
            <w:noProof/>
            <w:webHidden/>
          </w:rPr>
          <w:fldChar w:fldCharType="separate"/>
        </w:r>
        <w:r>
          <w:rPr>
            <w:noProof/>
            <w:webHidden/>
          </w:rPr>
          <w:t>4</w:t>
        </w:r>
        <w:r>
          <w:rPr>
            <w:noProof/>
            <w:webHidden/>
          </w:rPr>
          <w:fldChar w:fldCharType="end"/>
        </w:r>
      </w:hyperlink>
    </w:p>
    <w:p w14:paraId="076CD1DC" w14:textId="0CFD8557" w:rsidR="009121D8" w:rsidRDefault="009121D8">
      <w:pPr>
        <w:pStyle w:val="TOC2"/>
        <w:rPr>
          <w:rFonts w:asciiTheme="minorHAnsi" w:eastAsiaTheme="minorEastAsia" w:hAnsiTheme="minorHAnsi" w:cstheme="minorBidi"/>
          <w:b w:val="0"/>
          <w:bCs w:val="0"/>
          <w:noProof/>
          <w:kern w:val="2"/>
          <w:sz w:val="22"/>
          <w:szCs w:val="22"/>
          <w14:ligatures w14:val="standardContextual"/>
        </w:rPr>
      </w:pPr>
      <w:hyperlink w:anchor="_Toc153434247" w:history="1">
        <w:r w:rsidRPr="0096355B">
          <w:rPr>
            <w:rStyle w:val="Hyperlink"/>
            <w:noProof/>
          </w:rPr>
          <w:t>3.1</w:t>
        </w:r>
        <w:r>
          <w:rPr>
            <w:rFonts w:asciiTheme="minorHAnsi" w:eastAsiaTheme="minorEastAsia" w:hAnsiTheme="minorHAnsi" w:cstheme="minorBidi"/>
            <w:b w:val="0"/>
            <w:bCs w:val="0"/>
            <w:noProof/>
            <w:kern w:val="2"/>
            <w:sz w:val="22"/>
            <w:szCs w:val="22"/>
            <w14:ligatures w14:val="standardContextual"/>
          </w:rPr>
          <w:tab/>
        </w:r>
        <w:r w:rsidRPr="0096355B">
          <w:rPr>
            <w:rStyle w:val="Hyperlink"/>
            <w:noProof/>
          </w:rPr>
          <w:t>Insert title here</w:t>
        </w:r>
        <w:r>
          <w:rPr>
            <w:noProof/>
            <w:webHidden/>
          </w:rPr>
          <w:tab/>
        </w:r>
        <w:r>
          <w:rPr>
            <w:noProof/>
            <w:webHidden/>
          </w:rPr>
          <w:fldChar w:fldCharType="begin"/>
        </w:r>
        <w:r>
          <w:rPr>
            <w:noProof/>
            <w:webHidden/>
          </w:rPr>
          <w:instrText xml:space="preserve"> PAGEREF _Toc153434247 \h </w:instrText>
        </w:r>
        <w:r>
          <w:rPr>
            <w:noProof/>
            <w:webHidden/>
          </w:rPr>
        </w:r>
        <w:r>
          <w:rPr>
            <w:noProof/>
            <w:webHidden/>
          </w:rPr>
          <w:fldChar w:fldCharType="separate"/>
        </w:r>
        <w:r>
          <w:rPr>
            <w:noProof/>
            <w:webHidden/>
          </w:rPr>
          <w:t>4</w:t>
        </w:r>
        <w:r>
          <w:rPr>
            <w:noProof/>
            <w:webHidden/>
          </w:rPr>
          <w:fldChar w:fldCharType="end"/>
        </w:r>
      </w:hyperlink>
    </w:p>
    <w:p w14:paraId="74BB87FC" w14:textId="3C30C07D" w:rsidR="009121D8" w:rsidRDefault="009121D8">
      <w:pPr>
        <w:pStyle w:val="TOC2"/>
        <w:rPr>
          <w:rFonts w:asciiTheme="minorHAnsi" w:eastAsiaTheme="minorEastAsia" w:hAnsiTheme="minorHAnsi" w:cstheme="minorBidi"/>
          <w:b w:val="0"/>
          <w:bCs w:val="0"/>
          <w:noProof/>
          <w:kern w:val="2"/>
          <w:sz w:val="22"/>
          <w:szCs w:val="22"/>
          <w14:ligatures w14:val="standardContextual"/>
        </w:rPr>
      </w:pPr>
      <w:hyperlink w:anchor="_Toc153434248" w:history="1">
        <w:r w:rsidRPr="0096355B">
          <w:rPr>
            <w:rStyle w:val="Hyperlink"/>
            <w:noProof/>
          </w:rPr>
          <w:t>3.2</w:t>
        </w:r>
        <w:r>
          <w:rPr>
            <w:rFonts w:asciiTheme="minorHAnsi" w:eastAsiaTheme="minorEastAsia" w:hAnsiTheme="minorHAnsi" w:cstheme="minorBidi"/>
            <w:b w:val="0"/>
            <w:bCs w:val="0"/>
            <w:noProof/>
            <w:kern w:val="2"/>
            <w:sz w:val="22"/>
            <w:szCs w:val="22"/>
            <w14:ligatures w14:val="standardContextual"/>
          </w:rPr>
          <w:tab/>
        </w:r>
        <w:r w:rsidRPr="0096355B">
          <w:rPr>
            <w:rStyle w:val="Hyperlink"/>
            <w:noProof/>
          </w:rPr>
          <w:t>Insert title here</w:t>
        </w:r>
        <w:r>
          <w:rPr>
            <w:noProof/>
            <w:webHidden/>
          </w:rPr>
          <w:tab/>
        </w:r>
        <w:r>
          <w:rPr>
            <w:noProof/>
            <w:webHidden/>
          </w:rPr>
          <w:fldChar w:fldCharType="begin"/>
        </w:r>
        <w:r>
          <w:rPr>
            <w:noProof/>
            <w:webHidden/>
          </w:rPr>
          <w:instrText xml:space="preserve"> PAGEREF _Toc153434248 \h </w:instrText>
        </w:r>
        <w:r>
          <w:rPr>
            <w:noProof/>
            <w:webHidden/>
          </w:rPr>
        </w:r>
        <w:r>
          <w:rPr>
            <w:noProof/>
            <w:webHidden/>
          </w:rPr>
          <w:fldChar w:fldCharType="separate"/>
        </w:r>
        <w:r>
          <w:rPr>
            <w:noProof/>
            <w:webHidden/>
          </w:rPr>
          <w:t>4</w:t>
        </w:r>
        <w:r>
          <w:rPr>
            <w:noProof/>
            <w:webHidden/>
          </w:rPr>
          <w:fldChar w:fldCharType="end"/>
        </w:r>
      </w:hyperlink>
    </w:p>
    <w:p w14:paraId="595CCF0C" w14:textId="4DC98322" w:rsidR="009121D8" w:rsidRDefault="009121D8">
      <w:pPr>
        <w:pStyle w:val="TOC2"/>
        <w:rPr>
          <w:rFonts w:asciiTheme="minorHAnsi" w:eastAsiaTheme="minorEastAsia" w:hAnsiTheme="minorHAnsi" w:cstheme="minorBidi"/>
          <w:b w:val="0"/>
          <w:bCs w:val="0"/>
          <w:noProof/>
          <w:kern w:val="2"/>
          <w:sz w:val="22"/>
          <w:szCs w:val="22"/>
          <w14:ligatures w14:val="standardContextual"/>
        </w:rPr>
      </w:pPr>
      <w:hyperlink w:anchor="_Toc153434249" w:history="1">
        <w:r w:rsidRPr="0096355B">
          <w:rPr>
            <w:rStyle w:val="Hyperlink"/>
            <w:noProof/>
          </w:rPr>
          <w:t>3.3</w:t>
        </w:r>
        <w:r>
          <w:rPr>
            <w:rFonts w:asciiTheme="minorHAnsi" w:eastAsiaTheme="minorEastAsia" w:hAnsiTheme="minorHAnsi" w:cstheme="minorBidi"/>
            <w:b w:val="0"/>
            <w:bCs w:val="0"/>
            <w:noProof/>
            <w:kern w:val="2"/>
            <w:sz w:val="22"/>
            <w:szCs w:val="22"/>
            <w14:ligatures w14:val="standardContextual"/>
          </w:rPr>
          <w:tab/>
        </w:r>
        <w:r w:rsidRPr="0096355B">
          <w:rPr>
            <w:rStyle w:val="Hyperlink"/>
            <w:noProof/>
          </w:rPr>
          <w:t>Summary</w:t>
        </w:r>
        <w:r>
          <w:rPr>
            <w:noProof/>
            <w:webHidden/>
          </w:rPr>
          <w:tab/>
        </w:r>
        <w:r>
          <w:rPr>
            <w:noProof/>
            <w:webHidden/>
          </w:rPr>
          <w:fldChar w:fldCharType="begin"/>
        </w:r>
        <w:r>
          <w:rPr>
            <w:noProof/>
            <w:webHidden/>
          </w:rPr>
          <w:instrText xml:space="preserve"> PAGEREF _Toc153434249 \h </w:instrText>
        </w:r>
        <w:r>
          <w:rPr>
            <w:noProof/>
            <w:webHidden/>
          </w:rPr>
        </w:r>
        <w:r>
          <w:rPr>
            <w:noProof/>
            <w:webHidden/>
          </w:rPr>
          <w:fldChar w:fldCharType="separate"/>
        </w:r>
        <w:r>
          <w:rPr>
            <w:noProof/>
            <w:webHidden/>
          </w:rPr>
          <w:t>4</w:t>
        </w:r>
        <w:r>
          <w:rPr>
            <w:noProof/>
            <w:webHidden/>
          </w:rPr>
          <w:fldChar w:fldCharType="end"/>
        </w:r>
      </w:hyperlink>
    </w:p>
    <w:p w14:paraId="587FECFA" w14:textId="71EDC763" w:rsidR="009121D8" w:rsidRDefault="009121D8">
      <w:pPr>
        <w:pStyle w:val="TOC1"/>
        <w:tabs>
          <w:tab w:val="right" w:leader="dot" w:pos="9062"/>
        </w:tabs>
        <w:rPr>
          <w:rFonts w:asciiTheme="minorHAnsi" w:eastAsiaTheme="minorEastAsia" w:hAnsiTheme="minorHAnsi" w:cstheme="minorBidi"/>
          <w:b w:val="0"/>
          <w:bCs w:val="0"/>
          <w:caps w:val="0"/>
          <w:noProof/>
          <w:kern w:val="2"/>
          <w:sz w:val="22"/>
          <w:szCs w:val="22"/>
          <w14:ligatures w14:val="standardContextual"/>
        </w:rPr>
      </w:pPr>
      <w:hyperlink w:anchor="_Toc153434250" w:history="1">
        <w:r w:rsidRPr="0096355B">
          <w:rPr>
            <w:rStyle w:val="Hyperlink"/>
            <w:noProof/>
          </w:rPr>
          <w:t>CONCLUSIONS AND SUGGESTIONS</w:t>
        </w:r>
        <w:r>
          <w:rPr>
            <w:noProof/>
            <w:webHidden/>
          </w:rPr>
          <w:tab/>
        </w:r>
        <w:r>
          <w:rPr>
            <w:noProof/>
            <w:webHidden/>
          </w:rPr>
          <w:fldChar w:fldCharType="begin"/>
        </w:r>
        <w:r>
          <w:rPr>
            <w:noProof/>
            <w:webHidden/>
          </w:rPr>
          <w:instrText xml:space="preserve"> PAGEREF _Toc153434250 \h </w:instrText>
        </w:r>
        <w:r>
          <w:rPr>
            <w:noProof/>
            <w:webHidden/>
          </w:rPr>
        </w:r>
        <w:r>
          <w:rPr>
            <w:noProof/>
            <w:webHidden/>
          </w:rPr>
          <w:fldChar w:fldCharType="separate"/>
        </w:r>
        <w:r>
          <w:rPr>
            <w:noProof/>
            <w:webHidden/>
          </w:rPr>
          <w:t>5</w:t>
        </w:r>
        <w:r>
          <w:rPr>
            <w:noProof/>
            <w:webHidden/>
          </w:rPr>
          <w:fldChar w:fldCharType="end"/>
        </w:r>
      </w:hyperlink>
    </w:p>
    <w:p w14:paraId="3EB3290F" w14:textId="08BA4F7A" w:rsidR="009121D8" w:rsidRDefault="009121D8">
      <w:pPr>
        <w:pStyle w:val="TOC5"/>
        <w:tabs>
          <w:tab w:val="left" w:pos="1120"/>
          <w:tab w:val="right" w:leader="dot" w:pos="9062"/>
        </w:tabs>
        <w:rPr>
          <w:rFonts w:asciiTheme="minorHAnsi" w:eastAsiaTheme="minorEastAsia" w:hAnsiTheme="minorHAnsi" w:cstheme="minorBidi"/>
          <w:noProof/>
          <w:kern w:val="2"/>
          <w:sz w:val="22"/>
          <w:szCs w:val="22"/>
          <w14:ligatures w14:val="standardContextual"/>
        </w:rPr>
      </w:pPr>
      <w:hyperlink w:anchor="_Toc153434251" w:history="1">
        <w:r w:rsidRPr="0096355B">
          <w:rPr>
            <w:rStyle w:val="Hyperlink"/>
            <w:noProof/>
          </w:rPr>
          <w:t>1.</w:t>
        </w:r>
        <w:r>
          <w:rPr>
            <w:rFonts w:asciiTheme="minorHAnsi" w:eastAsiaTheme="minorEastAsia" w:hAnsiTheme="minorHAnsi" w:cstheme="minorBidi"/>
            <w:noProof/>
            <w:kern w:val="2"/>
            <w:sz w:val="22"/>
            <w:szCs w:val="22"/>
            <w14:ligatures w14:val="standardContextual"/>
          </w:rPr>
          <w:tab/>
        </w:r>
        <w:r w:rsidRPr="0096355B">
          <w:rPr>
            <w:rStyle w:val="Hyperlink"/>
            <w:noProof/>
          </w:rPr>
          <w:t>Conclusions</w:t>
        </w:r>
        <w:r>
          <w:rPr>
            <w:noProof/>
            <w:webHidden/>
          </w:rPr>
          <w:tab/>
        </w:r>
        <w:r>
          <w:rPr>
            <w:noProof/>
            <w:webHidden/>
          </w:rPr>
          <w:fldChar w:fldCharType="begin"/>
        </w:r>
        <w:r>
          <w:rPr>
            <w:noProof/>
            <w:webHidden/>
          </w:rPr>
          <w:instrText xml:space="preserve"> PAGEREF _Toc153434251 \h </w:instrText>
        </w:r>
        <w:r>
          <w:rPr>
            <w:noProof/>
            <w:webHidden/>
          </w:rPr>
        </w:r>
        <w:r>
          <w:rPr>
            <w:noProof/>
            <w:webHidden/>
          </w:rPr>
          <w:fldChar w:fldCharType="separate"/>
        </w:r>
        <w:r>
          <w:rPr>
            <w:noProof/>
            <w:webHidden/>
          </w:rPr>
          <w:t>5</w:t>
        </w:r>
        <w:r>
          <w:rPr>
            <w:noProof/>
            <w:webHidden/>
          </w:rPr>
          <w:fldChar w:fldCharType="end"/>
        </w:r>
      </w:hyperlink>
    </w:p>
    <w:p w14:paraId="7A3AF00C" w14:textId="5D930795" w:rsidR="009121D8" w:rsidRDefault="009121D8">
      <w:pPr>
        <w:pStyle w:val="TOC5"/>
        <w:tabs>
          <w:tab w:val="left" w:pos="1120"/>
          <w:tab w:val="right" w:leader="dot" w:pos="9062"/>
        </w:tabs>
        <w:rPr>
          <w:rFonts w:asciiTheme="minorHAnsi" w:eastAsiaTheme="minorEastAsia" w:hAnsiTheme="minorHAnsi" w:cstheme="minorBidi"/>
          <w:noProof/>
          <w:kern w:val="2"/>
          <w:sz w:val="22"/>
          <w:szCs w:val="22"/>
          <w14:ligatures w14:val="standardContextual"/>
        </w:rPr>
      </w:pPr>
      <w:hyperlink w:anchor="_Toc153434252" w:history="1">
        <w:r w:rsidRPr="0096355B">
          <w:rPr>
            <w:rStyle w:val="Hyperlink"/>
            <w:noProof/>
          </w:rPr>
          <w:t>2.</w:t>
        </w:r>
        <w:r>
          <w:rPr>
            <w:rFonts w:asciiTheme="minorHAnsi" w:eastAsiaTheme="minorEastAsia" w:hAnsiTheme="minorHAnsi" w:cstheme="minorBidi"/>
            <w:noProof/>
            <w:kern w:val="2"/>
            <w:sz w:val="22"/>
            <w:szCs w:val="22"/>
            <w14:ligatures w14:val="standardContextual"/>
          </w:rPr>
          <w:tab/>
        </w:r>
        <w:r w:rsidRPr="0096355B">
          <w:rPr>
            <w:rStyle w:val="Hyperlink"/>
            <w:noProof/>
          </w:rPr>
          <w:t>Suggestions</w:t>
        </w:r>
        <w:r>
          <w:rPr>
            <w:noProof/>
            <w:webHidden/>
          </w:rPr>
          <w:tab/>
        </w:r>
        <w:r>
          <w:rPr>
            <w:noProof/>
            <w:webHidden/>
          </w:rPr>
          <w:fldChar w:fldCharType="begin"/>
        </w:r>
        <w:r>
          <w:rPr>
            <w:noProof/>
            <w:webHidden/>
          </w:rPr>
          <w:instrText xml:space="preserve"> PAGEREF _Toc153434252 \h </w:instrText>
        </w:r>
        <w:r>
          <w:rPr>
            <w:noProof/>
            <w:webHidden/>
          </w:rPr>
        </w:r>
        <w:r>
          <w:rPr>
            <w:noProof/>
            <w:webHidden/>
          </w:rPr>
          <w:fldChar w:fldCharType="separate"/>
        </w:r>
        <w:r>
          <w:rPr>
            <w:noProof/>
            <w:webHidden/>
          </w:rPr>
          <w:t>5</w:t>
        </w:r>
        <w:r>
          <w:rPr>
            <w:noProof/>
            <w:webHidden/>
          </w:rPr>
          <w:fldChar w:fldCharType="end"/>
        </w:r>
      </w:hyperlink>
    </w:p>
    <w:p w14:paraId="42180720" w14:textId="47191D49" w:rsidR="009121D8" w:rsidRDefault="009121D8">
      <w:pPr>
        <w:pStyle w:val="TOC1"/>
        <w:tabs>
          <w:tab w:val="right" w:leader="dot" w:pos="9062"/>
        </w:tabs>
        <w:rPr>
          <w:rFonts w:asciiTheme="minorHAnsi" w:eastAsiaTheme="minorEastAsia" w:hAnsiTheme="minorHAnsi" w:cstheme="minorBidi"/>
          <w:b w:val="0"/>
          <w:bCs w:val="0"/>
          <w:caps w:val="0"/>
          <w:noProof/>
          <w:kern w:val="2"/>
          <w:sz w:val="22"/>
          <w:szCs w:val="22"/>
          <w14:ligatures w14:val="standardContextual"/>
        </w:rPr>
      </w:pPr>
      <w:hyperlink w:anchor="_Toc153434253" w:history="1">
        <w:r w:rsidRPr="0096355B">
          <w:rPr>
            <w:rStyle w:val="Hyperlink"/>
            <w:noProof/>
          </w:rPr>
          <w:t>REFERENCES</w:t>
        </w:r>
        <w:r>
          <w:rPr>
            <w:noProof/>
            <w:webHidden/>
          </w:rPr>
          <w:tab/>
        </w:r>
        <w:r>
          <w:rPr>
            <w:noProof/>
            <w:webHidden/>
          </w:rPr>
          <w:fldChar w:fldCharType="begin"/>
        </w:r>
        <w:r>
          <w:rPr>
            <w:noProof/>
            <w:webHidden/>
          </w:rPr>
          <w:instrText xml:space="preserve"> PAGEREF _Toc153434253 \h </w:instrText>
        </w:r>
        <w:r>
          <w:rPr>
            <w:noProof/>
            <w:webHidden/>
          </w:rPr>
        </w:r>
        <w:r>
          <w:rPr>
            <w:noProof/>
            <w:webHidden/>
          </w:rPr>
          <w:fldChar w:fldCharType="separate"/>
        </w:r>
        <w:r>
          <w:rPr>
            <w:noProof/>
            <w:webHidden/>
          </w:rPr>
          <w:t>6</w:t>
        </w:r>
        <w:r>
          <w:rPr>
            <w:noProof/>
            <w:webHidden/>
          </w:rPr>
          <w:fldChar w:fldCharType="end"/>
        </w:r>
      </w:hyperlink>
    </w:p>
    <w:p w14:paraId="2ED63FC0" w14:textId="47F254D4" w:rsidR="009121D8" w:rsidRDefault="009121D8">
      <w:pPr>
        <w:pStyle w:val="TOC1"/>
        <w:tabs>
          <w:tab w:val="right" w:leader="dot" w:pos="9062"/>
        </w:tabs>
        <w:rPr>
          <w:rFonts w:asciiTheme="minorHAnsi" w:eastAsiaTheme="minorEastAsia" w:hAnsiTheme="minorHAnsi" w:cstheme="minorBidi"/>
          <w:b w:val="0"/>
          <w:bCs w:val="0"/>
          <w:caps w:val="0"/>
          <w:noProof/>
          <w:kern w:val="2"/>
          <w:sz w:val="22"/>
          <w:szCs w:val="22"/>
          <w14:ligatures w14:val="standardContextual"/>
        </w:rPr>
      </w:pPr>
      <w:hyperlink w:anchor="_Toc153434254" w:history="1">
        <w:r w:rsidRPr="0096355B">
          <w:rPr>
            <w:rStyle w:val="Hyperlink"/>
            <w:noProof/>
          </w:rPr>
          <w:t>PUBLICATIONS</w:t>
        </w:r>
        <w:r>
          <w:rPr>
            <w:noProof/>
            <w:webHidden/>
          </w:rPr>
          <w:tab/>
        </w:r>
        <w:r>
          <w:rPr>
            <w:noProof/>
            <w:webHidden/>
          </w:rPr>
          <w:fldChar w:fldCharType="begin"/>
        </w:r>
        <w:r>
          <w:rPr>
            <w:noProof/>
            <w:webHidden/>
          </w:rPr>
          <w:instrText xml:space="preserve"> PAGEREF _Toc153434254 \h </w:instrText>
        </w:r>
        <w:r>
          <w:rPr>
            <w:noProof/>
            <w:webHidden/>
          </w:rPr>
        </w:r>
        <w:r>
          <w:rPr>
            <w:noProof/>
            <w:webHidden/>
          </w:rPr>
          <w:fldChar w:fldCharType="separate"/>
        </w:r>
        <w:r>
          <w:rPr>
            <w:noProof/>
            <w:webHidden/>
          </w:rPr>
          <w:t>7</w:t>
        </w:r>
        <w:r>
          <w:rPr>
            <w:noProof/>
            <w:webHidden/>
          </w:rPr>
          <w:fldChar w:fldCharType="end"/>
        </w:r>
      </w:hyperlink>
    </w:p>
    <w:p w14:paraId="6C587C84" w14:textId="25CBF243" w:rsidR="009121D8" w:rsidRDefault="009121D8">
      <w:pPr>
        <w:pStyle w:val="TOC1"/>
        <w:tabs>
          <w:tab w:val="right" w:leader="dot" w:pos="9062"/>
        </w:tabs>
        <w:rPr>
          <w:rFonts w:asciiTheme="minorHAnsi" w:eastAsiaTheme="minorEastAsia" w:hAnsiTheme="minorHAnsi" w:cstheme="minorBidi"/>
          <w:b w:val="0"/>
          <w:bCs w:val="0"/>
          <w:caps w:val="0"/>
          <w:noProof/>
          <w:kern w:val="2"/>
          <w:sz w:val="22"/>
          <w:szCs w:val="22"/>
          <w14:ligatures w14:val="standardContextual"/>
        </w:rPr>
      </w:pPr>
      <w:hyperlink w:anchor="_Toc153434255" w:history="1">
        <w:r w:rsidRPr="0096355B">
          <w:rPr>
            <w:rStyle w:val="Hyperlink"/>
            <w:noProof/>
          </w:rPr>
          <w:t>APPENDIX</w:t>
        </w:r>
        <w:r>
          <w:rPr>
            <w:noProof/>
            <w:webHidden/>
          </w:rPr>
          <w:tab/>
        </w:r>
        <w:r>
          <w:rPr>
            <w:noProof/>
            <w:webHidden/>
          </w:rPr>
          <w:fldChar w:fldCharType="begin"/>
        </w:r>
        <w:r>
          <w:rPr>
            <w:noProof/>
            <w:webHidden/>
          </w:rPr>
          <w:instrText xml:space="preserve"> PAGEREF _Toc153434255 \h </w:instrText>
        </w:r>
        <w:r>
          <w:rPr>
            <w:noProof/>
            <w:webHidden/>
          </w:rPr>
        </w:r>
        <w:r>
          <w:rPr>
            <w:noProof/>
            <w:webHidden/>
          </w:rPr>
          <w:fldChar w:fldCharType="separate"/>
        </w:r>
        <w:r>
          <w:rPr>
            <w:noProof/>
            <w:webHidden/>
          </w:rPr>
          <w:t>8</w:t>
        </w:r>
        <w:r>
          <w:rPr>
            <w:noProof/>
            <w:webHidden/>
          </w:rPr>
          <w:fldChar w:fldCharType="end"/>
        </w:r>
      </w:hyperlink>
    </w:p>
    <w:p w14:paraId="209C123A" w14:textId="19ADD701" w:rsidR="00404A9D" w:rsidRPr="00404A9D" w:rsidRDefault="006733A7" w:rsidP="00404A9D">
      <w:r>
        <w:rPr>
          <w:rFonts w:cstheme="minorHAnsi"/>
          <w:caps/>
          <w:sz w:val="26"/>
          <w:szCs w:val="20"/>
        </w:rPr>
        <w:fldChar w:fldCharType="end"/>
      </w:r>
    </w:p>
    <w:p w14:paraId="1E7409BF" w14:textId="77777777" w:rsidR="00404A9D" w:rsidRDefault="00404A9D">
      <w:pPr>
        <w:rPr>
          <w:b/>
          <w:bCs/>
          <w:sz w:val="32"/>
        </w:rPr>
      </w:pPr>
      <w:bookmarkStart w:id="50" w:name="_Toc83724761"/>
      <w:bookmarkStart w:id="51" w:name="_Toc83725000"/>
      <w:r>
        <w:br w:type="page"/>
      </w:r>
    </w:p>
    <w:p w14:paraId="1D0BBBC5" w14:textId="77777777" w:rsidR="000F373B" w:rsidRDefault="000F373B" w:rsidP="005F1E22">
      <w:pPr>
        <w:pStyle w:val="Title"/>
      </w:pPr>
    </w:p>
    <w:p w14:paraId="64A6B396" w14:textId="662F2CD6" w:rsidR="00F23A4A" w:rsidRDefault="004D2865" w:rsidP="005F1E22">
      <w:pPr>
        <w:pStyle w:val="Title"/>
      </w:pPr>
      <w:bookmarkStart w:id="52" w:name="_Toc153434220"/>
      <w:r w:rsidRPr="004D2865">
        <w:t>ABBREVIATIONS</w:t>
      </w:r>
      <w:bookmarkEnd w:id="52"/>
      <w:r w:rsidRPr="004D2865">
        <w:t xml:space="preserve"> </w:t>
      </w:r>
      <w:bookmarkEnd w:id="43"/>
      <w:bookmarkEnd w:id="44"/>
      <w:bookmarkEnd w:id="45"/>
      <w:bookmarkEnd w:id="46"/>
      <w:bookmarkEnd w:id="47"/>
      <w:bookmarkEnd w:id="48"/>
      <w:bookmarkEnd w:id="49"/>
      <w:bookmarkEnd w:id="50"/>
      <w:bookmarkEnd w:id="51"/>
    </w:p>
    <w:p w14:paraId="3AD7F764" w14:textId="77777777" w:rsidR="000F373B" w:rsidRPr="000F373B" w:rsidRDefault="000F373B" w:rsidP="000F373B"/>
    <w:tbl>
      <w:tblPr>
        <w:tblW w:w="8957"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8"/>
        <w:gridCol w:w="6559"/>
      </w:tblGrid>
      <w:tr w:rsidR="001146B7" w:rsidRPr="00933993" w14:paraId="3F85C5F1" w14:textId="77777777" w:rsidTr="00750B87">
        <w:tc>
          <w:tcPr>
            <w:tcW w:w="1571" w:type="dxa"/>
            <w:shd w:val="clear" w:color="auto" w:fill="auto"/>
          </w:tcPr>
          <w:p w14:paraId="6A445B1B" w14:textId="77777777" w:rsidR="001146B7" w:rsidRPr="00933993" w:rsidRDefault="004D2865" w:rsidP="00F23A4A">
            <w:pPr>
              <w:spacing w:before="120" w:line="360" w:lineRule="auto"/>
              <w:jc w:val="center"/>
              <w:rPr>
                <w:b/>
                <w:sz w:val="26"/>
                <w:szCs w:val="26"/>
              </w:rPr>
            </w:pPr>
            <w:r>
              <w:rPr>
                <w:b/>
                <w:sz w:val="26"/>
                <w:szCs w:val="26"/>
              </w:rPr>
              <w:t>ABBREVIATIONS</w:t>
            </w:r>
          </w:p>
        </w:tc>
        <w:tc>
          <w:tcPr>
            <w:tcW w:w="7386" w:type="dxa"/>
            <w:shd w:val="clear" w:color="auto" w:fill="auto"/>
          </w:tcPr>
          <w:p w14:paraId="5B67FDF0" w14:textId="77777777" w:rsidR="001146B7" w:rsidRPr="00933993" w:rsidRDefault="004D2865" w:rsidP="00F23A4A">
            <w:pPr>
              <w:spacing w:before="120" w:line="360" w:lineRule="auto"/>
              <w:jc w:val="center"/>
              <w:rPr>
                <w:b/>
                <w:sz w:val="26"/>
                <w:szCs w:val="26"/>
              </w:rPr>
            </w:pPr>
            <w:r>
              <w:rPr>
                <w:b/>
                <w:sz w:val="26"/>
                <w:szCs w:val="26"/>
              </w:rPr>
              <w:t>MEANING</w:t>
            </w:r>
          </w:p>
        </w:tc>
      </w:tr>
      <w:tr w:rsidR="00A27995" w:rsidRPr="00933993" w14:paraId="414A25FA" w14:textId="77777777" w:rsidTr="00750B87">
        <w:trPr>
          <w:trHeight w:val="453"/>
        </w:trPr>
        <w:tc>
          <w:tcPr>
            <w:tcW w:w="1571" w:type="dxa"/>
            <w:shd w:val="clear" w:color="auto" w:fill="auto"/>
          </w:tcPr>
          <w:p w14:paraId="0A077BA8" w14:textId="77777777" w:rsidR="00A27995" w:rsidRPr="00933993" w:rsidRDefault="00A27995" w:rsidP="00F23A4A">
            <w:pPr>
              <w:spacing w:before="120" w:line="360" w:lineRule="auto"/>
              <w:jc w:val="center"/>
              <w:rPr>
                <w:sz w:val="26"/>
                <w:szCs w:val="26"/>
              </w:rPr>
            </w:pPr>
            <w:r w:rsidRPr="00933993">
              <w:rPr>
                <w:sz w:val="26"/>
                <w:szCs w:val="26"/>
              </w:rPr>
              <w:t>5E</w:t>
            </w:r>
          </w:p>
        </w:tc>
        <w:tc>
          <w:tcPr>
            <w:tcW w:w="7386" w:type="dxa"/>
            <w:shd w:val="clear" w:color="auto" w:fill="auto"/>
          </w:tcPr>
          <w:p w14:paraId="5C1F8BFC" w14:textId="77777777" w:rsidR="00A27995" w:rsidRPr="00933993" w:rsidRDefault="00A27995" w:rsidP="00A27995">
            <w:pPr>
              <w:spacing w:before="120" w:line="360" w:lineRule="auto"/>
              <w:jc w:val="center"/>
              <w:rPr>
                <w:sz w:val="26"/>
                <w:szCs w:val="26"/>
              </w:rPr>
            </w:pPr>
            <w:r w:rsidRPr="00933993">
              <w:rPr>
                <w:sz w:val="26"/>
                <w:szCs w:val="26"/>
              </w:rPr>
              <w:t>Engagement, Exploration, Explanation, Elaboration, Evaluation</w:t>
            </w:r>
          </w:p>
        </w:tc>
      </w:tr>
      <w:tr w:rsidR="005150CE" w:rsidRPr="00933993" w14:paraId="328E3B7D" w14:textId="77777777" w:rsidTr="00750B87">
        <w:tc>
          <w:tcPr>
            <w:tcW w:w="1571" w:type="dxa"/>
            <w:shd w:val="clear" w:color="auto" w:fill="auto"/>
          </w:tcPr>
          <w:p w14:paraId="549FC315" w14:textId="77777777" w:rsidR="005150CE" w:rsidRPr="00933993" w:rsidRDefault="00326F9A" w:rsidP="00F23A4A">
            <w:pPr>
              <w:spacing w:before="120" w:line="360" w:lineRule="auto"/>
              <w:jc w:val="center"/>
              <w:rPr>
                <w:sz w:val="26"/>
                <w:szCs w:val="26"/>
              </w:rPr>
            </w:pPr>
            <w:r w:rsidRPr="00933993">
              <w:rPr>
                <w:sz w:val="26"/>
                <w:szCs w:val="26"/>
              </w:rPr>
              <w:t>STEM</w:t>
            </w:r>
          </w:p>
        </w:tc>
        <w:tc>
          <w:tcPr>
            <w:tcW w:w="7386" w:type="dxa"/>
            <w:shd w:val="clear" w:color="auto" w:fill="auto"/>
          </w:tcPr>
          <w:p w14:paraId="100BDF9D" w14:textId="77777777" w:rsidR="005150CE" w:rsidRPr="00933993" w:rsidRDefault="005150CE" w:rsidP="00F23A4A">
            <w:pPr>
              <w:spacing w:before="120" w:line="360" w:lineRule="auto"/>
              <w:jc w:val="center"/>
              <w:rPr>
                <w:sz w:val="26"/>
                <w:szCs w:val="26"/>
              </w:rPr>
            </w:pPr>
            <w:r w:rsidRPr="00933993">
              <w:rPr>
                <w:sz w:val="26"/>
                <w:szCs w:val="26"/>
              </w:rPr>
              <w:t>Science Technology Engineering Mathematics</w:t>
            </w:r>
          </w:p>
        </w:tc>
      </w:tr>
    </w:tbl>
    <w:p w14:paraId="158CFFC2" w14:textId="77777777" w:rsidR="00E83B3F" w:rsidRPr="00933993" w:rsidRDefault="00E83B3F" w:rsidP="00734392">
      <w:pPr>
        <w:spacing w:line="360" w:lineRule="auto"/>
        <w:jc w:val="both"/>
        <w:rPr>
          <w:sz w:val="26"/>
          <w:szCs w:val="26"/>
        </w:rPr>
      </w:pPr>
    </w:p>
    <w:p w14:paraId="0486A8CC" w14:textId="77777777" w:rsidR="000F373B" w:rsidRDefault="004B0BAE" w:rsidP="005F1E22">
      <w:pPr>
        <w:pStyle w:val="Title"/>
      </w:pPr>
      <w:bookmarkStart w:id="53" w:name="_Toc6684066"/>
      <w:bookmarkStart w:id="54" w:name="_Toc6684127"/>
      <w:bookmarkStart w:id="55" w:name="_Toc6688595"/>
      <w:bookmarkStart w:id="56" w:name="_Toc7253361"/>
      <w:bookmarkStart w:id="57" w:name="_Toc7978868"/>
      <w:bookmarkStart w:id="58" w:name="_Toc8805994"/>
      <w:r w:rsidRPr="00933993">
        <w:br w:type="page"/>
      </w:r>
      <w:bookmarkStart w:id="59" w:name="_Toc9016560"/>
      <w:bookmarkStart w:id="60" w:name="_Toc83724762"/>
      <w:bookmarkStart w:id="61" w:name="_Toc83725001"/>
    </w:p>
    <w:p w14:paraId="3476D534" w14:textId="77777777" w:rsidR="000F373B" w:rsidRDefault="000F373B" w:rsidP="005F1E22">
      <w:pPr>
        <w:pStyle w:val="Title"/>
      </w:pPr>
    </w:p>
    <w:p w14:paraId="5D3C64AE" w14:textId="4DDDEB34" w:rsidR="00C73265" w:rsidRDefault="004D2865" w:rsidP="005F1E22">
      <w:pPr>
        <w:pStyle w:val="Title"/>
      </w:pPr>
      <w:bookmarkStart w:id="62" w:name="_Toc153434221"/>
      <w:r w:rsidRPr="004D2865">
        <w:t>LIST OF FIGURES</w:t>
      </w:r>
      <w:bookmarkEnd w:id="53"/>
      <w:bookmarkEnd w:id="54"/>
      <w:bookmarkEnd w:id="55"/>
      <w:bookmarkEnd w:id="56"/>
      <w:bookmarkEnd w:id="57"/>
      <w:bookmarkEnd w:id="58"/>
      <w:bookmarkEnd w:id="59"/>
      <w:bookmarkEnd w:id="60"/>
      <w:bookmarkEnd w:id="61"/>
      <w:bookmarkEnd w:id="62"/>
    </w:p>
    <w:p w14:paraId="55951663" w14:textId="77777777" w:rsidR="000F373B" w:rsidRPr="000F373B" w:rsidRDefault="000F373B" w:rsidP="000F373B"/>
    <w:bookmarkStart w:id="63" w:name="_Toc6684067"/>
    <w:bookmarkStart w:id="64" w:name="_Toc6684128"/>
    <w:bookmarkStart w:id="65" w:name="_Toc6688596"/>
    <w:bookmarkStart w:id="66" w:name="_Toc7253362"/>
    <w:bookmarkStart w:id="67" w:name="_Toc7978869"/>
    <w:bookmarkStart w:id="68" w:name="_Toc8805995"/>
    <w:bookmarkStart w:id="69" w:name="_Toc9016562"/>
    <w:p w14:paraId="70EF51AE" w14:textId="77777777" w:rsidR="00DB6C4F" w:rsidRDefault="00DB6C4F">
      <w:pPr>
        <w:pStyle w:val="TableofFigures"/>
        <w:tabs>
          <w:tab w:val="right" w:leader="dot" w:pos="9062"/>
        </w:tabs>
        <w:rPr>
          <w:rFonts w:asciiTheme="minorHAnsi" w:eastAsiaTheme="minorEastAsia" w:hAnsiTheme="minorHAnsi" w:cstheme="minorBidi"/>
          <w:noProof/>
          <w:sz w:val="22"/>
          <w:szCs w:val="22"/>
        </w:rPr>
      </w:pPr>
      <w:r>
        <w:rPr>
          <w:sz w:val="24"/>
        </w:rPr>
        <w:fldChar w:fldCharType="begin"/>
      </w:r>
      <w:r>
        <w:rPr>
          <w:sz w:val="24"/>
        </w:rPr>
        <w:instrText xml:space="preserve"> TOC \h \z \c "Figure" </w:instrText>
      </w:r>
      <w:r>
        <w:rPr>
          <w:sz w:val="24"/>
        </w:rPr>
        <w:fldChar w:fldCharType="separate"/>
      </w:r>
      <w:hyperlink w:anchor="_Toc114744561" w:history="1">
        <w:r w:rsidRPr="00B014A4">
          <w:rPr>
            <w:rStyle w:val="Hyperlink"/>
            <w:noProof/>
          </w:rPr>
          <w:t>Figure 1.1 -  VKU icon</w:t>
        </w:r>
        <w:r>
          <w:rPr>
            <w:noProof/>
            <w:webHidden/>
          </w:rPr>
          <w:tab/>
        </w:r>
        <w:r>
          <w:rPr>
            <w:noProof/>
            <w:webHidden/>
          </w:rPr>
          <w:fldChar w:fldCharType="begin"/>
        </w:r>
        <w:r>
          <w:rPr>
            <w:noProof/>
            <w:webHidden/>
          </w:rPr>
          <w:instrText xml:space="preserve"> PAGEREF _Toc114744561 \h </w:instrText>
        </w:r>
        <w:r>
          <w:rPr>
            <w:noProof/>
            <w:webHidden/>
          </w:rPr>
        </w:r>
        <w:r>
          <w:rPr>
            <w:noProof/>
            <w:webHidden/>
          </w:rPr>
          <w:fldChar w:fldCharType="separate"/>
        </w:r>
        <w:r>
          <w:rPr>
            <w:noProof/>
            <w:webHidden/>
          </w:rPr>
          <w:t>2</w:t>
        </w:r>
        <w:r>
          <w:rPr>
            <w:noProof/>
            <w:webHidden/>
          </w:rPr>
          <w:fldChar w:fldCharType="end"/>
        </w:r>
      </w:hyperlink>
    </w:p>
    <w:p w14:paraId="281D84B0" w14:textId="04421A32" w:rsidR="00DC450E" w:rsidRPr="00154759" w:rsidRDefault="00DB6C4F" w:rsidP="00455C53">
      <w:pPr>
        <w:rPr>
          <w:sz w:val="24"/>
        </w:rPr>
      </w:pPr>
      <w:r>
        <w:rPr>
          <w:sz w:val="24"/>
        </w:rPr>
        <w:fldChar w:fldCharType="end"/>
      </w:r>
    </w:p>
    <w:p w14:paraId="0F780CD0" w14:textId="77777777" w:rsidR="00DC450E" w:rsidRPr="009408FB" w:rsidRDefault="00DC450E">
      <w:pPr>
        <w:rPr>
          <w:sz w:val="26"/>
        </w:rPr>
      </w:pPr>
      <w:r>
        <w:br w:type="page"/>
      </w:r>
    </w:p>
    <w:p w14:paraId="3D978879" w14:textId="77777777" w:rsidR="000F373B" w:rsidRDefault="000F373B" w:rsidP="00DC450E">
      <w:pPr>
        <w:pStyle w:val="Title"/>
      </w:pPr>
    </w:p>
    <w:p w14:paraId="0B9035DF" w14:textId="795B68BD" w:rsidR="00DC450E" w:rsidRDefault="000F6A30" w:rsidP="00DC450E">
      <w:pPr>
        <w:pStyle w:val="Title"/>
      </w:pPr>
      <w:bookmarkStart w:id="70" w:name="_Toc153434222"/>
      <w:r w:rsidRPr="000F6A30">
        <w:t>LIST OF TABLES</w:t>
      </w:r>
      <w:bookmarkEnd w:id="70"/>
      <w:r w:rsidRPr="000F6A30">
        <w:t xml:space="preserve"> </w:t>
      </w:r>
    </w:p>
    <w:p w14:paraId="42CE123F" w14:textId="77777777" w:rsidR="000F373B" w:rsidRPr="000F373B" w:rsidRDefault="000F373B" w:rsidP="000F373B"/>
    <w:p w14:paraId="366F693B" w14:textId="77777777" w:rsidR="00DB6C4F" w:rsidRDefault="00DB6C4F">
      <w:pPr>
        <w:pStyle w:val="TableofFigures"/>
        <w:tabs>
          <w:tab w:val="right" w:leader="dot" w:pos="9062"/>
        </w:tabs>
        <w:rPr>
          <w:rFonts w:asciiTheme="minorHAnsi" w:eastAsiaTheme="minorEastAsia" w:hAnsiTheme="minorHAnsi" w:cstheme="minorBidi"/>
          <w:noProof/>
          <w:sz w:val="22"/>
          <w:szCs w:val="22"/>
        </w:rPr>
      </w:pPr>
      <w:r>
        <w:rPr>
          <w:sz w:val="32"/>
        </w:rPr>
        <w:fldChar w:fldCharType="begin"/>
      </w:r>
      <w:r>
        <w:rPr>
          <w:sz w:val="32"/>
        </w:rPr>
        <w:instrText xml:space="preserve"> TOC \h \z \c "Table" </w:instrText>
      </w:r>
      <w:r>
        <w:rPr>
          <w:sz w:val="32"/>
        </w:rPr>
        <w:fldChar w:fldCharType="separate"/>
      </w:r>
      <w:hyperlink w:anchor="_Toc114744541" w:history="1">
        <w:r w:rsidRPr="00637B5D">
          <w:rPr>
            <w:rStyle w:val="Hyperlink"/>
            <w:noProof/>
          </w:rPr>
          <w:t>Table 1.1 -  Related component-based approaches to the defined challenges</w:t>
        </w:r>
        <w:r>
          <w:rPr>
            <w:noProof/>
            <w:webHidden/>
          </w:rPr>
          <w:tab/>
        </w:r>
        <w:r>
          <w:rPr>
            <w:noProof/>
            <w:webHidden/>
          </w:rPr>
          <w:fldChar w:fldCharType="begin"/>
        </w:r>
        <w:r>
          <w:rPr>
            <w:noProof/>
            <w:webHidden/>
          </w:rPr>
          <w:instrText xml:space="preserve"> PAGEREF _Toc114744541 \h </w:instrText>
        </w:r>
        <w:r>
          <w:rPr>
            <w:noProof/>
            <w:webHidden/>
          </w:rPr>
        </w:r>
        <w:r>
          <w:rPr>
            <w:noProof/>
            <w:webHidden/>
          </w:rPr>
          <w:fldChar w:fldCharType="separate"/>
        </w:r>
        <w:r>
          <w:rPr>
            <w:noProof/>
            <w:webHidden/>
          </w:rPr>
          <w:t>2</w:t>
        </w:r>
        <w:r>
          <w:rPr>
            <w:noProof/>
            <w:webHidden/>
          </w:rPr>
          <w:fldChar w:fldCharType="end"/>
        </w:r>
      </w:hyperlink>
    </w:p>
    <w:p w14:paraId="6B24BF44" w14:textId="77777777" w:rsidR="00DC450E" w:rsidRPr="0046771E" w:rsidRDefault="00DB6C4F" w:rsidP="00DC450E">
      <w:pPr>
        <w:pStyle w:val="Title"/>
        <w:jc w:val="left"/>
        <w:rPr>
          <w:sz w:val="32"/>
        </w:rPr>
      </w:pPr>
      <w:r>
        <w:rPr>
          <w:sz w:val="32"/>
        </w:rPr>
        <w:fldChar w:fldCharType="end"/>
      </w:r>
    </w:p>
    <w:p w14:paraId="7BCA94CD" w14:textId="77777777" w:rsidR="000411EF" w:rsidRPr="0046771E" w:rsidRDefault="000411EF">
      <w:pPr>
        <w:rPr>
          <w:i/>
          <w:iCs/>
          <w:sz w:val="24"/>
          <w:szCs w:val="26"/>
        </w:rPr>
      </w:pPr>
      <w:r w:rsidRPr="0046771E">
        <w:rPr>
          <w:sz w:val="24"/>
          <w:szCs w:val="26"/>
        </w:rPr>
        <w:br w:type="page"/>
      </w:r>
    </w:p>
    <w:p w14:paraId="25BB7B7A" w14:textId="77777777" w:rsidR="000411EF" w:rsidRPr="0046771E" w:rsidRDefault="000411EF" w:rsidP="00CA1BAE">
      <w:pPr>
        <w:pStyle w:val="Heading1"/>
        <w:spacing w:before="600" w:after="600"/>
        <w:rPr>
          <w:sz w:val="24"/>
          <w:szCs w:val="26"/>
        </w:rPr>
        <w:sectPr w:rsidR="000411EF" w:rsidRPr="0046771E" w:rsidSect="00940D2F">
          <w:footerReference w:type="default" r:id="rId10"/>
          <w:pgSz w:w="11907" w:h="16840" w:code="9"/>
          <w:pgMar w:top="1418" w:right="1134" w:bottom="1418" w:left="1701" w:header="680" w:footer="680" w:gutter="0"/>
          <w:pgNumType w:fmt="lowerRoman" w:start="1"/>
          <w:cols w:space="720"/>
          <w:docGrid w:linePitch="381"/>
        </w:sectPr>
      </w:pPr>
    </w:p>
    <w:p w14:paraId="247CCCAA" w14:textId="769ED0D4" w:rsidR="00B95055" w:rsidRDefault="00711123" w:rsidP="005F1E22">
      <w:pPr>
        <w:pStyle w:val="Title"/>
      </w:pPr>
      <w:bookmarkStart w:id="71" w:name="_Toc83724763"/>
      <w:bookmarkStart w:id="72" w:name="_Toc83725002"/>
      <w:bookmarkStart w:id="73" w:name="_Toc153434223"/>
      <w:r>
        <w:lastRenderedPageBreak/>
        <w:t>INTRODUCTION</w:t>
      </w:r>
      <w:bookmarkEnd w:id="63"/>
      <w:bookmarkEnd w:id="64"/>
      <w:bookmarkEnd w:id="65"/>
      <w:bookmarkEnd w:id="66"/>
      <w:bookmarkEnd w:id="67"/>
      <w:bookmarkEnd w:id="68"/>
      <w:bookmarkEnd w:id="69"/>
      <w:bookmarkEnd w:id="71"/>
      <w:bookmarkEnd w:id="72"/>
      <w:bookmarkEnd w:id="73"/>
    </w:p>
    <w:p w14:paraId="45BE3BF8" w14:textId="77777777" w:rsidR="000F373B" w:rsidRPr="000F373B" w:rsidRDefault="000F373B" w:rsidP="000F373B"/>
    <w:p w14:paraId="62C46B53" w14:textId="77777777" w:rsidR="00E73885" w:rsidRPr="00933993" w:rsidRDefault="00644C17" w:rsidP="005F1E22">
      <w:pPr>
        <w:pStyle w:val="Heading5"/>
        <w:ind w:hanging="396"/>
      </w:pPr>
      <w:bookmarkStart w:id="74" w:name="_Toc6684068"/>
      <w:bookmarkStart w:id="75" w:name="_Toc6684129"/>
      <w:bookmarkStart w:id="76" w:name="_Toc6688597"/>
      <w:bookmarkStart w:id="77" w:name="_Toc7253363"/>
      <w:bookmarkStart w:id="78" w:name="_Toc7978870"/>
      <w:bookmarkStart w:id="79" w:name="_Ref8074487"/>
      <w:bookmarkStart w:id="80" w:name="_Toc8805996"/>
      <w:bookmarkStart w:id="81" w:name="_Toc9016563"/>
      <w:bookmarkStart w:id="82" w:name="_Toc83724764"/>
      <w:bookmarkStart w:id="83" w:name="_Toc83725003"/>
      <w:bookmarkStart w:id="84" w:name="_Toc153434224"/>
      <w:r>
        <w:t>Problem statement</w:t>
      </w:r>
      <w:bookmarkEnd w:id="74"/>
      <w:bookmarkEnd w:id="75"/>
      <w:bookmarkEnd w:id="76"/>
      <w:bookmarkEnd w:id="77"/>
      <w:bookmarkEnd w:id="78"/>
      <w:bookmarkEnd w:id="79"/>
      <w:bookmarkEnd w:id="80"/>
      <w:bookmarkEnd w:id="81"/>
      <w:bookmarkEnd w:id="82"/>
      <w:bookmarkEnd w:id="83"/>
      <w:bookmarkEnd w:id="84"/>
    </w:p>
    <w:p w14:paraId="245639A1" w14:textId="77777777" w:rsidR="004C77F8" w:rsidRPr="00940D2F" w:rsidRDefault="00644C17" w:rsidP="00AC1708">
      <w:pPr>
        <w:pStyle w:val="Heading5"/>
        <w:ind w:hanging="410"/>
      </w:pPr>
      <w:bookmarkStart w:id="85" w:name="_Toc6684069"/>
      <w:bookmarkStart w:id="86" w:name="_Toc6684130"/>
      <w:bookmarkStart w:id="87" w:name="_Toc6688598"/>
      <w:bookmarkStart w:id="88" w:name="_Toc7253364"/>
      <w:bookmarkStart w:id="89" w:name="_Toc7978871"/>
      <w:bookmarkStart w:id="90" w:name="_Toc8805997"/>
      <w:bookmarkStart w:id="91" w:name="_Toc9016564"/>
      <w:bookmarkStart w:id="92" w:name="_Toc83724765"/>
      <w:bookmarkStart w:id="93" w:name="_Toc83725004"/>
      <w:bookmarkStart w:id="94" w:name="_Toc153434225"/>
      <w:r w:rsidRPr="00644C17">
        <w:t>Aims and Objectives</w:t>
      </w:r>
      <w:bookmarkEnd w:id="94"/>
      <w:r w:rsidRPr="00644C17">
        <w:t xml:space="preserve"> </w:t>
      </w:r>
      <w:bookmarkEnd w:id="85"/>
      <w:bookmarkEnd w:id="86"/>
      <w:bookmarkEnd w:id="87"/>
      <w:bookmarkEnd w:id="88"/>
      <w:bookmarkEnd w:id="89"/>
      <w:bookmarkEnd w:id="90"/>
      <w:bookmarkEnd w:id="91"/>
      <w:bookmarkEnd w:id="92"/>
      <w:bookmarkEnd w:id="93"/>
    </w:p>
    <w:p w14:paraId="26501608" w14:textId="77777777" w:rsidR="004C77F8" w:rsidRPr="00933993" w:rsidRDefault="008D1D3B" w:rsidP="005F1E22">
      <w:pPr>
        <w:pStyle w:val="Heading5"/>
        <w:ind w:hanging="396"/>
      </w:pPr>
      <w:bookmarkStart w:id="95" w:name="_Toc6684072"/>
      <w:bookmarkStart w:id="96" w:name="_Toc6684133"/>
      <w:bookmarkStart w:id="97" w:name="_Toc6688601"/>
      <w:bookmarkStart w:id="98" w:name="_Toc7253367"/>
      <w:bookmarkStart w:id="99" w:name="_Toc7978874"/>
      <w:bookmarkStart w:id="100" w:name="_Toc8806000"/>
      <w:bookmarkStart w:id="101" w:name="_Toc9016567"/>
      <w:bookmarkStart w:id="102" w:name="_Toc83724767"/>
      <w:bookmarkStart w:id="103" w:name="_Toc83725006"/>
      <w:bookmarkStart w:id="104" w:name="_Toc153434226"/>
      <w:r>
        <w:t>Structure of the thesis</w:t>
      </w:r>
      <w:bookmarkEnd w:id="95"/>
      <w:bookmarkEnd w:id="96"/>
      <w:bookmarkEnd w:id="97"/>
      <w:bookmarkEnd w:id="98"/>
      <w:bookmarkEnd w:id="99"/>
      <w:bookmarkEnd w:id="100"/>
      <w:bookmarkEnd w:id="101"/>
      <w:bookmarkEnd w:id="102"/>
      <w:bookmarkEnd w:id="103"/>
      <w:bookmarkEnd w:id="104"/>
    </w:p>
    <w:p w14:paraId="696A0593" w14:textId="77777777" w:rsidR="00A3112A" w:rsidRPr="00A3112A" w:rsidRDefault="00A3112A" w:rsidP="00A3112A">
      <w:pPr>
        <w:spacing w:before="80" w:after="80" w:line="312" w:lineRule="auto"/>
        <w:ind w:firstLine="709"/>
        <w:jc w:val="both"/>
        <w:rPr>
          <w:sz w:val="26"/>
          <w:szCs w:val="26"/>
        </w:rPr>
      </w:pPr>
      <w:bookmarkStart w:id="105" w:name="_Toc6684073"/>
      <w:bookmarkStart w:id="106" w:name="_Toc6684134"/>
      <w:r w:rsidRPr="00A3112A">
        <w:rPr>
          <w:sz w:val="26"/>
          <w:szCs w:val="26"/>
        </w:rPr>
        <w:t xml:space="preserve">After the </w:t>
      </w:r>
      <w:r w:rsidRPr="00A3112A">
        <w:rPr>
          <w:i/>
          <w:sz w:val="26"/>
          <w:szCs w:val="26"/>
        </w:rPr>
        <w:t>Introduction</w:t>
      </w:r>
      <w:r w:rsidRPr="00A3112A">
        <w:rPr>
          <w:sz w:val="26"/>
          <w:szCs w:val="26"/>
        </w:rPr>
        <w:t xml:space="preserve">, the </w:t>
      </w:r>
      <w:r>
        <w:rPr>
          <w:sz w:val="26"/>
          <w:szCs w:val="26"/>
        </w:rPr>
        <w:t>thesis</w:t>
      </w:r>
      <w:r w:rsidRPr="00A3112A">
        <w:rPr>
          <w:sz w:val="26"/>
          <w:szCs w:val="26"/>
        </w:rPr>
        <w:t xml:space="preserve"> is </w:t>
      </w:r>
      <w:r>
        <w:rPr>
          <w:sz w:val="26"/>
          <w:szCs w:val="26"/>
        </w:rPr>
        <w:t>structured</w:t>
      </w:r>
      <w:r w:rsidRPr="00A3112A">
        <w:rPr>
          <w:sz w:val="26"/>
          <w:szCs w:val="26"/>
        </w:rPr>
        <w:t xml:space="preserve"> in three chapters</w:t>
      </w:r>
      <w:r>
        <w:rPr>
          <w:sz w:val="26"/>
          <w:szCs w:val="26"/>
        </w:rPr>
        <w:t>:</w:t>
      </w:r>
    </w:p>
    <w:p w14:paraId="2364BBFC" w14:textId="348FD802" w:rsidR="00A3112A" w:rsidRPr="00A3112A" w:rsidRDefault="00A3112A" w:rsidP="00A3112A">
      <w:pPr>
        <w:spacing w:before="80" w:after="80" w:line="312" w:lineRule="auto"/>
        <w:ind w:firstLine="709"/>
        <w:jc w:val="both"/>
        <w:rPr>
          <w:sz w:val="26"/>
          <w:szCs w:val="26"/>
        </w:rPr>
      </w:pPr>
      <w:r w:rsidRPr="00A3112A">
        <w:rPr>
          <w:i/>
          <w:sz w:val="26"/>
          <w:szCs w:val="26"/>
        </w:rPr>
        <w:t>Chapter 1</w:t>
      </w:r>
      <w:r>
        <w:rPr>
          <w:i/>
          <w:sz w:val="26"/>
          <w:szCs w:val="26"/>
        </w:rPr>
        <w:t>,</w:t>
      </w:r>
      <w:r w:rsidRPr="00A3112A">
        <w:rPr>
          <w:sz w:val="26"/>
          <w:szCs w:val="26"/>
        </w:rPr>
        <w:t xml:space="preserve"> </w:t>
      </w:r>
      <w:r w:rsidR="00851F4F">
        <w:rPr>
          <w:i/>
          <w:sz w:val="26"/>
          <w:szCs w:val="26"/>
        </w:rPr>
        <w:t>............</w:t>
      </w:r>
      <w:r w:rsidR="00694487">
        <w:rPr>
          <w:i/>
          <w:sz w:val="26"/>
          <w:szCs w:val="26"/>
        </w:rPr>
        <w:t>.....</w:t>
      </w:r>
      <w:r w:rsidRPr="00A3112A">
        <w:rPr>
          <w:sz w:val="26"/>
          <w:szCs w:val="26"/>
        </w:rPr>
        <w:t xml:space="preserve"> In this chapter, the </w:t>
      </w:r>
      <w:r>
        <w:rPr>
          <w:sz w:val="26"/>
          <w:szCs w:val="26"/>
        </w:rPr>
        <w:t>thesis</w:t>
      </w:r>
      <w:r w:rsidRPr="00A3112A">
        <w:rPr>
          <w:sz w:val="26"/>
          <w:szCs w:val="26"/>
        </w:rPr>
        <w:t xml:space="preserve"> presents </w:t>
      </w:r>
      <w:r w:rsidR="00005846">
        <w:rPr>
          <w:sz w:val="26"/>
          <w:szCs w:val="26"/>
        </w:rPr>
        <w:t>….</w:t>
      </w:r>
      <w:r>
        <w:rPr>
          <w:sz w:val="26"/>
          <w:szCs w:val="26"/>
        </w:rPr>
        <w:t>..........</w:t>
      </w:r>
    </w:p>
    <w:p w14:paraId="6A8C7561" w14:textId="77777777" w:rsidR="00A3112A" w:rsidRPr="00A3112A" w:rsidRDefault="00A3112A" w:rsidP="00A3112A">
      <w:pPr>
        <w:spacing w:before="80" w:after="80" w:line="312" w:lineRule="auto"/>
        <w:ind w:firstLine="709"/>
        <w:jc w:val="both"/>
        <w:rPr>
          <w:sz w:val="26"/>
          <w:szCs w:val="26"/>
        </w:rPr>
      </w:pPr>
      <w:r>
        <w:rPr>
          <w:i/>
          <w:sz w:val="26"/>
          <w:szCs w:val="26"/>
        </w:rPr>
        <w:t>Chapter 2,</w:t>
      </w:r>
      <w:r w:rsidRPr="00A3112A">
        <w:rPr>
          <w:i/>
          <w:sz w:val="26"/>
          <w:szCs w:val="26"/>
        </w:rPr>
        <w:t xml:space="preserve"> </w:t>
      </w:r>
      <w:r w:rsidR="00851F4F">
        <w:rPr>
          <w:i/>
          <w:sz w:val="26"/>
          <w:szCs w:val="26"/>
        </w:rPr>
        <w:t>................</w:t>
      </w:r>
      <w:r w:rsidRPr="00A3112A">
        <w:rPr>
          <w:sz w:val="26"/>
          <w:szCs w:val="26"/>
        </w:rPr>
        <w:t>.</w:t>
      </w:r>
      <w:r w:rsidR="00005846" w:rsidRPr="00005846">
        <w:rPr>
          <w:sz w:val="26"/>
          <w:szCs w:val="26"/>
        </w:rPr>
        <w:t xml:space="preserve"> </w:t>
      </w:r>
      <w:r w:rsidR="00005846" w:rsidRPr="00A3112A">
        <w:rPr>
          <w:sz w:val="26"/>
          <w:szCs w:val="26"/>
        </w:rPr>
        <w:t>This</w:t>
      </w:r>
      <w:r w:rsidR="00005846">
        <w:rPr>
          <w:sz w:val="26"/>
          <w:szCs w:val="26"/>
        </w:rPr>
        <w:t xml:space="preserve"> c</w:t>
      </w:r>
      <w:r w:rsidRPr="00A3112A">
        <w:rPr>
          <w:sz w:val="26"/>
          <w:szCs w:val="26"/>
        </w:rPr>
        <w:t xml:space="preserve">hapter </w:t>
      </w:r>
      <w:r w:rsidR="00843A78">
        <w:rPr>
          <w:sz w:val="26"/>
          <w:szCs w:val="26"/>
        </w:rPr>
        <w:t>includes ...........</w:t>
      </w:r>
    </w:p>
    <w:p w14:paraId="29800B57" w14:textId="77777777" w:rsidR="00A3112A" w:rsidRPr="00A3112A" w:rsidRDefault="00A3112A" w:rsidP="00A3112A">
      <w:pPr>
        <w:spacing w:before="80" w:after="80" w:line="312" w:lineRule="auto"/>
        <w:ind w:firstLine="709"/>
        <w:jc w:val="both"/>
        <w:rPr>
          <w:sz w:val="26"/>
          <w:szCs w:val="26"/>
        </w:rPr>
      </w:pPr>
      <w:r w:rsidRPr="00843A78">
        <w:rPr>
          <w:i/>
          <w:sz w:val="26"/>
          <w:szCs w:val="26"/>
        </w:rPr>
        <w:t>Chapter 3</w:t>
      </w:r>
      <w:r w:rsidR="00843A78">
        <w:rPr>
          <w:i/>
          <w:sz w:val="26"/>
          <w:szCs w:val="26"/>
        </w:rPr>
        <w:t>,</w:t>
      </w:r>
      <w:r w:rsidRPr="00843A78">
        <w:rPr>
          <w:i/>
          <w:sz w:val="26"/>
          <w:szCs w:val="26"/>
        </w:rPr>
        <w:t xml:space="preserve"> </w:t>
      </w:r>
      <w:r w:rsidR="00851F4F">
        <w:rPr>
          <w:i/>
          <w:sz w:val="26"/>
          <w:szCs w:val="26"/>
        </w:rPr>
        <w:t>................</w:t>
      </w:r>
      <w:r w:rsidRPr="00A3112A">
        <w:rPr>
          <w:sz w:val="26"/>
          <w:szCs w:val="26"/>
        </w:rPr>
        <w:t xml:space="preserve"> This chapter proposes…</w:t>
      </w:r>
      <w:r w:rsidR="00851F4F">
        <w:rPr>
          <w:sz w:val="26"/>
          <w:szCs w:val="26"/>
        </w:rPr>
        <w:t>......</w:t>
      </w:r>
    </w:p>
    <w:p w14:paraId="303FE12C" w14:textId="77777777" w:rsidR="00A3112A" w:rsidRDefault="00A3112A" w:rsidP="00A3112A">
      <w:pPr>
        <w:spacing w:before="80" w:after="80" w:line="312" w:lineRule="auto"/>
        <w:ind w:firstLine="709"/>
        <w:jc w:val="both"/>
        <w:rPr>
          <w:sz w:val="26"/>
          <w:szCs w:val="26"/>
        </w:rPr>
      </w:pPr>
      <w:r w:rsidRPr="00A3112A">
        <w:rPr>
          <w:sz w:val="26"/>
          <w:szCs w:val="26"/>
        </w:rPr>
        <w:t xml:space="preserve">Finally, there are </w:t>
      </w:r>
      <w:r w:rsidRPr="00843A78">
        <w:rPr>
          <w:i/>
          <w:sz w:val="26"/>
          <w:szCs w:val="26"/>
        </w:rPr>
        <w:t>Conclusions</w:t>
      </w:r>
      <w:r w:rsidRPr="00A3112A">
        <w:rPr>
          <w:sz w:val="26"/>
          <w:szCs w:val="26"/>
        </w:rPr>
        <w:t xml:space="preserve">, </w:t>
      </w:r>
      <w:r w:rsidR="00005846" w:rsidRPr="00005846">
        <w:rPr>
          <w:i/>
          <w:sz w:val="26"/>
          <w:szCs w:val="26"/>
        </w:rPr>
        <w:t>Suggestions,</w:t>
      </w:r>
      <w:r w:rsidR="00005846">
        <w:rPr>
          <w:sz w:val="26"/>
          <w:szCs w:val="26"/>
        </w:rPr>
        <w:t xml:space="preserve"> </w:t>
      </w:r>
      <w:r w:rsidRPr="00843A78">
        <w:rPr>
          <w:i/>
          <w:sz w:val="26"/>
          <w:szCs w:val="26"/>
        </w:rPr>
        <w:t>References</w:t>
      </w:r>
      <w:r w:rsidRPr="00A3112A">
        <w:rPr>
          <w:sz w:val="26"/>
          <w:szCs w:val="26"/>
        </w:rPr>
        <w:t xml:space="preserve"> and </w:t>
      </w:r>
      <w:r w:rsidRPr="00843A78">
        <w:rPr>
          <w:i/>
          <w:sz w:val="26"/>
          <w:szCs w:val="26"/>
        </w:rPr>
        <w:t>Appendices</w:t>
      </w:r>
      <w:r w:rsidRPr="00A3112A">
        <w:rPr>
          <w:sz w:val="26"/>
          <w:szCs w:val="26"/>
        </w:rPr>
        <w:t xml:space="preserve"> related to the topic.</w:t>
      </w:r>
    </w:p>
    <w:p w14:paraId="1DAE2349" w14:textId="34A6CA43" w:rsidR="00606596" w:rsidRDefault="00FA5620" w:rsidP="001F512E">
      <w:pPr>
        <w:pStyle w:val="Heading1"/>
        <w:numPr>
          <w:ilvl w:val="0"/>
          <w:numId w:val="17"/>
        </w:numPr>
        <w:ind w:left="2127" w:hanging="2127"/>
        <w:jc w:val="center"/>
      </w:pPr>
      <w:bookmarkStart w:id="107" w:name="_Toc153434227"/>
      <w:bookmarkEnd w:id="105"/>
      <w:bookmarkEnd w:id="106"/>
      <w:r>
        <w:lastRenderedPageBreak/>
        <w:t>THE</w:t>
      </w:r>
      <w:r w:rsidR="00657C86">
        <w:t>O</w:t>
      </w:r>
      <w:r>
        <w:t>R</w:t>
      </w:r>
      <w:r w:rsidR="00657C86">
        <w:t>E</w:t>
      </w:r>
      <w:r>
        <w:t>TICAL BASIS</w:t>
      </w:r>
      <w:bookmarkEnd w:id="107"/>
    </w:p>
    <w:p w14:paraId="1F4C286F" w14:textId="77777777" w:rsidR="000F373B" w:rsidRPr="000F373B" w:rsidRDefault="000F373B" w:rsidP="000F373B"/>
    <w:p w14:paraId="619426CA" w14:textId="3D74A14B" w:rsidR="0026073E" w:rsidRDefault="00657C86" w:rsidP="000C16BC">
      <w:pPr>
        <w:pStyle w:val="Heading2"/>
      </w:pPr>
      <w:bookmarkStart w:id="108" w:name="_Toc153434228"/>
      <w:r>
        <w:t>Blockchain and smart contract overview</w:t>
      </w:r>
      <w:bookmarkStart w:id="109" w:name="_Toc6688608"/>
      <w:bookmarkStart w:id="110" w:name="_Toc7978879"/>
      <w:bookmarkEnd w:id="108"/>
    </w:p>
    <w:p w14:paraId="04E11CA3" w14:textId="6B6E2561" w:rsidR="000C16BC" w:rsidRDefault="00C62830" w:rsidP="000C16BC">
      <w:pPr>
        <w:pStyle w:val="Heading3"/>
      </w:pPr>
      <w:bookmarkStart w:id="111" w:name="_Toc153434229"/>
      <w:r>
        <w:t>Blockchain introduction</w:t>
      </w:r>
      <w:bookmarkEnd w:id="111"/>
    </w:p>
    <w:p w14:paraId="3C8B645A" w14:textId="56EA731F" w:rsidR="00D02E74" w:rsidRDefault="00A879F9" w:rsidP="00F371FE">
      <w:pPr>
        <w:pStyle w:val="Heading3"/>
      </w:pPr>
      <w:bookmarkStart w:id="112" w:name="_Toc153434230"/>
      <w:r>
        <w:t>Blockchain application</w:t>
      </w:r>
      <w:bookmarkEnd w:id="112"/>
    </w:p>
    <w:p w14:paraId="45E02F22" w14:textId="6A1E55BA" w:rsidR="00595347" w:rsidRDefault="006406ED" w:rsidP="00F371FE">
      <w:pPr>
        <w:pStyle w:val="Heading3"/>
      </w:pPr>
      <w:bookmarkStart w:id="113" w:name="_Toc153434231"/>
      <w:r>
        <w:t>Smart contract introduction</w:t>
      </w:r>
      <w:bookmarkEnd w:id="113"/>
    </w:p>
    <w:p w14:paraId="6A4FEB3D" w14:textId="662E6408" w:rsidR="00F11B4C" w:rsidRDefault="00AF3A8A" w:rsidP="00F11B4C">
      <w:pPr>
        <w:pStyle w:val="Heading3"/>
      </w:pPr>
      <w:bookmarkStart w:id="114" w:name="_Toc153434232"/>
      <w:r>
        <w:t>Smart contract application</w:t>
      </w:r>
      <w:bookmarkEnd w:id="114"/>
    </w:p>
    <w:p w14:paraId="1E06D1A3" w14:textId="2EAE4E00" w:rsidR="00AF3A8A" w:rsidRDefault="00C62E90" w:rsidP="00AF3A8A">
      <w:pPr>
        <w:pStyle w:val="Heading3"/>
      </w:pPr>
      <w:bookmarkStart w:id="115" w:name="_Toc153434233"/>
      <w:r>
        <w:t>DAPP (Decentralized Application)</w:t>
      </w:r>
      <w:r w:rsidR="0078085D">
        <w:t xml:space="preserve"> introduction</w:t>
      </w:r>
      <w:bookmarkEnd w:id="115"/>
    </w:p>
    <w:p w14:paraId="1954DA32" w14:textId="7ADEB7A9" w:rsidR="0078085D" w:rsidRPr="0078085D" w:rsidRDefault="0018120B" w:rsidP="0078085D">
      <w:pPr>
        <w:pStyle w:val="Heading3"/>
      </w:pPr>
      <w:bookmarkStart w:id="116" w:name="_Toc153434234"/>
      <w:r>
        <w:t>DAPP (Decentralized Application)</w:t>
      </w:r>
      <w:r>
        <w:t xml:space="preserve"> application</w:t>
      </w:r>
      <w:bookmarkEnd w:id="116"/>
    </w:p>
    <w:p w14:paraId="321BD805" w14:textId="48452488" w:rsidR="003358B2" w:rsidRPr="00933993" w:rsidRDefault="00657C86" w:rsidP="00531C6C">
      <w:pPr>
        <w:pStyle w:val="Heading2"/>
      </w:pPr>
      <w:bookmarkStart w:id="117" w:name="_Toc153434235"/>
      <w:r>
        <w:t>Technology is used in front-end</w:t>
      </w:r>
      <w:bookmarkEnd w:id="117"/>
    </w:p>
    <w:p w14:paraId="7166F564" w14:textId="4BC18C17" w:rsidR="003358B2" w:rsidRPr="00933993" w:rsidRDefault="003358B2" w:rsidP="00657C86">
      <w:pPr>
        <w:pStyle w:val="Heading3"/>
        <w:numPr>
          <w:ilvl w:val="2"/>
          <w:numId w:val="15"/>
        </w:numPr>
      </w:pPr>
      <w:bookmarkStart w:id="118" w:name="_Toc153434236"/>
      <w:bookmarkEnd w:id="118"/>
    </w:p>
    <w:p w14:paraId="094FF9E9" w14:textId="77777777" w:rsidR="00DB0E29" w:rsidRDefault="00657C86" w:rsidP="00657C86">
      <w:pPr>
        <w:pStyle w:val="Heading2"/>
      </w:pPr>
      <w:bookmarkStart w:id="119" w:name="_Toc153434237"/>
      <w:bookmarkEnd w:id="109"/>
      <w:bookmarkEnd w:id="110"/>
      <w:r>
        <w:t>Technology is used in back-end</w:t>
      </w:r>
      <w:bookmarkEnd w:id="119"/>
    </w:p>
    <w:p w14:paraId="2036262B" w14:textId="79E0AD0E" w:rsidR="009B0D01" w:rsidRDefault="009B0D01" w:rsidP="009B0D01">
      <w:pPr>
        <w:pStyle w:val="Heading3"/>
      </w:pPr>
      <w:bookmarkStart w:id="120" w:name="_Toc153434238"/>
      <w:r>
        <w:t>Nodejs introduction</w:t>
      </w:r>
      <w:bookmarkEnd w:id="120"/>
    </w:p>
    <w:p w14:paraId="0CD00F5A" w14:textId="00FA0083" w:rsidR="008F7FB8" w:rsidRDefault="00AD6252" w:rsidP="008F7FB8">
      <w:pPr>
        <w:pStyle w:val="Heading3"/>
      </w:pPr>
      <w:bookmarkStart w:id="121" w:name="_Toc153434239"/>
      <w:r w:rsidRPr="00AD6252">
        <w:t>The applications that should be written using Node.js</w:t>
      </w:r>
      <w:bookmarkEnd w:id="121"/>
    </w:p>
    <w:p w14:paraId="47795615" w14:textId="26CF84AB" w:rsidR="00C3316B" w:rsidRPr="00C3316B" w:rsidRDefault="00C3316B" w:rsidP="00C3316B">
      <w:pPr>
        <w:pStyle w:val="Heading3"/>
      </w:pPr>
      <w:bookmarkStart w:id="122" w:name="_Toc153434240"/>
      <w:r>
        <w:t>How to install Nodejs</w:t>
      </w:r>
      <w:bookmarkEnd w:id="122"/>
    </w:p>
    <w:p w14:paraId="31E5D003" w14:textId="304CFD76" w:rsidR="00553A59" w:rsidRPr="00657C86" w:rsidRDefault="00DB0E29" w:rsidP="00DB0E29">
      <w:pPr>
        <w:pStyle w:val="Heading2"/>
      </w:pPr>
      <w:bookmarkStart w:id="123" w:name="_Toc153434241"/>
      <w:r>
        <w:t>MongoDB overview</w:t>
      </w:r>
      <w:bookmarkEnd w:id="123"/>
      <w:r w:rsidR="006D196D" w:rsidRPr="00657C86">
        <w:br w:type="page"/>
      </w:r>
      <w:bookmarkStart w:id="124" w:name="_Toc6684088"/>
      <w:bookmarkStart w:id="125" w:name="_Toc6684149"/>
      <w:bookmarkStart w:id="126" w:name="_Toc6688635"/>
      <w:bookmarkStart w:id="127" w:name="_Toc7253383"/>
      <w:bookmarkStart w:id="128" w:name="_Toc7978900"/>
      <w:bookmarkStart w:id="129" w:name="_Toc8806014"/>
      <w:bookmarkStart w:id="130" w:name="_Toc9016582"/>
    </w:p>
    <w:p w14:paraId="5869D848" w14:textId="12F93B44" w:rsidR="00D12650" w:rsidRDefault="005332CA" w:rsidP="001F512E">
      <w:pPr>
        <w:pStyle w:val="Heading1"/>
        <w:ind w:left="1985" w:hanging="1985"/>
        <w:jc w:val="center"/>
      </w:pPr>
      <w:bookmarkStart w:id="131" w:name="_Toc83724773"/>
      <w:bookmarkStart w:id="132" w:name="_Toc83725012"/>
      <w:bookmarkStart w:id="133" w:name="_Toc83725509"/>
      <w:bookmarkStart w:id="134" w:name="_Toc153434242"/>
      <w:bookmarkEnd w:id="131"/>
      <w:bookmarkEnd w:id="132"/>
      <w:bookmarkEnd w:id="133"/>
      <w:r>
        <w:lastRenderedPageBreak/>
        <w:t>SYSTEM ANALYSIS AND DESIGN</w:t>
      </w:r>
      <w:bookmarkEnd w:id="134"/>
    </w:p>
    <w:p w14:paraId="0667823B" w14:textId="77777777" w:rsidR="000F373B" w:rsidRPr="000F373B" w:rsidRDefault="000F373B" w:rsidP="000F373B"/>
    <w:p w14:paraId="6F9B3026" w14:textId="77777777" w:rsidR="002243D6" w:rsidRPr="00933993" w:rsidRDefault="00864E42" w:rsidP="00CF118F">
      <w:pPr>
        <w:pStyle w:val="Heading2"/>
      </w:pPr>
      <w:bookmarkStart w:id="135" w:name="_Toc6684089"/>
      <w:bookmarkStart w:id="136" w:name="_Toc6684150"/>
      <w:bookmarkStart w:id="137" w:name="_Toc6688636"/>
      <w:bookmarkStart w:id="138" w:name="_Toc7253384"/>
      <w:bookmarkStart w:id="139" w:name="_Toc7978901"/>
      <w:bookmarkStart w:id="140" w:name="_Toc8806015"/>
      <w:bookmarkStart w:id="141" w:name="_Toc9016583"/>
      <w:bookmarkStart w:id="142" w:name="_Toc153434243"/>
      <w:bookmarkEnd w:id="124"/>
      <w:bookmarkEnd w:id="125"/>
      <w:bookmarkEnd w:id="126"/>
      <w:bookmarkEnd w:id="127"/>
      <w:bookmarkEnd w:id="128"/>
      <w:bookmarkEnd w:id="129"/>
      <w:bookmarkEnd w:id="130"/>
      <w:r>
        <w:t>Insert title here</w:t>
      </w:r>
      <w:bookmarkEnd w:id="142"/>
    </w:p>
    <w:p w14:paraId="2F931485" w14:textId="77777777" w:rsidR="00D12650" w:rsidRPr="00933993" w:rsidRDefault="00864E42" w:rsidP="00CF118F">
      <w:pPr>
        <w:pStyle w:val="Heading2"/>
      </w:pPr>
      <w:bookmarkStart w:id="143" w:name="_Toc153434244"/>
      <w:r>
        <w:t>Insert title here</w:t>
      </w:r>
      <w:bookmarkEnd w:id="143"/>
    </w:p>
    <w:p w14:paraId="38870FC1" w14:textId="77777777" w:rsidR="00D12650" w:rsidRPr="00933993" w:rsidRDefault="00D12650" w:rsidP="00CF118F">
      <w:pPr>
        <w:pStyle w:val="Heading2"/>
      </w:pPr>
      <w:bookmarkStart w:id="144" w:name="_Toc57216270"/>
      <w:bookmarkStart w:id="145" w:name="_Toc57216392"/>
      <w:bookmarkStart w:id="146" w:name="_Toc57216271"/>
      <w:bookmarkStart w:id="147" w:name="_Toc57216393"/>
      <w:bookmarkStart w:id="148" w:name="_Toc57216272"/>
      <w:bookmarkStart w:id="149" w:name="_Toc57216394"/>
      <w:bookmarkStart w:id="150" w:name="_Toc57216273"/>
      <w:bookmarkStart w:id="151" w:name="_Toc57216395"/>
      <w:bookmarkStart w:id="152" w:name="_Toc57216274"/>
      <w:bookmarkStart w:id="153" w:name="_Toc57216396"/>
      <w:bookmarkStart w:id="154" w:name="_Toc57216275"/>
      <w:bookmarkStart w:id="155" w:name="_Toc57216397"/>
      <w:bookmarkStart w:id="156" w:name="_Toc57216276"/>
      <w:bookmarkStart w:id="157" w:name="_Toc57216398"/>
      <w:bookmarkStart w:id="158" w:name="_Toc57216277"/>
      <w:bookmarkStart w:id="159" w:name="_Toc57216399"/>
      <w:bookmarkStart w:id="160" w:name="_Toc57216278"/>
      <w:bookmarkStart w:id="161" w:name="_Toc57216400"/>
      <w:bookmarkStart w:id="162" w:name="_Toc57216279"/>
      <w:bookmarkStart w:id="163" w:name="_Toc57216401"/>
      <w:bookmarkStart w:id="164" w:name="_Toc57216280"/>
      <w:bookmarkStart w:id="165" w:name="_Toc57216402"/>
      <w:bookmarkStart w:id="166" w:name="_Toc57216281"/>
      <w:bookmarkStart w:id="167" w:name="_Toc57216403"/>
      <w:bookmarkStart w:id="168" w:name="_Toc57216282"/>
      <w:bookmarkStart w:id="169" w:name="_Toc57216404"/>
      <w:bookmarkStart w:id="170" w:name="_Toc57216283"/>
      <w:bookmarkStart w:id="171" w:name="_Toc57216405"/>
      <w:bookmarkStart w:id="172" w:name="_Toc57216284"/>
      <w:bookmarkStart w:id="173" w:name="_Toc57216406"/>
      <w:bookmarkStart w:id="174" w:name="_Toc57216285"/>
      <w:bookmarkStart w:id="175" w:name="_Toc57216407"/>
      <w:bookmarkStart w:id="176" w:name="_Toc57216286"/>
      <w:bookmarkStart w:id="177" w:name="_Toc57216408"/>
      <w:bookmarkStart w:id="178" w:name="_Toc57216287"/>
      <w:bookmarkStart w:id="179" w:name="_Toc57216409"/>
      <w:bookmarkStart w:id="180" w:name="_Toc57216288"/>
      <w:bookmarkStart w:id="181" w:name="_Toc57216410"/>
      <w:bookmarkStart w:id="182" w:name="_Toc57216289"/>
      <w:bookmarkStart w:id="183" w:name="_Toc57216411"/>
      <w:bookmarkStart w:id="184" w:name="_Toc57216290"/>
      <w:bookmarkStart w:id="185" w:name="_Toc57216412"/>
      <w:bookmarkStart w:id="186" w:name="_Toc57216291"/>
      <w:bookmarkStart w:id="187" w:name="_Toc57216413"/>
      <w:bookmarkStart w:id="188" w:name="_Toc57216292"/>
      <w:bookmarkStart w:id="189" w:name="_Toc57216414"/>
      <w:bookmarkStart w:id="190" w:name="_Toc57216293"/>
      <w:bookmarkStart w:id="191" w:name="_Toc57216415"/>
      <w:bookmarkStart w:id="192" w:name="_Toc57216294"/>
      <w:bookmarkStart w:id="193" w:name="_Toc57216416"/>
      <w:bookmarkStart w:id="194" w:name="_Toc57216295"/>
      <w:bookmarkStart w:id="195" w:name="_Toc57216417"/>
      <w:bookmarkStart w:id="196" w:name="_Toc57216296"/>
      <w:bookmarkStart w:id="197" w:name="_Toc57216418"/>
      <w:bookmarkStart w:id="198" w:name="_Toc57216297"/>
      <w:bookmarkStart w:id="199" w:name="_Toc57216419"/>
      <w:bookmarkStart w:id="200" w:name="_Toc57216298"/>
      <w:bookmarkStart w:id="201" w:name="_Toc57216420"/>
      <w:bookmarkStart w:id="202" w:name="_Toc57216299"/>
      <w:bookmarkStart w:id="203" w:name="_Toc57216421"/>
      <w:bookmarkStart w:id="204" w:name="_Toc57216300"/>
      <w:bookmarkStart w:id="205" w:name="_Toc57216422"/>
      <w:bookmarkStart w:id="206" w:name="_Toc57216301"/>
      <w:bookmarkStart w:id="207" w:name="_Toc57216423"/>
      <w:bookmarkStart w:id="208" w:name="_Toc57216302"/>
      <w:bookmarkStart w:id="209" w:name="_Toc57216424"/>
      <w:bookmarkStart w:id="210" w:name="_Toc57216303"/>
      <w:bookmarkStart w:id="211" w:name="_Toc57216425"/>
      <w:bookmarkStart w:id="212" w:name="_Toc57216304"/>
      <w:bookmarkStart w:id="213" w:name="_Toc57216426"/>
      <w:bookmarkStart w:id="214" w:name="_Toc57216305"/>
      <w:bookmarkStart w:id="215" w:name="_Toc57216427"/>
      <w:bookmarkStart w:id="216" w:name="_Toc57216306"/>
      <w:bookmarkStart w:id="217" w:name="_Toc57216428"/>
      <w:bookmarkStart w:id="218" w:name="_Toc57216307"/>
      <w:bookmarkStart w:id="219" w:name="_Toc57216429"/>
      <w:bookmarkStart w:id="220" w:name="_Toc57216308"/>
      <w:bookmarkStart w:id="221" w:name="_Toc57216430"/>
      <w:bookmarkStart w:id="222" w:name="_Toc57216309"/>
      <w:bookmarkStart w:id="223" w:name="_Toc57216431"/>
      <w:bookmarkStart w:id="224" w:name="_Toc57216310"/>
      <w:bookmarkStart w:id="225" w:name="_Toc57216432"/>
      <w:bookmarkStart w:id="226" w:name="_Toc57216311"/>
      <w:bookmarkStart w:id="227" w:name="_Toc57216433"/>
      <w:bookmarkStart w:id="228" w:name="_Toc57216312"/>
      <w:bookmarkStart w:id="229" w:name="_Toc57216434"/>
      <w:bookmarkStart w:id="230" w:name="_Toc57216313"/>
      <w:bookmarkStart w:id="231" w:name="_Toc57216435"/>
      <w:bookmarkStart w:id="232" w:name="_Toc57216314"/>
      <w:bookmarkStart w:id="233" w:name="_Toc57216436"/>
      <w:bookmarkStart w:id="234" w:name="_Toc57216315"/>
      <w:bookmarkStart w:id="235" w:name="_Toc57216437"/>
      <w:bookmarkStart w:id="236" w:name="_Toc57216316"/>
      <w:bookmarkStart w:id="237" w:name="_Toc57216438"/>
      <w:bookmarkStart w:id="238" w:name="_Toc57216317"/>
      <w:bookmarkStart w:id="239" w:name="_Toc57216439"/>
      <w:bookmarkStart w:id="240" w:name="_Toc57216318"/>
      <w:bookmarkStart w:id="241" w:name="_Toc57216440"/>
      <w:bookmarkStart w:id="242" w:name="_Toc57216319"/>
      <w:bookmarkStart w:id="243" w:name="_Toc57216441"/>
      <w:bookmarkStart w:id="244" w:name="_Toc57216320"/>
      <w:bookmarkStart w:id="245" w:name="_Toc57216442"/>
      <w:bookmarkStart w:id="246" w:name="_Toc57216321"/>
      <w:bookmarkStart w:id="247" w:name="_Toc57216443"/>
      <w:bookmarkStart w:id="248" w:name="_Toc57216322"/>
      <w:bookmarkStart w:id="249" w:name="_Toc57216444"/>
      <w:bookmarkStart w:id="250" w:name="_Toc57216323"/>
      <w:bookmarkStart w:id="251" w:name="_Toc57216445"/>
      <w:bookmarkStart w:id="252" w:name="_Toc57216324"/>
      <w:bookmarkStart w:id="253" w:name="_Toc57216446"/>
      <w:bookmarkStart w:id="254" w:name="_Toc57216325"/>
      <w:bookmarkStart w:id="255" w:name="_Toc57216447"/>
      <w:bookmarkStart w:id="256" w:name="_Toc57216326"/>
      <w:bookmarkStart w:id="257" w:name="_Toc57216448"/>
      <w:bookmarkStart w:id="258" w:name="_Toc57216327"/>
      <w:bookmarkStart w:id="259" w:name="_Toc57216449"/>
      <w:bookmarkStart w:id="260" w:name="_Toc57216328"/>
      <w:bookmarkStart w:id="261" w:name="_Toc57216450"/>
      <w:bookmarkStart w:id="262" w:name="_Toc57216329"/>
      <w:bookmarkStart w:id="263" w:name="_Toc57216451"/>
      <w:bookmarkStart w:id="264" w:name="_Toc57216330"/>
      <w:bookmarkStart w:id="265" w:name="_Toc57216452"/>
      <w:bookmarkStart w:id="266" w:name="_Toc57216331"/>
      <w:bookmarkStart w:id="267" w:name="_Toc57216453"/>
      <w:bookmarkStart w:id="268" w:name="_Toc57216332"/>
      <w:bookmarkStart w:id="269" w:name="_Toc57216454"/>
      <w:bookmarkStart w:id="270" w:name="_Toc57216333"/>
      <w:bookmarkStart w:id="271" w:name="_Toc57216455"/>
      <w:bookmarkStart w:id="272" w:name="_Toc57216334"/>
      <w:bookmarkStart w:id="273" w:name="_Toc57216456"/>
      <w:bookmarkStart w:id="274" w:name="_Toc57216335"/>
      <w:bookmarkStart w:id="275" w:name="_Toc57216457"/>
      <w:bookmarkStart w:id="276" w:name="_Toc57216336"/>
      <w:bookmarkStart w:id="277" w:name="_Toc57216458"/>
      <w:bookmarkStart w:id="278" w:name="_Toc57216337"/>
      <w:bookmarkStart w:id="279" w:name="_Toc57216459"/>
      <w:bookmarkStart w:id="280" w:name="_Toc57216338"/>
      <w:bookmarkStart w:id="281" w:name="_Toc57216460"/>
      <w:bookmarkStart w:id="282" w:name="_Toc57216339"/>
      <w:bookmarkStart w:id="283" w:name="_Toc57216461"/>
      <w:bookmarkStart w:id="284" w:name="_Toc57216340"/>
      <w:bookmarkStart w:id="285" w:name="_Toc57216462"/>
      <w:bookmarkStart w:id="286" w:name="_Toc57216341"/>
      <w:bookmarkStart w:id="287" w:name="_Toc57216463"/>
      <w:bookmarkStart w:id="288" w:name="_Toc57216342"/>
      <w:bookmarkStart w:id="289" w:name="_Toc57216464"/>
      <w:bookmarkStart w:id="290" w:name="_Toc57216343"/>
      <w:bookmarkStart w:id="291" w:name="_Toc57216465"/>
      <w:bookmarkStart w:id="292" w:name="_Toc57216344"/>
      <w:bookmarkStart w:id="293" w:name="_Toc57216466"/>
      <w:bookmarkStart w:id="294" w:name="_Toc57216345"/>
      <w:bookmarkStart w:id="295" w:name="_Toc57216467"/>
      <w:bookmarkStart w:id="296" w:name="_Toc57216346"/>
      <w:bookmarkStart w:id="297" w:name="_Toc57216468"/>
      <w:bookmarkStart w:id="298" w:name="_Toc57216347"/>
      <w:bookmarkStart w:id="299" w:name="_Toc57216469"/>
      <w:bookmarkStart w:id="300" w:name="_Toc57216348"/>
      <w:bookmarkStart w:id="301" w:name="_Toc57216470"/>
      <w:bookmarkStart w:id="302" w:name="_Toc57216349"/>
      <w:bookmarkStart w:id="303" w:name="_Toc57216471"/>
      <w:bookmarkStart w:id="304" w:name="_Toc57216350"/>
      <w:bookmarkStart w:id="305" w:name="_Toc57216472"/>
      <w:bookmarkStart w:id="306" w:name="_Toc57216351"/>
      <w:bookmarkStart w:id="307" w:name="_Toc57216473"/>
      <w:bookmarkStart w:id="308" w:name="_Toc57216352"/>
      <w:bookmarkStart w:id="309" w:name="_Toc57216474"/>
      <w:bookmarkStart w:id="310" w:name="_Toc57216353"/>
      <w:bookmarkStart w:id="311" w:name="_Toc57216475"/>
      <w:bookmarkStart w:id="312" w:name="_Toc57216354"/>
      <w:bookmarkStart w:id="313" w:name="_Toc57216476"/>
      <w:bookmarkStart w:id="314" w:name="_Toc57216355"/>
      <w:bookmarkStart w:id="315" w:name="_Toc57216477"/>
      <w:bookmarkStart w:id="316" w:name="_Toc57216356"/>
      <w:bookmarkStart w:id="317" w:name="_Toc57216478"/>
      <w:bookmarkStart w:id="318" w:name="_Toc57216357"/>
      <w:bookmarkStart w:id="319" w:name="_Toc57216479"/>
      <w:bookmarkStart w:id="320" w:name="_Toc57216358"/>
      <w:bookmarkStart w:id="321" w:name="_Toc57216480"/>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r w:rsidRPr="00933993">
        <w:t xml:space="preserve"> </w:t>
      </w:r>
      <w:bookmarkStart w:id="322" w:name="_Toc153434245"/>
      <w:r w:rsidR="003C734B">
        <w:t>Summary</w:t>
      </w:r>
      <w:bookmarkEnd w:id="322"/>
    </w:p>
    <w:bookmarkEnd w:id="135"/>
    <w:bookmarkEnd w:id="136"/>
    <w:bookmarkEnd w:id="137"/>
    <w:bookmarkEnd w:id="138"/>
    <w:bookmarkEnd w:id="139"/>
    <w:bookmarkEnd w:id="140"/>
    <w:bookmarkEnd w:id="141"/>
    <w:p w14:paraId="307425FF" w14:textId="77777777" w:rsidR="00597ACA" w:rsidRPr="00933993" w:rsidRDefault="003C734B" w:rsidP="00597ACA">
      <w:pPr>
        <w:spacing w:before="80" w:after="80" w:line="312" w:lineRule="auto"/>
        <w:ind w:firstLine="709"/>
        <w:jc w:val="both"/>
        <w:rPr>
          <w:i/>
          <w:sz w:val="26"/>
          <w:szCs w:val="26"/>
        </w:rPr>
      </w:pPr>
      <w:r w:rsidRPr="003C734B">
        <w:rPr>
          <w:i/>
          <w:sz w:val="26"/>
          <w:szCs w:val="26"/>
        </w:rPr>
        <w:t xml:space="preserve">In this chapter, we have ............... </w:t>
      </w:r>
      <w:r w:rsidR="00597ACA" w:rsidRPr="00933993">
        <w:rPr>
          <w:i/>
          <w:sz w:val="26"/>
          <w:szCs w:val="26"/>
        </w:rPr>
        <w:t xml:space="preserve"> </w:t>
      </w:r>
    </w:p>
    <w:p w14:paraId="72E27B07" w14:textId="77777777" w:rsidR="003D7D11" w:rsidRPr="00933993" w:rsidRDefault="008C4D20" w:rsidP="00734392">
      <w:pPr>
        <w:spacing w:line="360" w:lineRule="auto"/>
        <w:jc w:val="both"/>
        <w:rPr>
          <w:sz w:val="26"/>
          <w:szCs w:val="26"/>
        </w:rPr>
      </w:pPr>
      <w:r w:rsidRPr="00933993">
        <w:rPr>
          <w:sz w:val="26"/>
          <w:szCs w:val="26"/>
        </w:rPr>
        <w:br w:type="page"/>
      </w:r>
    </w:p>
    <w:p w14:paraId="7596C21C" w14:textId="40413328" w:rsidR="00D12650" w:rsidRDefault="00DC5A60" w:rsidP="00642A46">
      <w:pPr>
        <w:pStyle w:val="Heading1"/>
        <w:jc w:val="center"/>
      </w:pPr>
      <w:bookmarkStart w:id="323" w:name="_Toc83724777"/>
      <w:bookmarkStart w:id="324" w:name="_Toc83725016"/>
      <w:bookmarkStart w:id="325" w:name="_Toc83725513"/>
      <w:bookmarkStart w:id="326" w:name="_Toc153434246"/>
      <w:bookmarkEnd w:id="323"/>
      <w:bookmarkEnd w:id="324"/>
      <w:bookmarkEnd w:id="325"/>
      <w:r>
        <w:lastRenderedPageBreak/>
        <w:t>WEBSITE CONSTRUCTION AND RESULT</w:t>
      </w:r>
      <w:bookmarkEnd w:id="326"/>
    </w:p>
    <w:p w14:paraId="1476138D" w14:textId="77777777" w:rsidR="000F373B" w:rsidRPr="000F373B" w:rsidRDefault="000F373B" w:rsidP="000F373B"/>
    <w:p w14:paraId="33A1B511" w14:textId="77777777" w:rsidR="00D12650" w:rsidRPr="00933993" w:rsidRDefault="00203BF7" w:rsidP="00CF118F">
      <w:pPr>
        <w:pStyle w:val="Heading2"/>
      </w:pPr>
      <w:bookmarkStart w:id="327" w:name="_Toc153434247"/>
      <w:r>
        <w:t>Insert title here</w:t>
      </w:r>
      <w:bookmarkEnd w:id="327"/>
    </w:p>
    <w:p w14:paraId="5DAC219E" w14:textId="77777777" w:rsidR="00D12650" w:rsidRPr="00933993" w:rsidRDefault="00203BF7" w:rsidP="00CF118F">
      <w:pPr>
        <w:pStyle w:val="Heading2"/>
      </w:pPr>
      <w:bookmarkStart w:id="328" w:name="_Toc153434248"/>
      <w:r>
        <w:t>Insert title here</w:t>
      </w:r>
      <w:bookmarkEnd w:id="328"/>
    </w:p>
    <w:p w14:paraId="2F929F70" w14:textId="77777777" w:rsidR="00D12650" w:rsidRPr="00933993" w:rsidRDefault="00D12650" w:rsidP="00CF118F">
      <w:pPr>
        <w:pStyle w:val="Heading2"/>
      </w:pPr>
      <w:r w:rsidRPr="00933993">
        <w:t xml:space="preserve"> </w:t>
      </w:r>
      <w:bookmarkStart w:id="329" w:name="_Toc153434249"/>
      <w:r w:rsidR="00A75D3A">
        <w:t>Summary</w:t>
      </w:r>
      <w:bookmarkEnd w:id="329"/>
    </w:p>
    <w:p w14:paraId="26FB5AE3" w14:textId="77777777" w:rsidR="00D12650" w:rsidRPr="00933993" w:rsidRDefault="00A75D3A" w:rsidP="00A75D3A">
      <w:pPr>
        <w:spacing w:line="360" w:lineRule="auto"/>
        <w:ind w:firstLine="578"/>
        <w:jc w:val="both"/>
        <w:rPr>
          <w:sz w:val="26"/>
          <w:szCs w:val="26"/>
        </w:rPr>
      </w:pPr>
      <w:r w:rsidRPr="00A75D3A">
        <w:rPr>
          <w:i/>
          <w:sz w:val="26"/>
          <w:szCs w:val="26"/>
        </w:rPr>
        <w:t xml:space="preserve">In this chapter, we have ...............  </w:t>
      </w:r>
      <w:r w:rsidR="00D12650" w:rsidRPr="00933993">
        <w:rPr>
          <w:sz w:val="26"/>
          <w:szCs w:val="26"/>
        </w:rPr>
        <w:br w:type="page"/>
      </w:r>
    </w:p>
    <w:p w14:paraId="74DE8678" w14:textId="77777777" w:rsidR="000F373B" w:rsidRDefault="000F373B" w:rsidP="00933993">
      <w:pPr>
        <w:pStyle w:val="Title"/>
      </w:pPr>
      <w:bookmarkStart w:id="330" w:name="_Toc6684119"/>
      <w:bookmarkStart w:id="331" w:name="_Toc6684180"/>
      <w:bookmarkStart w:id="332" w:name="_Toc6688670"/>
      <w:bookmarkStart w:id="333" w:name="_Toc7253414"/>
      <w:bookmarkStart w:id="334" w:name="_Toc7978933"/>
      <w:bookmarkStart w:id="335" w:name="_Toc8806045"/>
      <w:bookmarkStart w:id="336" w:name="_Toc9016613"/>
      <w:bookmarkStart w:id="337" w:name="_Toc83724781"/>
      <w:bookmarkStart w:id="338" w:name="_Toc83725020"/>
    </w:p>
    <w:p w14:paraId="13DA9015" w14:textId="17D9951E" w:rsidR="001C2150" w:rsidRDefault="00A75D3A" w:rsidP="00933993">
      <w:pPr>
        <w:pStyle w:val="Title"/>
      </w:pPr>
      <w:bookmarkStart w:id="339" w:name="_Toc153434250"/>
      <w:r w:rsidRPr="00A75D3A">
        <w:t>CONCLUSION</w:t>
      </w:r>
      <w:r w:rsidR="00005846">
        <w:t>S</w:t>
      </w:r>
      <w:r w:rsidRPr="00A75D3A">
        <w:t xml:space="preserve"> </w:t>
      </w:r>
      <w:r w:rsidR="001E4C4D" w:rsidRPr="001E4C4D">
        <w:t>AND SUGGESTIONS</w:t>
      </w:r>
      <w:bookmarkEnd w:id="339"/>
      <w:r w:rsidR="001E4C4D" w:rsidRPr="001E4C4D">
        <w:t xml:space="preserve"> </w:t>
      </w:r>
      <w:bookmarkEnd w:id="330"/>
      <w:bookmarkEnd w:id="331"/>
      <w:bookmarkEnd w:id="332"/>
      <w:bookmarkEnd w:id="333"/>
      <w:bookmarkEnd w:id="334"/>
      <w:bookmarkEnd w:id="335"/>
      <w:bookmarkEnd w:id="336"/>
      <w:bookmarkEnd w:id="337"/>
      <w:bookmarkEnd w:id="338"/>
    </w:p>
    <w:p w14:paraId="113A6C8E" w14:textId="77777777" w:rsidR="000F373B" w:rsidRPr="000F373B" w:rsidRDefault="000F373B" w:rsidP="000F373B"/>
    <w:p w14:paraId="42D63265" w14:textId="51B51527" w:rsidR="00093F9E" w:rsidRPr="00933993" w:rsidRDefault="001E4C4D" w:rsidP="001E4C4D">
      <w:pPr>
        <w:pStyle w:val="Heading5"/>
      </w:pPr>
      <w:bookmarkStart w:id="340" w:name="_Toc9522979"/>
      <w:bookmarkStart w:id="341" w:name="_Toc9622139"/>
      <w:bookmarkStart w:id="342" w:name="_Toc83724782"/>
      <w:bookmarkStart w:id="343" w:name="_Toc83725021"/>
      <w:bookmarkStart w:id="344" w:name="_Toc153434251"/>
      <w:r w:rsidRPr="001E4C4D">
        <w:t>Conclusions</w:t>
      </w:r>
      <w:bookmarkEnd w:id="340"/>
      <w:bookmarkEnd w:id="341"/>
      <w:bookmarkEnd w:id="342"/>
      <w:bookmarkEnd w:id="343"/>
      <w:bookmarkEnd w:id="344"/>
    </w:p>
    <w:p w14:paraId="2E583272" w14:textId="77777777" w:rsidR="003B7F65" w:rsidRDefault="003B7F65" w:rsidP="003B7F65">
      <w:pPr>
        <w:tabs>
          <w:tab w:val="left" w:leader="dot" w:pos="9072"/>
        </w:tabs>
        <w:spacing w:before="120" w:after="120" w:line="312" w:lineRule="auto"/>
      </w:pPr>
      <w:bookmarkStart w:id="345" w:name="_Toc9522980"/>
      <w:bookmarkStart w:id="346" w:name="_Toc9622140"/>
      <w:bookmarkStart w:id="347" w:name="_Toc83724783"/>
      <w:bookmarkStart w:id="348" w:name="_Toc83725022"/>
      <w:r>
        <w:tab/>
      </w:r>
    </w:p>
    <w:p w14:paraId="08940C85" w14:textId="77777777" w:rsidR="003B7F65" w:rsidRPr="00933993" w:rsidRDefault="003B7F65" w:rsidP="003B7F65">
      <w:pPr>
        <w:tabs>
          <w:tab w:val="left" w:leader="dot" w:pos="9072"/>
        </w:tabs>
        <w:spacing w:before="120" w:after="120" w:line="312" w:lineRule="auto"/>
      </w:pPr>
      <w:r>
        <w:tab/>
      </w:r>
    </w:p>
    <w:p w14:paraId="32B0FA46" w14:textId="77777777" w:rsidR="003B7F65" w:rsidRPr="00933993" w:rsidRDefault="003B7F65" w:rsidP="003B7F65">
      <w:pPr>
        <w:tabs>
          <w:tab w:val="left" w:leader="dot" w:pos="9072"/>
        </w:tabs>
        <w:spacing w:before="120" w:after="120" w:line="312" w:lineRule="auto"/>
      </w:pPr>
      <w:r>
        <w:tab/>
      </w:r>
    </w:p>
    <w:p w14:paraId="4A7E0C7F" w14:textId="77777777" w:rsidR="003B7F65" w:rsidRPr="00933993" w:rsidRDefault="003B7F65" w:rsidP="003B7F65">
      <w:pPr>
        <w:tabs>
          <w:tab w:val="left" w:leader="dot" w:pos="9072"/>
        </w:tabs>
        <w:spacing w:before="120" w:after="120" w:line="312" w:lineRule="auto"/>
      </w:pPr>
      <w:r>
        <w:tab/>
      </w:r>
    </w:p>
    <w:p w14:paraId="60B23F66" w14:textId="77777777" w:rsidR="003B7F65" w:rsidRPr="00933993" w:rsidRDefault="003B7F65" w:rsidP="003B7F65">
      <w:pPr>
        <w:tabs>
          <w:tab w:val="left" w:leader="dot" w:pos="9072"/>
        </w:tabs>
        <w:spacing w:before="120" w:after="120" w:line="312" w:lineRule="auto"/>
      </w:pPr>
      <w:r>
        <w:tab/>
      </w:r>
    </w:p>
    <w:p w14:paraId="31370F09" w14:textId="77777777" w:rsidR="003B7F65" w:rsidRPr="00933993" w:rsidRDefault="003B7F65" w:rsidP="003B7F65">
      <w:pPr>
        <w:tabs>
          <w:tab w:val="left" w:leader="dot" w:pos="9072"/>
        </w:tabs>
        <w:spacing w:before="120" w:after="120" w:line="312" w:lineRule="auto"/>
      </w:pPr>
      <w:r>
        <w:tab/>
      </w:r>
    </w:p>
    <w:p w14:paraId="2848A416" w14:textId="77777777" w:rsidR="00093F9E" w:rsidRPr="00933993" w:rsidRDefault="001E4C4D" w:rsidP="001E4C4D">
      <w:pPr>
        <w:pStyle w:val="Heading5"/>
      </w:pPr>
      <w:bookmarkStart w:id="349" w:name="_Toc153434252"/>
      <w:r w:rsidRPr="001E4C4D">
        <w:t>Suggestions</w:t>
      </w:r>
      <w:bookmarkEnd w:id="345"/>
      <w:bookmarkEnd w:id="346"/>
      <w:bookmarkEnd w:id="347"/>
      <w:bookmarkEnd w:id="348"/>
      <w:bookmarkEnd w:id="349"/>
    </w:p>
    <w:p w14:paraId="05CBB557" w14:textId="77777777" w:rsidR="003B7F65" w:rsidRDefault="003B7F65" w:rsidP="003B7F65">
      <w:pPr>
        <w:tabs>
          <w:tab w:val="left" w:leader="dot" w:pos="9072"/>
        </w:tabs>
        <w:spacing w:before="120" w:after="120" w:line="312" w:lineRule="auto"/>
      </w:pPr>
      <w:bookmarkStart w:id="350" w:name="_Toc6684120"/>
      <w:bookmarkStart w:id="351" w:name="_Toc6684181"/>
      <w:bookmarkStart w:id="352" w:name="_Toc6688671"/>
      <w:bookmarkStart w:id="353" w:name="_Toc7253416"/>
      <w:bookmarkStart w:id="354" w:name="_Toc7978935"/>
      <w:bookmarkStart w:id="355" w:name="_Toc8806047"/>
      <w:r>
        <w:tab/>
      </w:r>
    </w:p>
    <w:p w14:paraId="72F879CF" w14:textId="77777777" w:rsidR="003B7F65" w:rsidRPr="00933993" w:rsidRDefault="003B7F65" w:rsidP="003B7F65">
      <w:pPr>
        <w:tabs>
          <w:tab w:val="left" w:leader="dot" w:pos="9072"/>
        </w:tabs>
        <w:spacing w:before="120" w:after="120" w:line="312" w:lineRule="auto"/>
      </w:pPr>
      <w:r>
        <w:tab/>
      </w:r>
    </w:p>
    <w:p w14:paraId="4165E4AC" w14:textId="77777777" w:rsidR="003B7F65" w:rsidRPr="00933993" w:rsidRDefault="003B7F65" w:rsidP="003B7F65">
      <w:pPr>
        <w:tabs>
          <w:tab w:val="left" w:leader="dot" w:pos="9072"/>
        </w:tabs>
        <w:spacing w:before="120" w:after="120" w:line="312" w:lineRule="auto"/>
      </w:pPr>
      <w:r>
        <w:tab/>
      </w:r>
    </w:p>
    <w:p w14:paraId="7D0278AA" w14:textId="77777777" w:rsidR="003B7F65" w:rsidRPr="00933993" w:rsidRDefault="003B7F65" w:rsidP="003B7F65">
      <w:pPr>
        <w:tabs>
          <w:tab w:val="left" w:leader="dot" w:pos="9072"/>
        </w:tabs>
        <w:spacing w:before="120" w:after="120" w:line="312" w:lineRule="auto"/>
      </w:pPr>
      <w:r>
        <w:tab/>
      </w:r>
    </w:p>
    <w:p w14:paraId="62DC1E52" w14:textId="77777777" w:rsidR="003B7F65" w:rsidRPr="00933993" w:rsidRDefault="003B7F65" w:rsidP="003B7F65">
      <w:pPr>
        <w:tabs>
          <w:tab w:val="left" w:leader="dot" w:pos="9072"/>
        </w:tabs>
        <w:spacing w:before="120" w:after="120" w:line="312" w:lineRule="auto"/>
      </w:pPr>
      <w:r>
        <w:tab/>
      </w:r>
    </w:p>
    <w:p w14:paraId="318426B4" w14:textId="77777777" w:rsidR="003B7F65" w:rsidRPr="00933993" w:rsidRDefault="003B7F65" w:rsidP="003B7F65">
      <w:pPr>
        <w:tabs>
          <w:tab w:val="left" w:leader="dot" w:pos="9072"/>
        </w:tabs>
        <w:spacing w:before="120" w:after="120" w:line="312" w:lineRule="auto"/>
      </w:pPr>
      <w:r>
        <w:tab/>
      </w:r>
    </w:p>
    <w:p w14:paraId="35CD84FC" w14:textId="77777777" w:rsidR="003B7F65" w:rsidRPr="003B7F65" w:rsidRDefault="003B7F65" w:rsidP="003B7F65">
      <w:pPr>
        <w:spacing w:before="80" w:after="80" w:line="312" w:lineRule="auto"/>
        <w:jc w:val="both"/>
        <w:rPr>
          <w:b/>
          <w:sz w:val="36"/>
          <w:szCs w:val="36"/>
        </w:rPr>
        <w:sectPr w:rsidR="003B7F65" w:rsidRPr="003B7F65" w:rsidSect="00940D2F">
          <w:footerReference w:type="first" r:id="rId11"/>
          <w:pgSz w:w="11907" w:h="16840" w:code="9"/>
          <w:pgMar w:top="1418" w:right="1134" w:bottom="1418" w:left="1701" w:header="720" w:footer="720" w:gutter="0"/>
          <w:pgNumType w:start="1"/>
          <w:cols w:space="720"/>
          <w:docGrid w:linePitch="381"/>
        </w:sectPr>
      </w:pPr>
    </w:p>
    <w:p w14:paraId="13045B72" w14:textId="77777777" w:rsidR="000F373B" w:rsidRDefault="000F373B" w:rsidP="00401F50">
      <w:pPr>
        <w:pStyle w:val="Title"/>
      </w:pPr>
      <w:bookmarkStart w:id="356" w:name="_Toc83724784"/>
      <w:bookmarkStart w:id="357" w:name="_Toc83725023"/>
    </w:p>
    <w:p w14:paraId="287376DD" w14:textId="4E078EF6" w:rsidR="00933993" w:rsidRDefault="00D82904" w:rsidP="00401F50">
      <w:pPr>
        <w:pStyle w:val="Title"/>
      </w:pPr>
      <w:bookmarkStart w:id="358" w:name="_Toc153434253"/>
      <w:r w:rsidRPr="00D82904">
        <w:t>REFERENCES</w:t>
      </w:r>
      <w:bookmarkEnd w:id="358"/>
      <w:r w:rsidRPr="00D82904">
        <w:t xml:space="preserve"> </w:t>
      </w:r>
      <w:bookmarkEnd w:id="356"/>
      <w:bookmarkEnd w:id="357"/>
    </w:p>
    <w:p w14:paraId="31EF72BE" w14:textId="77777777" w:rsidR="009E7FE5" w:rsidRPr="009E7FE5" w:rsidRDefault="009E7FE5" w:rsidP="009E7FE5"/>
    <w:p w14:paraId="70A3C26A" w14:textId="77777777" w:rsidR="00C33233" w:rsidRPr="00324BD8" w:rsidRDefault="00C33233" w:rsidP="009E7FE5">
      <w:pPr>
        <w:numPr>
          <w:ilvl w:val="0"/>
          <w:numId w:val="18"/>
        </w:numPr>
        <w:tabs>
          <w:tab w:val="left" w:pos="567"/>
        </w:tabs>
        <w:spacing w:before="120" w:line="288" w:lineRule="auto"/>
        <w:ind w:left="567" w:hanging="567"/>
        <w:jc w:val="both"/>
      </w:pPr>
      <w:r w:rsidRPr="00324BD8">
        <w:rPr>
          <w:szCs w:val="26"/>
        </w:rPr>
        <w:t xml:space="preserve">A. Dittmar. “More precise descriptions of temporal relations within task models”. In </w:t>
      </w:r>
      <w:r w:rsidRPr="00324BD8">
        <w:t>Interactive</w:t>
      </w:r>
      <w:r w:rsidRPr="00324BD8">
        <w:rPr>
          <w:szCs w:val="26"/>
        </w:rPr>
        <w:t xml:space="preserve"> Systems: Design, Specification, and Verification, 7th International Workshop DSV-IS, Proceedings, pages 151–168, Limerick,Ireland, 5-6 June 2000.</w:t>
      </w:r>
    </w:p>
    <w:p w14:paraId="55665D4F" w14:textId="77777777" w:rsidR="00C33233" w:rsidRPr="00DE78FA" w:rsidRDefault="00C33233" w:rsidP="009E7FE5">
      <w:pPr>
        <w:numPr>
          <w:ilvl w:val="0"/>
          <w:numId w:val="18"/>
        </w:numPr>
        <w:tabs>
          <w:tab w:val="left" w:pos="567"/>
        </w:tabs>
        <w:spacing w:before="120" w:line="288" w:lineRule="auto"/>
        <w:ind w:left="567" w:hanging="567"/>
        <w:jc w:val="both"/>
      </w:pPr>
      <w:r w:rsidRPr="00324BD8">
        <w:rPr>
          <w:szCs w:val="20"/>
        </w:rPr>
        <w:t>E. G. Sirer and B. N. Bershad, "Using Production Grammars in Software Testing", in</w:t>
      </w:r>
      <w:r w:rsidRPr="00324BD8">
        <w:rPr>
          <w:szCs w:val="26"/>
        </w:rPr>
        <w:t xml:space="preserve"> </w:t>
      </w:r>
      <w:r w:rsidRPr="00324BD8">
        <w:rPr>
          <w:szCs w:val="20"/>
        </w:rPr>
        <w:t>Proceedings of the Second Conference on Domain Specific Languages, Austin, Texas, October 3-5,1999.</w:t>
      </w:r>
    </w:p>
    <w:p w14:paraId="531682D4" w14:textId="77777777" w:rsidR="00C33233" w:rsidRPr="00324BD8" w:rsidRDefault="00C33233" w:rsidP="009E7FE5">
      <w:pPr>
        <w:numPr>
          <w:ilvl w:val="0"/>
          <w:numId w:val="18"/>
        </w:numPr>
        <w:tabs>
          <w:tab w:val="left" w:pos="567"/>
        </w:tabs>
        <w:spacing w:before="120" w:line="288" w:lineRule="auto"/>
        <w:ind w:left="567" w:hanging="567"/>
        <w:jc w:val="both"/>
      </w:pPr>
      <w:r>
        <w:rPr>
          <w:szCs w:val="20"/>
        </w:rPr>
        <w:t xml:space="preserve">Fewster M., Graham D., (1999), </w:t>
      </w:r>
      <w:r>
        <w:rPr>
          <w:i/>
          <w:szCs w:val="20"/>
        </w:rPr>
        <w:t xml:space="preserve">Software Test Automation – Effective Use of Test Execution Tools, Reading, </w:t>
      </w:r>
      <w:r>
        <w:rPr>
          <w:szCs w:val="20"/>
        </w:rPr>
        <w:t>MA: Addison – Wesley.</w:t>
      </w:r>
    </w:p>
    <w:p w14:paraId="21A5E4C5" w14:textId="77777777" w:rsidR="00C33233" w:rsidRPr="008F21F6" w:rsidRDefault="00C33233" w:rsidP="009E7FE5">
      <w:pPr>
        <w:numPr>
          <w:ilvl w:val="0"/>
          <w:numId w:val="18"/>
        </w:numPr>
        <w:tabs>
          <w:tab w:val="left" w:pos="567"/>
        </w:tabs>
        <w:spacing w:before="120" w:line="288" w:lineRule="auto"/>
        <w:ind w:left="567" w:hanging="567"/>
        <w:jc w:val="both"/>
      </w:pPr>
      <w:r w:rsidRPr="00324BD8">
        <w:rPr>
          <w:szCs w:val="20"/>
        </w:rPr>
        <w:t xml:space="preserve">Fujiwara S, Bochman G, Khendek F, Amalou M, Ghedasmi A. “Test selection </w:t>
      </w:r>
      <w:r w:rsidRPr="00324BD8">
        <w:rPr>
          <w:szCs w:val="26"/>
        </w:rPr>
        <w:t>based</w:t>
      </w:r>
      <w:r w:rsidRPr="00324BD8">
        <w:rPr>
          <w:szCs w:val="20"/>
        </w:rPr>
        <w:t xml:space="preserve"> on finite state models”. IEEE Transactions on Software Engineering 1991; 17(6):591–603.</w:t>
      </w:r>
    </w:p>
    <w:p w14:paraId="744626AA" w14:textId="77777777" w:rsidR="000411EF" w:rsidRDefault="000411EF" w:rsidP="00E22855">
      <w:pPr>
        <w:pStyle w:val="ListParagraph"/>
        <w:spacing w:before="80" w:after="80"/>
        <w:ind w:left="567"/>
        <w:rPr>
          <w:noProof/>
          <w:sz w:val="24"/>
        </w:rPr>
      </w:pPr>
    </w:p>
    <w:p w14:paraId="7CD42EC7" w14:textId="77777777" w:rsidR="00694487" w:rsidRDefault="00694487">
      <w:pPr>
        <w:rPr>
          <w:b/>
          <w:bCs/>
          <w:noProof/>
          <w:sz w:val="36"/>
        </w:rPr>
      </w:pPr>
      <w:bookmarkStart w:id="359" w:name="_Toc6684121"/>
      <w:bookmarkStart w:id="360" w:name="_Toc6684182"/>
      <w:bookmarkStart w:id="361" w:name="_Toc6688672"/>
      <w:bookmarkStart w:id="362" w:name="_Toc7253417"/>
      <w:bookmarkStart w:id="363" w:name="_Toc7978936"/>
      <w:bookmarkStart w:id="364" w:name="_Toc8806048"/>
      <w:bookmarkStart w:id="365" w:name="_Toc9016615"/>
      <w:bookmarkStart w:id="366" w:name="_Toc9622142"/>
      <w:bookmarkStart w:id="367" w:name="_Toc57216491"/>
      <w:bookmarkStart w:id="368" w:name="_Toc83724785"/>
      <w:bookmarkStart w:id="369" w:name="_Toc83725024"/>
      <w:bookmarkEnd w:id="350"/>
      <w:bookmarkEnd w:id="351"/>
      <w:bookmarkEnd w:id="352"/>
      <w:bookmarkEnd w:id="353"/>
      <w:bookmarkEnd w:id="354"/>
      <w:bookmarkEnd w:id="355"/>
      <w:r>
        <w:rPr>
          <w:noProof/>
        </w:rPr>
        <w:br w:type="page"/>
      </w:r>
    </w:p>
    <w:p w14:paraId="4D3D7AEB" w14:textId="77777777" w:rsidR="00694487" w:rsidRDefault="00694487" w:rsidP="0072254A">
      <w:pPr>
        <w:pStyle w:val="Title"/>
        <w:rPr>
          <w:noProof/>
        </w:rPr>
      </w:pPr>
    </w:p>
    <w:p w14:paraId="1CBC601F" w14:textId="73137A08" w:rsidR="0072254A" w:rsidRPr="0072254A" w:rsidRDefault="0072254A" w:rsidP="0072254A">
      <w:pPr>
        <w:pStyle w:val="Title"/>
        <w:rPr>
          <w:noProof/>
        </w:rPr>
      </w:pPr>
      <w:bookmarkStart w:id="370" w:name="_Toc153434254"/>
      <w:r w:rsidRPr="0072254A">
        <w:rPr>
          <w:noProof/>
        </w:rPr>
        <w:t>PUBLICATIONS</w:t>
      </w:r>
      <w:bookmarkEnd w:id="370"/>
    </w:p>
    <w:p w14:paraId="01C03A2A" w14:textId="77777777" w:rsidR="0072254A" w:rsidRDefault="0072254A">
      <w:pPr>
        <w:rPr>
          <w:b/>
          <w:bCs/>
          <w:noProof/>
          <w:sz w:val="36"/>
        </w:rPr>
      </w:pPr>
      <w:r>
        <w:rPr>
          <w:noProof/>
        </w:rPr>
        <w:br w:type="page"/>
      </w:r>
    </w:p>
    <w:p w14:paraId="6D02E3B6" w14:textId="77777777" w:rsidR="000F373B" w:rsidRDefault="000F373B" w:rsidP="004A7C4E">
      <w:pPr>
        <w:pStyle w:val="Title"/>
        <w:rPr>
          <w:noProof/>
        </w:rPr>
      </w:pPr>
    </w:p>
    <w:p w14:paraId="468419E0" w14:textId="2934E35B" w:rsidR="000C26AB" w:rsidRPr="00933993" w:rsidRDefault="00A01AA9" w:rsidP="004A7C4E">
      <w:pPr>
        <w:pStyle w:val="Title"/>
        <w:rPr>
          <w:noProof/>
        </w:rPr>
      </w:pPr>
      <w:bookmarkStart w:id="371" w:name="_Toc153434255"/>
      <w:r w:rsidRPr="00A01AA9">
        <w:rPr>
          <w:noProof/>
        </w:rPr>
        <w:t>APPENDIX</w:t>
      </w:r>
      <w:bookmarkEnd w:id="371"/>
      <w:r w:rsidRPr="00A01AA9">
        <w:rPr>
          <w:noProof/>
        </w:rPr>
        <w:t xml:space="preserve"> </w:t>
      </w:r>
      <w:bookmarkEnd w:id="359"/>
      <w:bookmarkEnd w:id="360"/>
      <w:bookmarkEnd w:id="361"/>
      <w:bookmarkEnd w:id="362"/>
      <w:bookmarkEnd w:id="363"/>
      <w:bookmarkEnd w:id="364"/>
      <w:bookmarkEnd w:id="365"/>
      <w:bookmarkEnd w:id="366"/>
      <w:bookmarkEnd w:id="367"/>
      <w:bookmarkEnd w:id="368"/>
      <w:bookmarkEnd w:id="369"/>
    </w:p>
    <w:p w14:paraId="54E17E31" w14:textId="77777777" w:rsidR="00462E40" w:rsidRDefault="00462E40">
      <w:pPr>
        <w:rPr>
          <w:b/>
          <w:sz w:val="26"/>
          <w:szCs w:val="26"/>
        </w:rPr>
      </w:pPr>
      <w:r>
        <w:rPr>
          <w:b/>
          <w:sz w:val="26"/>
          <w:szCs w:val="26"/>
        </w:rPr>
        <w:br w:type="page"/>
      </w:r>
    </w:p>
    <w:p w14:paraId="69B30A25" w14:textId="0B5B8C3D" w:rsidR="00E167CC" w:rsidRPr="009E7FE5" w:rsidRDefault="00462E40" w:rsidP="009E7FE5">
      <w:pPr>
        <w:tabs>
          <w:tab w:val="left" w:pos="900"/>
          <w:tab w:val="left" w:pos="1890"/>
        </w:tabs>
        <w:spacing w:before="80" w:after="80" w:line="312" w:lineRule="auto"/>
        <w:ind w:left="284" w:right="283"/>
        <w:jc w:val="center"/>
        <w:rPr>
          <w:b/>
          <w:sz w:val="32"/>
          <w:szCs w:val="32"/>
        </w:rPr>
      </w:pPr>
      <w:r w:rsidRPr="009E7FE5">
        <w:rPr>
          <w:b/>
          <w:sz w:val="32"/>
          <w:szCs w:val="32"/>
          <w:highlight w:val="yellow"/>
        </w:rPr>
        <w:lastRenderedPageBreak/>
        <w:t>HƯỚNG DẪN</w:t>
      </w:r>
    </w:p>
    <w:p w14:paraId="1499204F" w14:textId="34D1A293" w:rsidR="00462E40" w:rsidRDefault="00C35616" w:rsidP="009E7FE5">
      <w:pPr>
        <w:spacing w:before="120" w:line="288" w:lineRule="auto"/>
        <w:ind w:firstLine="680"/>
        <w:jc w:val="both"/>
        <w:rPr>
          <w:sz w:val="26"/>
          <w:szCs w:val="26"/>
        </w:rPr>
      </w:pPr>
      <w:r>
        <w:rPr>
          <w:sz w:val="26"/>
          <w:szCs w:val="26"/>
        </w:rPr>
        <w:t>B</w:t>
      </w:r>
      <w:r w:rsidR="0095771A">
        <w:rPr>
          <w:sz w:val="26"/>
          <w:szCs w:val="26"/>
        </w:rPr>
        <w:t xml:space="preserve">áo cáo ĐATN </w:t>
      </w:r>
      <w:r w:rsidR="004C19C6">
        <w:rPr>
          <w:sz w:val="26"/>
          <w:szCs w:val="26"/>
        </w:rPr>
        <w:t>cung cấp thông tin chi tiết về ĐATN cũng như về tác giả của đồ án. Báo cáo được trình bày trên khổ giấy A4, font chữu Time New Roman, cỡ chữ 13, chế độ giãn dòng là 1.</w:t>
      </w:r>
      <w:r>
        <w:rPr>
          <w:sz w:val="26"/>
          <w:szCs w:val="26"/>
        </w:rPr>
        <w:t>2</w:t>
      </w:r>
      <w:r w:rsidR="004C19C6">
        <w:rPr>
          <w:sz w:val="26"/>
          <w:szCs w:val="26"/>
        </w:rPr>
        <w:t>. Lề trên 2.5 cm, lề dưới 2.5 cm, lề trái 3cm, lề phải 2cm. In 2 mặt. Báo cáo ĐATN được trình bày trong khoảng 40 – 60 trang.</w:t>
      </w:r>
    </w:p>
    <w:p w14:paraId="51793BA2" w14:textId="792E3A07" w:rsidR="00C74DDC" w:rsidRDefault="00C74DDC" w:rsidP="006509F2">
      <w:pPr>
        <w:tabs>
          <w:tab w:val="right" w:pos="8505"/>
        </w:tabs>
        <w:spacing w:line="360" w:lineRule="auto"/>
        <w:ind w:left="284" w:right="284"/>
        <w:jc w:val="both"/>
        <w:rPr>
          <w:sz w:val="26"/>
          <w:szCs w:val="26"/>
        </w:rPr>
      </w:pPr>
      <w:r>
        <w:rPr>
          <w:sz w:val="26"/>
          <w:szCs w:val="26"/>
        </w:rPr>
        <w:tab/>
      </w:r>
    </w:p>
    <w:p w14:paraId="32F193E3" w14:textId="77777777" w:rsidR="004C19C6" w:rsidRDefault="00C74DDC" w:rsidP="00894471">
      <w:pPr>
        <w:tabs>
          <w:tab w:val="right" w:leader="dot" w:pos="9072"/>
        </w:tabs>
        <w:spacing w:before="40" w:after="40"/>
        <w:ind w:left="284" w:hanging="284"/>
        <w:jc w:val="both"/>
        <w:rPr>
          <w:sz w:val="26"/>
          <w:szCs w:val="26"/>
        </w:rPr>
      </w:pPr>
      <w:r w:rsidRPr="00C74DDC">
        <w:rPr>
          <w:sz w:val="26"/>
          <w:szCs w:val="26"/>
        </w:rPr>
        <w:t>SUPERVIOR’S COMMENT</w:t>
      </w:r>
    </w:p>
    <w:p w14:paraId="78C343BA" w14:textId="77777777" w:rsidR="0090721A" w:rsidRPr="00894471" w:rsidRDefault="0090721A" w:rsidP="00894471">
      <w:pPr>
        <w:pStyle w:val="ListParagraph"/>
        <w:numPr>
          <w:ilvl w:val="0"/>
          <w:numId w:val="19"/>
        </w:numPr>
        <w:tabs>
          <w:tab w:val="right" w:leader="dot" w:pos="9072"/>
        </w:tabs>
        <w:spacing w:before="40" w:after="40"/>
        <w:ind w:left="567" w:hanging="283"/>
        <w:jc w:val="both"/>
        <w:rPr>
          <w:iCs/>
          <w:color w:val="0070C0"/>
          <w:sz w:val="26"/>
          <w:szCs w:val="26"/>
        </w:rPr>
      </w:pPr>
      <w:r w:rsidRPr="00894471">
        <w:rPr>
          <w:iCs/>
          <w:color w:val="0070C0"/>
          <w:sz w:val="26"/>
          <w:szCs w:val="26"/>
        </w:rPr>
        <w:t xml:space="preserve">Nhận xét của GVHD, SV scan/chụp hình nhận xét của GVHD và đưa vào phần này của báo cáo. </w:t>
      </w:r>
    </w:p>
    <w:p w14:paraId="760A35B8" w14:textId="6EC754D1" w:rsidR="00C74DDC" w:rsidRDefault="00C74DDC" w:rsidP="00894471">
      <w:pPr>
        <w:tabs>
          <w:tab w:val="right" w:leader="dot" w:pos="9072"/>
        </w:tabs>
        <w:spacing w:before="40" w:after="40"/>
        <w:ind w:left="284" w:hanging="284"/>
        <w:jc w:val="both"/>
        <w:rPr>
          <w:sz w:val="26"/>
          <w:szCs w:val="26"/>
        </w:rPr>
      </w:pPr>
      <w:r w:rsidRPr="00C74DDC">
        <w:rPr>
          <w:sz w:val="26"/>
          <w:szCs w:val="26"/>
        </w:rPr>
        <w:t>ACKNOWLEDGEMENTS</w:t>
      </w:r>
      <w:r>
        <w:rPr>
          <w:sz w:val="26"/>
          <w:szCs w:val="26"/>
        </w:rPr>
        <w:tab/>
      </w:r>
    </w:p>
    <w:p w14:paraId="00BBDD7E" w14:textId="77777777" w:rsidR="00CF25F2" w:rsidRPr="00894471" w:rsidRDefault="00CF25F2" w:rsidP="00894471">
      <w:pPr>
        <w:pStyle w:val="ListParagraph"/>
        <w:numPr>
          <w:ilvl w:val="0"/>
          <w:numId w:val="19"/>
        </w:numPr>
        <w:tabs>
          <w:tab w:val="right" w:leader="dot" w:pos="9072"/>
        </w:tabs>
        <w:spacing w:before="40" w:after="40"/>
        <w:ind w:left="567" w:hanging="283"/>
        <w:jc w:val="both"/>
        <w:rPr>
          <w:iCs/>
          <w:color w:val="0070C0"/>
          <w:sz w:val="26"/>
          <w:szCs w:val="26"/>
        </w:rPr>
      </w:pPr>
      <w:r w:rsidRPr="00894471">
        <w:rPr>
          <w:iCs/>
          <w:color w:val="0070C0"/>
          <w:sz w:val="26"/>
          <w:szCs w:val="26"/>
        </w:rPr>
        <w:t>Lời cám ơn những người đã giúp đỡ SV hoàn thành đồ án.</w:t>
      </w:r>
    </w:p>
    <w:p w14:paraId="422CD1D0" w14:textId="5D07CB4E" w:rsidR="0090721A" w:rsidRDefault="0090721A" w:rsidP="00894471">
      <w:pPr>
        <w:tabs>
          <w:tab w:val="right" w:leader="dot" w:pos="9072"/>
        </w:tabs>
        <w:spacing w:before="40" w:after="40"/>
        <w:ind w:left="284" w:hanging="284"/>
        <w:jc w:val="both"/>
        <w:rPr>
          <w:sz w:val="26"/>
          <w:szCs w:val="26"/>
        </w:rPr>
      </w:pPr>
      <w:r w:rsidRPr="0090721A">
        <w:rPr>
          <w:sz w:val="26"/>
          <w:szCs w:val="26"/>
        </w:rPr>
        <w:t>STATEMENT OF AUTHORSHIP</w:t>
      </w:r>
      <w:r>
        <w:rPr>
          <w:sz w:val="26"/>
          <w:szCs w:val="26"/>
        </w:rPr>
        <w:tab/>
      </w:r>
    </w:p>
    <w:p w14:paraId="4C79E464" w14:textId="77777777" w:rsidR="00CF25F2" w:rsidRPr="00894471" w:rsidRDefault="00CF25F2" w:rsidP="00894471">
      <w:pPr>
        <w:pStyle w:val="ListParagraph"/>
        <w:numPr>
          <w:ilvl w:val="0"/>
          <w:numId w:val="19"/>
        </w:numPr>
        <w:tabs>
          <w:tab w:val="right" w:leader="dot" w:pos="9072"/>
        </w:tabs>
        <w:spacing w:before="40" w:after="40"/>
        <w:ind w:left="567" w:hanging="283"/>
        <w:jc w:val="both"/>
        <w:rPr>
          <w:iCs/>
          <w:color w:val="0070C0"/>
          <w:sz w:val="26"/>
          <w:szCs w:val="26"/>
        </w:rPr>
      </w:pPr>
      <w:r w:rsidRPr="00894471">
        <w:rPr>
          <w:iCs/>
          <w:color w:val="0070C0"/>
          <w:sz w:val="26"/>
          <w:szCs w:val="26"/>
        </w:rPr>
        <w:t>Lời cam kết nội dung đồ án không sao chép của bất kỳ ai.</w:t>
      </w:r>
    </w:p>
    <w:p w14:paraId="7B3BAEBC" w14:textId="59294D00" w:rsidR="0090721A" w:rsidRDefault="0090721A" w:rsidP="00894471">
      <w:pPr>
        <w:tabs>
          <w:tab w:val="right" w:leader="dot" w:pos="9072"/>
        </w:tabs>
        <w:spacing w:before="40" w:after="40"/>
        <w:ind w:left="284" w:hanging="284"/>
        <w:jc w:val="both"/>
        <w:rPr>
          <w:sz w:val="26"/>
          <w:szCs w:val="26"/>
        </w:rPr>
      </w:pPr>
      <w:r w:rsidRPr="0090721A">
        <w:rPr>
          <w:sz w:val="26"/>
          <w:szCs w:val="26"/>
        </w:rPr>
        <w:t>TABLE OF CONTENTS</w:t>
      </w:r>
      <w:r>
        <w:rPr>
          <w:sz w:val="26"/>
          <w:szCs w:val="26"/>
        </w:rPr>
        <w:tab/>
      </w:r>
      <w:r w:rsidR="002663F8">
        <w:rPr>
          <w:sz w:val="26"/>
          <w:szCs w:val="26"/>
        </w:rPr>
        <w:t>i</w:t>
      </w:r>
    </w:p>
    <w:p w14:paraId="3BAB5D68" w14:textId="77777777" w:rsidR="00CF25F2" w:rsidRPr="00894471" w:rsidRDefault="00CF25F2" w:rsidP="00894471">
      <w:pPr>
        <w:pStyle w:val="ListParagraph"/>
        <w:numPr>
          <w:ilvl w:val="0"/>
          <w:numId w:val="19"/>
        </w:numPr>
        <w:tabs>
          <w:tab w:val="right" w:leader="dot" w:pos="9072"/>
        </w:tabs>
        <w:spacing w:before="40" w:after="40"/>
        <w:ind w:left="567" w:hanging="283"/>
        <w:jc w:val="both"/>
        <w:rPr>
          <w:iCs/>
          <w:color w:val="0070C0"/>
          <w:sz w:val="26"/>
          <w:szCs w:val="26"/>
        </w:rPr>
      </w:pPr>
      <w:r w:rsidRPr="00894471">
        <w:rPr>
          <w:iCs/>
          <w:color w:val="0070C0"/>
          <w:sz w:val="26"/>
          <w:szCs w:val="26"/>
        </w:rPr>
        <w:t>Mục lục của báo cáo ĐATN</w:t>
      </w:r>
    </w:p>
    <w:p w14:paraId="382B230B" w14:textId="3A99F3DD" w:rsidR="0090721A" w:rsidRDefault="0090721A" w:rsidP="00894471">
      <w:pPr>
        <w:tabs>
          <w:tab w:val="right" w:leader="dot" w:pos="9072"/>
        </w:tabs>
        <w:spacing w:before="40" w:after="40"/>
        <w:ind w:left="284" w:hanging="284"/>
        <w:jc w:val="both"/>
        <w:rPr>
          <w:sz w:val="26"/>
          <w:szCs w:val="26"/>
        </w:rPr>
      </w:pPr>
      <w:r w:rsidRPr="0090721A">
        <w:rPr>
          <w:sz w:val="26"/>
          <w:szCs w:val="26"/>
        </w:rPr>
        <w:t>ABBREVIATIONS</w:t>
      </w:r>
      <w:r>
        <w:rPr>
          <w:sz w:val="26"/>
          <w:szCs w:val="26"/>
        </w:rPr>
        <w:tab/>
      </w:r>
      <w:r w:rsidR="002663F8">
        <w:rPr>
          <w:sz w:val="26"/>
          <w:szCs w:val="26"/>
        </w:rPr>
        <w:t>iii</w:t>
      </w:r>
    </w:p>
    <w:p w14:paraId="69EC22AD" w14:textId="77777777" w:rsidR="00CF25F2" w:rsidRPr="00894471" w:rsidRDefault="00CF25F2" w:rsidP="00894471">
      <w:pPr>
        <w:pStyle w:val="ListParagraph"/>
        <w:numPr>
          <w:ilvl w:val="0"/>
          <w:numId w:val="19"/>
        </w:numPr>
        <w:tabs>
          <w:tab w:val="right" w:leader="dot" w:pos="9072"/>
        </w:tabs>
        <w:spacing w:before="40" w:after="40"/>
        <w:ind w:left="567" w:hanging="283"/>
        <w:jc w:val="both"/>
        <w:rPr>
          <w:iCs/>
          <w:color w:val="0070C0"/>
          <w:sz w:val="26"/>
          <w:szCs w:val="26"/>
        </w:rPr>
      </w:pPr>
      <w:r w:rsidRPr="00894471">
        <w:rPr>
          <w:iCs/>
          <w:color w:val="0070C0"/>
          <w:sz w:val="26"/>
          <w:szCs w:val="26"/>
        </w:rPr>
        <w:t>Danh mục chữ viết tắt (nếu có)</w:t>
      </w:r>
    </w:p>
    <w:p w14:paraId="22FB4434" w14:textId="77777777" w:rsidR="0090721A" w:rsidRDefault="0090721A" w:rsidP="00894471">
      <w:pPr>
        <w:tabs>
          <w:tab w:val="right" w:leader="dot" w:pos="9072"/>
        </w:tabs>
        <w:spacing w:before="40" w:after="40"/>
        <w:ind w:left="284" w:hanging="284"/>
        <w:jc w:val="both"/>
        <w:rPr>
          <w:sz w:val="26"/>
          <w:szCs w:val="26"/>
        </w:rPr>
      </w:pPr>
      <w:r w:rsidRPr="0090721A">
        <w:rPr>
          <w:sz w:val="26"/>
          <w:szCs w:val="26"/>
        </w:rPr>
        <w:t>LIST OF FIGURES</w:t>
      </w:r>
      <w:r>
        <w:rPr>
          <w:sz w:val="26"/>
          <w:szCs w:val="26"/>
        </w:rPr>
        <w:tab/>
        <w:t>vi</w:t>
      </w:r>
    </w:p>
    <w:p w14:paraId="1C745450" w14:textId="77777777" w:rsidR="00CF25F2" w:rsidRPr="00894471" w:rsidRDefault="00CF25F2" w:rsidP="00894471">
      <w:pPr>
        <w:pStyle w:val="ListParagraph"/>
        <w:numPr>
          <w:ilvl w:val="0"/>
          <w:numId w:val="19"/>
        </w:numPr>
        <w:tabs>
          <w:tab w:val="right" w:leader="dot" w:pos="9072"/>
        </w:tabs>
        <w:spacing w:before="40" w:after="40"/>
        <w:ind w:left="567" w:hanging="283"/>
        <w:jc w:val="both"/>
        <w:rPr>
          <w:iCs/>
          <w:color w:val="0070C0"/>
          <w:sz w:val="26"/>
          <w:szCs w:val="26"/>
        </w:rPr>
      </w:pPr>
      <w:r w:rsidRPr="00894471">
        <w:rPr>
          <w:iCs/>
          <w:color w:val="0070C0"/>
          <w:sz w:val="26"/>
          <w:szCs w:val="26"/>
        </w:rPr>
        <w:t>Danh mục hình vẽ (nếu có)</w:t>
      </w:r>
    </w:p>
    <w:p w14:paraId="35D3373D" w14:textId="77777777" w:rsidR="0090721A" w:rsidRDefault="0090721A" w:rsidP="00894471">
      <w:pPr>
        <w:tabs>
          <w:tab w:val="right" w:leader="dot" w:pos="9072"/>
        </w:tabs>
        <w:spacing w:before="40" w:after="40"/>
        <w:ind w:left="284" w:hanging="284"/>
        <w:jc w:val="both"/>
        <w:rPr>
          <w:sz w:val="26"/>
          <w:szCs w:val="26"/>
        </w:rPr>
      </w:pPr>
      <w:r w:rsidRPr="0090721A">
        <w:rPr>
          <w:sz w:val="26"/>
          <w:szCs w:val="26"/>
        </w:rPr>
        <w:t>LIST OF TABLES</w:t>
      </w:r>
      <w:r>
        <w:rPr>
          <w:sz w:val="26"/>
          <w:szCs w:val="26"/>
        </w:rPr>
        <w:tab/>
        <w:t>vii</w:t>
      </w:r>
    </w:p>
    <w:p w14:paraId="02FADF27" w14:textId="77777777" w:rsidR="00CF25F2" w:rsidRPr="00894471" w:rsidRDefault="00CF25F2" w:rsidP="00894471">
      <w:pPr>
        <w:pStyle w:val="ListParagraph"/>
        <w:numPr>
          <w:ilvl w:val="0"/>
          <w:numId w:val="19"/>
        </w:numPr>
        <w:tabs>
          <w:tab w:val="right" w:leader="dot" w:pos="9072"/>
        </w:tabs>
        <w:spacing w:before="40" w:after="40"/>
        <w:ind w:left="567" w:hanging="283"/>
        <w:jc w:val="both"/>
        <w:rPr>
          <w:iCs/>
          <w:color w:val="0070C0"/>
          <w:sz w:val="26"/>
          <w:szCs w:val="26"/>
        </w:rPr>
      </w:pPr>
      <w:r w:rsidRPr="00894471">
        <w:rPr>
          <w:iCs/>
          <w:color w:val="0070C0"/>
          <w:sz w:val="26"/>
          <w:szCs w:val="26"/>
        </w:rPr>
        <w:t>Danh mục bảng biểu (nếu có)</w:t>
      </w:r>
    </w:p>
    <w:p w14:paraId="6D4F9349" w14:textId="77777777" w:rsidR="0090721A" w:rsidRDefault="0090721A" w:rsidP="00894471">
      <w:pPr>
        <w:tabs>
          <w:tab w:val="right" w:leader="dot" w:pos="9072"/>
        </w:tabs>
        <w:spacing w:before="40" w:after="40"/>
        <w:ind w:left="284" w:hanging="284"/>
        <w:jc w:val="both"/>
        <w:rPr>
          <w:sz w:val="26"/>
          <w:szCs w:val="26"/>
        </w:rPr>
      </w:pPr>
      <w:r w:rsidRPr="0090721A">
        <w:rPr>
          <w:sz w:val="26"/>
          <w:szCs w:val="26"/>
        </w:rPr>
        <w:t>INTRODUCTION</w:t>
      </w:r>
      <w:r>
        <w:rPr>
          <w:sz w:val="26"/>
          <w:szCs w:val="26"/>
        </w:rPr>
        <w:tab/>
        <w:t>1</w:t>
      </w:r>
    </w:p>
    <w:p w14:paraId="20D2599A" w14:textId="77777777" w:rsidR="0003070B" w:rsidRPr="00894471" w:rsidRDefault="0003070B" w:rsidP="00894471">
      <w:pPr>
        <w:pStyle w:val="ListParagraph"/>
        <w:numPr>
          <w:ilvl w:val="0"/>
          <w:numId w:val="19"/>
        </w:numPr>
        <w:tabs>
          <w:tab w:val="right" w:leader="dot" w:pos="9072"/>
        </w:tabs>
        <w:spacing w:before="40" w:after="40"/>
        <w:ind w:left="567" w:hanging="283"/>
        <w:jc w:val="both"/>
        <w:rPr>
          <w:iCs/>
          <w:color w:val="0070C0"/>
          <w:sz w:val="26"/>
          <w:szCs w:val="26"/>
        </w:rPr>
      </w:pPr>
      <w:r w:rsidRPr="00894471">
        <w:rPr>
          <w:iCs/>
          <w:color w:val="0070C0"/>
          <w:sz w:val="26"/>
          <w:szCs w:val="26"/>
        </w:rPr>
        <w:t>Nêu lý do chọn đề tài</w:t>
      </w:r>
    </w:p>
    <w:p w14:paraId="40C419B9" w14:textId="449F1C65" w:rsidR="0003070B" w:rsidRPr="00894471" w:rsidRDefault="0003070B" w:rsidP="00894471">
      <w:pPr>
        <w:pStyle w:val="ListParagraph"/>
        <w:numPr>
          <w:ilvl w:val="0"/>
          <w:numId w:val="19"/>
        </w:numPr>
        <w:tabs>
          <w:tab w:val="right" w:leader="dot" w:pos="9072"/>
        </w:tabs>
        <w:spacing w:before="40" w:after="40"/>
        <w:ind w:left="567" w:hanging="283"/>
        <w:jc w:val="both"/>
        <w:rPr>
          <w:iCs/>
          <w:color w:val="0070C0"/>
          <w:sz w:val="26"/>
          <w:szCs w:val="26"/>
        </w:rPr>
      </w:pPr>
      <w:r w:rsidRPr="00894471">
        <w:rPr>
          <w:iCs/>
          <w:color w:val="0070C0"/>
          <w:sz w:val="26"/>
          <w:szCs w:val="26"/>
        </w:rPr>
        <w:t>Mục tiêu</w:t>
      </w:r>
      <w:r w:rsidR="002663F8" w:rsidRPr="00894471">
        <w:rPr>
          <w:iCs/>
          <w:color w:val="0070C0"/>
          <w:sz w:val="26"/>
          <w:szCs w:val="26"/>
        </w:rPr>
        <w:t xml:space="preserve"> và đối tượng</w:t>
      </w:r>
      <w:r w:rsidRPr="00894471">
        <w:rPr>
          <w:iCs/>
          <w:color w:val="0070C0"/>
          <w:sz w:val="26"/>
          <w:szCs w:val="26"/>
        </w:rPr>
        <w:t xml:space="preserve"> của đề tài</w:t>
      </w:r>
    </w:p>
    <w:p w14:paraId="3E1BB190" w14:textId="77777777" w:rsidR="0003070B" w:rsidRPr="00894471" w:rsidRDefault="0003070B" w:rsidP="00894471">
      <w:pPr>
        <w:pStyle w:val="ListParagraph"/>
        <w:numPr>
          <w:ilvl w:val="0"/>
          <w:numId w:val="19"/>
        </w:numPr>
        <w:tabs>
          <w:tab w:val="right" w:leader="dot" w:pos="9072"/>
        </w:tabs>
        <w:spacing w:before="40" w:after="40"/>
        <w:ind w:left="567" w:hanging="283"/>
        <w:jc w:val="both"/>
        <w:rPr>
          <w:iCs/>
          <w:color w:val="0070C0"/>
          <w:sz w:val="26"/>
          <w:szCs w:val="26"/>
        </w:rPr>
      </w:pPr>
      <w:r w:rsidRPr="00894471">
        <w:rPr>
          <w:iCs/>
          <w:color w:val="0070C0"/>
          <w:sz w:val="26"/>
          <w:szCs w:val="26"/>
        </w:rPr>
        <w:t>Cấu trúc của báo cáo ĐATN</w:t>
      </w:r>
    </w:p>
    <w:p w14:paraId="4777B59B" w14:textId="77777777" w:rsidR="0090721A" w:rsidRDefault="0090721A" w:rsidP="00894471">
      <w:pPr>
        <w:tabs>
          <w:tab w:val="right" w:leader="dot" w:pos="9072"/>
        </w:tabs>
        <w:spacing w:before="40" w:after="40"/>
        <w:ind w:left="284" w:hanging="284"/>
        <w:jc w:val="both"/>
        <w:rPr>
          <w:sz w:val="26"/>
          <w:szCs w:val="26"/>
        </w:rPr>
      </w:pPr>
      <w:r w:rsidRPr="0090721A">
        <w:rPr>
          <w:sz w:val="26"/>
          <w:szCs w:val="26"/>
        </w:rPr>
        <w:t>CHAPTER 1</w:t>
      </w:r>
      <w:r w:rsidR="0003070B">
        <w:rPr>
          <w:sz w:val="26"/>
          <w:szCs w:val="26"/>
        </w:rPr>
        <w:t>, 2, 3</w:t>
      </w:r>
      <w:r w:rsidRPr="0090721A">
        <w:rPr>
          <w:sz w:val="26"/>
          <w:szCs w:val="26"/>
        </w:rPr>
        <w:t>.</w:t>
      </w:r>
      <w:r w:rsidRPr="0090721A">
        <w:rPr>
          <w:sz w:val="26"/>
          <w:szCs w:val="26"/>
        </w:rPr>
        <w:tab/>
        <w:t>.............................</w:t>
      </w:r>
      <w:r>
        <w:rPr>
          <w:sz w:val="26"/>
          <w:szCs w:val="26"/>
        </w:rPr>
        <w:t>3</w:t>
      </w:r>
    </w:p>
    <w:p w14:paraId="567EE269" w14:textId="0181D25F" w:rsidR="0090721A" w:rsidRPr="00894471" w:rsidRDefault="0003070B" w:rsidP="00894471">
      <w:pPr>
        <w:pStyle w:val="ListParagraph"/>
        <w:numPr>
          <w:ilvl w:val="0"/>
          <w:numId w:val="19"/>
        </w:numPr>
        <w:tabs>
          <w:tab w:val="right" w:leader="dot" w:pos="9072"/>
        </w:tabs>
        <w:spacing w:before="40" w:after="40"/>
        <w:ind w:left="567" w:hanging="283"/>
        <w:jc w:val="both"/>
        <w:rPr>
          <w:iCs/>
          <w:color w:val="0070C0"/>
          <w:sz w:val="26"/>
          <w:szCs w:val="26"/>
        </w:rPr>
      </w:pPr>
      <w:r w:rsidRPr="00894471">
        <w:rPr>
          <w:iCs/>
          <w:color w:val="0070C0"/>
          <w:sz w:val="26"/>
          <w:szCs w:val="26"/>
        </w:rPr>
        <w:t>Tùy</w:t>
      </w:r>
      <w:r w:rsidR="006509F2" w:rsidRPr="00894471">
        <w:rPr>
          <w:iCs/>
          <w:color w:val="0070C0"/>
          <w:sz w:val="26"/>
          <w:szCs w:val="26"/>
        </w:rPr>
        <w:t xml:space="preserve"> thuộc</w:t>
      </w:r>
      <w:r w:rsidRPr="00894471">
        <w:rPr>
          <w:iCs/>
          <w:color w:val="0070C0"/>
          <w:sz w:val="26"/>
          <w:szCs w:val="26"/>
        </w:rPr>
        <w:t xml:space="preserve"> vào đề tài cụ thể</w:t>
      </w:r>
      <w:r w:rsidR="002663F8" w:rsidRPr="00894471">
        <w:rPr>
          <w:iCs/>
          <w:color w:val="0070C0"/>
          <w:sz w:val="26"/>
          <w:szCs w:val="26"/>
        </w:rPr>
        <w:t>,</w:t>
      </w:r>
      <w:r w:rsidRPr="00894471">
        <w:rPr>
          <w:iCs/>
          <w:color w:val="0070C0"/>
          <w:sz w:val="26"/>
          <w:szCs w:val="26"/>
        </w:rPr>
        <w:t xml:space="preserve"> SV phân chia nội dung các chương sao cho hợp lý.</w:t>
      </w:r>
    </w:p>
    <w:p w14:paraId="5CC0AD96" w14:textId="77777777" w:rsidR="0090721A" w:rsidRDefault="0090721A" w:rsidP="00894471">
      <w:pPr>
        <w:tabs>
          <w:tab w:val="right" w:leader="dot" w:pos="9072"/>
        </w:tabs>
        <w:spacing w:before="40" w:after="40"/>
        <w:ind w:left="284" w:hanging="284"/>
        <w:jc w:val="both"/>
        <w:rPr>
          <w:sz w:val="26"/>
          <w:szCs w:val="26"/>
        </w:rPr>
      </w:pPr>
      <w:r w:rsidRPr="0090721A">
        <w:rPr>
          <w:sz w:val="26"/>
          <w:szCs w:val="26"/>
        </w:rPr>
        <w:t>CONCLUSIONS AND SUGGESTIONS</w:t>
      </w:r>
      <w:r>
        <w:rPr>
          <w:sz w:val="26"/>
          <w:szCs w:val="26"/>
        </w:rPr>
        <w:tab/>
        <w:t>45</w:t>
      </w:r>
    </w:p>
    <w:p w14:paraId="66D02C5B" w14:textId="14CF9132" w:rsidR="0003070B" w:rsidRPr="00894471" w:rsidRDefault="0003070B" w:rsidP="00894471">
      <w:pPr>
        <w:pStyle w:val="ListParagraph"/>
        <w:numPr>
          <w:ilvl w:val="0"/>
          <w:numId w:val="19"/>
        </w:numPr>
        <w:tabs>
          <w:tab w:val="right" w:leader="dot" w:pos="9072"/>
        </w:tabs>
        <w:spacing w:before="40" w:after="40"/>
        <w:ind w:left="567" w:hanging="283"/>
        <w:jc w:val="both"/>
        <w:rPr>
          <w:iCs/>
          <w:color w:val="0070C0"/>
          <w:sz w:val="26"/>
          <w:szCs w:val="26"/>
        </w:rPr>
      </w:pPr>
      <w:r w:rsidRPr="00894471">
        <w:rPr>
          <w:iCs/>
          <w:color w:val="0070C0"/>
          <w:sz w:val="26"/>
          <w:szCs w:val="26"/>
        </w:rPr>
        <w:t xml:space="preserve">Tóm tắt </w:t>
      </w:r>
      <w:r w:rsidR="002663F8" w:rsidRPr="00894471">
        <w:rPr>
          <w:iCs/>
          <w:color w:val="0070C0"/>
          <w:sz w:val="26"/>
          <w:szCs w:val="26"/>
        </w:rPr>
        <w:t>các</w:t>
      </w:r>
      <w:r w:rsidRPr="00894471">
        <w:rPr>
          <w:iCs/>
          <w:color w:val="0070C0"/>
          <w:sz w:val="26"/>
          <w:szCs w:val="26"/>
        </w:rPr>
        <w:t xml:space="preserve"> kết quả </w:t>
      </w:r>
      <w:r w:rsidR="002663F8" w:rsidRPr="00894471">
        <w:rPr>
          <w:iCs/>
          <w:color w:val="0070C0"/>
          <w:sz w:val="26"/>
          <w:szCs w:val="26"/>
        </w:rPr>
        <w:t>đạt được của ĐATN</w:t>
      </w:r>
    </w:p>
    <w:p w14:paraId="5B42893B" w14:textId="7A20B924" w:rsidR="0003070B" w:rsidRPr="00894471" w:rsidRDefault="002663F8" w:rsidP="00894471">
      <w:pPr>
        <w:pStyle w:val="ListParagraph"/>
        <w:numPr>
          <w:ilvl w:val="0"/>
          <w:numId w:val="19"/>
        </w:numPr>
        <w:tabs>
          <w:tab w:val="right" w:leader="dot" w:pos="9072"/>
        </w:tabs>
        <w:spacing w:before="40" w:after="40"/>
        <w:ind w:left="567" w:hanging="283"/>
        <w:jc w:val="both"/>
        <w:rPr>
          <w:iCs/>
          <w:color w:val="0070C0"/>
          <w:sz w:val="26"/>
          <w:szCs w:val="26"/>
        </w:rPr>
      </w:pPr>
      <w:r w:rsidRPr="00894471">
        <w:rPr>
          <w:iCs/>
          <w:color w:val="0070C0"/>
          <w:sz w:val="26"/>
          <w:szCs w:val="26"/>
        </w:rPr>
        <w:t>Đề xuất, hướng phát triển trong tương lai</w:t>
      </w:r>
    </w:p>
    <w:p w14:paraId="22978509" w14:textId="77777777" w:rsidR="0090721A" w:rsidRDefault="0090721A" w:rsidP="00894471">
      <w:pPr>
        <w:tabs>
          <w:tab w:val="right" w:leader="dot" w:pos="9072"/>
        </w:tabs>
        <w:spacing w:before="40" w:after="40"/>
        <w:ind w:left="284" w:hanging="284"/>
        <w:jc w:val="both"/>
        <w:rPr>
          <w:sz w:val="26"/>
          <w:szCs w:val="26"/>
        </w:rPr>
      </w:pPr>
      <w:r w:rsidRPr="0090721A">
        <w:rPr>
          <w:sz w:val="26"/>
          <w:szCs w:val="26"/>
        </w:rPr>
        <w:t>REFERENCES</w:t>
      </w:r>
      <w:r>
        <w:rPr>
          <w:sz w:val="26"/>
          <w:szCs w:val="26"/>
        </w:rPr>
        <w:tab/>
        <w:t>46</w:t>
      </w:r>
    </w:p>
    <w:p w14:paraId="29D773A0" w14:textId="77777777" w:rsidR="0003070B" w:rsidRPr="00894471" w:rsidRDefault="0003070B" w:rsidP="00894471">
      <w:pPr>
        <w:pStyle w:val="ListParagraph"/>
        <w:numPr>
          <w:ilvl w:val="0"/>
          <w:numId w:val="19"/>
        </w:numPr>
        <w:tabs>
          <w:tab w:val="right" w:leader="dot" w:pos="9072"/>
        </w:tabs>
        <w:spacing w:before="40" w:after="40"/>
        <w:ind w:left="567" w:hanging="283"/>
        <w:jc w:val="both"/>
        <w:rPr>
          <w:iCs/>
          <w:color w:val="0070C0"/>
          <w:sz w:val="26"/>
          <w:szCs w:val="26"/>
        </w:rPr>
      </w:pPr>
      <w:r w:rsidRPr="00894471">
        <w:rPr>
          <w:iCs/>
          <w:color w:val="0070C0"/>
          <w:sz w:val="26"/>
          <w:szCs w:val="26"/>
        </w:rPr>
        <w:t>Trích tài liệu tham khảo</w:t>
      </w:r>
    </w:p>
    <w:p w14:paraId="497B944C" w14:textId="77777777" w:rsidR="0090721A" w:rsidRDefault="0090721A" w:rsidP="00894471">
      <w:pPr>
        <w:tabs>
          <w:tab w:val="right" w:leader="dot" w:pos="9072"/>
        </w:tabs>
        <w:spacing w:before="40" w:after="40"/>
        <w:ind w:left="284" w:hanging="284"/>
        <w:jc w:val="both"/>
        <w:rPr>
          <w:sz w:val="26"/>
          <w:szCs w:val="26"/>
        </w:rPr>
      </w:pPr>
      <w:r w:rsidRPr="0090721A">
        <w:rPr>
          <w:sz w:val="26"/>
          <w:szCs w:val="26"/>
        </w:rPr>
        <w:t>PUBLICATIONS</w:t>
      </w:r>
      <w:r>
        <w:rPr>
          <w:sz w:val="26"/>
          <w:szCs w:val="26"/>
        </w:rPr>
        <w:tab/>
        <w:t>48</w:t>
      </w:r>
    </w:p>
    <w:p w14:paraId="24F4F2EA" w14:textId="366D983D" w:rsidR="0003070B" w:rsidRPr="00894471" w:rsidRDefault="006509F2" w:rsidP="00894471">
      <w:pPr>
        <w:pStyle w:val="ListParagraph"/>
        <w:numPr>
          <w:ilvl w:val="0"/>
          <w:numId w:val="19"/>
        </w:numPr>
        <w:tabs>
          <w:tab w:val="right" w:leader="dot" w:pos="9072"/>
        </w:tabs>
        <w:spacing w:before="40" w:after="40"/>
        <w:ind w:left="567" w:hanging="283"/>
        <w:jc w:val="both"/>
        <w:rPr>
          <w:iCs/>
          <w:color w:val="0070C0"/>
          <w:sz w:val="26"/>
          <w:szCs w:val="26"/>
        </w:rPr>
      </w:pPr>
      <w:r w:rsidRPr="00894471">
        <w:rPr>
          <w:iCs/>
          <w:color w:val="0070C0"/>
          <w:sz w:val="26"/>
          <w:szCs w:val="26"/>
        </w:rPr>
        <w:t>D</w:t>
      </w:r>
      <w:r w:rsidR="0003070B" w:rsidRPr="00894471">
        <w:rPr>
          <w:iCs/>
          <w:color w:val="0070C0"/>
          <w:sz w:val="26"/>
          <w:szCs w:val="26"/>
        </w:rPr>
        <w:t>anh mục các công trình đã công bố của các tác giả liên quan đến ĐATN (nếu có)</w:t>
      </w:r>
    </w:p>
    <w:p w14:paraId="6417C389" w14:textId="77777777" w:rsidR="0090721A" w:rsidRDefault="0090721A" w:rsidP="00894471">
      <w:pPr>
        <w:tabs>
          <w:tab w:val="right" w:leader="dot" w:pos="9072"/>
        </w:tabs>
        <w:spacing w:before="40" w:after="40"/>
        <w:ind w:left="284" w:hanging="284"/>
        <w:jc w:val="both"/>
        <w:rPr>
          <w:sz w:val="26"/>
          <w:szCs w:val="26"/>
        </w:rPr>
      </w:pPr>
      <w:r w:rsidRPr="0090721A">
        <w:rPr>
          <w:sz w:val="26"/>
          <w:szCs w:val="26"/>
        </w:rPr>
        <w:t>APPENDIX</w:t>
      </w:r>
      <w:r>
        <w:rPr>
          <w:sz w:val="26"/>
          <w:szCs w:val="26"/>
        </w:rPr>
        <w:tab/>
        <w:t>49</w:t>
      </w:r>
    </w:p>
    <w:p w14:paraId="7EB55860" w14:textId="77777777" w:rsidR="0090721A" w:rsidRPr="00894471" w:rsidRDefault="0003070B" w:rsidP="00894471">
      <w:pPr>
        <w:pStyle w:val="ListParagraph"/>
        <w:numPr>
          <w:ilvl w:val="0"/>
          <w:numId w:val="19"/>
        </w:numPr>
        <w:tabs>
          <w:tab w:val="right" w:leader="dot" w:pos="9072"/>
        </w:tabs>
        <w:spacing w:before="40" w:after="40"/>
        <w:ind w:left="567" w:hanging="283"/>
        <w:jc w:val="both"/>
        <w:rPr>
          <w:iCs/>
          <w:color w:val="0070C0"/>
          <w:sz w:val="26"/>
          <w:szCs w:val="26"/>
        </w:rPr>
      </w:pPr>
      <w:r w:rsidRPr="00894471">
        <w:rPr>
          <w:iCs/>
          <w:color w:val="0070C0"/>
          <w:sz w:val="26"/>
          <w:szCs w:val="26"/>
        </w:rPr>
        <w:t>Đính kèm các phụ lục (nếu có)</w:t>
      </w:r>
    </w:p>
    <w:sectPr w:rsidR="0090721A" w:rsidRPr="00894471" w:rsidSect="00940D2F">
      <w:footerReference w:type="first" r:id="rId12"/>
      <w:pgSz w:w="11907" w:h="16840" w:code="9"/>
      <w:pgMar w:top="1418" w:right="1134" w:bottom="1418"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88E75" w14:textId="77777777" w:rsidR="00B17772" w:rsidRDefault="00B17772" w:rsidP="00366C8D">
      <w:r>
        <w:separator/>
      </w:r>
    </w:p>
    <w:p w14:paraId="48CDEB74" w14:textId="77777777" w:rsidR="00B17772" w:rsidRDefault="00B17772"/>
  </w:endnote>
  <w:endnote w:type="continuationSeparator" w:id="0">
    <w:p w14:paraId="7A3E5CC5" w14:textId="77777777" w:rsidR="00B17772" w:rsidRDefault="00B17772" w:rsidP="00366C8D">
      <w:r>
        <w:continuationSeparator/>
      </w:r>
    </w:p>
    <w:p w14:paraId="4579F271" w14:textId="77777777" w:rsidR="00B17772" w:rsidRDefault="00B177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Nbangkok">
    <w:altName w:val="Courier New"/>
    <w:charset w:val="00"/>
    <w:family w:val="swiss"/>
    <w:pitch w:val="variable"/>
    <w:sig w:usb0="00000003" w:usb1="00000000" w:usb2="00000000" w:usb3="00000000" w:csb0="00000001" w:csb1="00000000"/>
  </w:font>
  <w:font w:name="VNtimes new roman">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B6FB3" w14:textId="77777777" w:rsidR="001D60FC" w:rsidRPr="00E62BEF" w:rsidRDefault="001D60FC">
    <w:pPr>
      <w:pStyle w:val="Footer"/>
      <w:jc w:val="center"/>
      <w:rPr>
        <w:sz w:val="24"/>
        <w:szCs w:val="26"/>
      </w:rPr>
    </w:pPr>
  </w:p>
  <w:p w14:paraId="7118DA06" w14:textId="77777777" w:rsidR="001D60FC" w:rsidRDefault="001D60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77578" w14:textId="77777777" w:rsidR="001D60FC" w:rsidRPr="00E62BEF" w:rsidRDefault="001D60FC">
    <w:pPr>
      <w:pStyle w:val="Footer"/>
      <w:jc w:val="center"/>
      <w:rPr>
        <w:sz w:val="24"/>
        <w:szCs w:val="26"/>
      </w:rPr>
    </w:pPr>
    <w:r w:rsidRPr="00DC450E">
      <w:rPr>
        <w:sz w:val="24"/>
        <w:szCs w:val="26"/>
      </w:rPr>
      <w:fldChar w:fldCharType="begin"/>
    </w:r>
    <w:r w:rsidRPr="00DC450E">
      <w:rPr>
        <w:sz w:val="24"/>
        <w:szCs w:val="26"/>
      </w:rPr>
      <w:instrText xml:space="preserve"> PAGE   \* MERGEFORMAT </w:instrText>
    </w:r>
    <w:r w:rsidRPr="00DC450E">
      <w:rPr>
        <w:sz w:val="24"/>
        <w:szCs w:val="26"/>
      </w:rPr>
      <w:fldChar w:fldCharType="separate"/>
    </w:r>
    <w:r w:rsidR="006509F2">
      <w:rPr>
        <w:noProof/>
        <w:sz w:val="24"/>
        <w:szCs w:val="26"/>
      </w:rPr>
      <w:t>8</w:t>
    </w:r>
    <w:r w:rsidRPr="00DC450E">
      <w:rPr>
        <w:noProof/>
        <w:sz w:val="24"/>
        <w:szCs w:val="26"/>
      </w:rPr>
      <w:fldChar w:fldCharType="end"/>
    </w:r>
  </w:p>
  <w:p w14:paraId="5E025468" w14:textId="77777777" w:rsidR="001D60FC" w:rsidRDefault="001D60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3295099"/>
      <w:docPartObj>
        <w:docPartGallery w:val="Page Numbers (Bottom of Page)"/>
        <w:docPartUnique/>
      </w:docPartObj>
    </w:sdtPr>
    <w:sdtEndPr>
      <w:rPr>
        <w:noProof/>
      </w:rPr>
    </w:sdtEndPr>
    <w:sdtContent>
      <w:p w14:paraId="65DE31FA" w14:textId="77777777" w:rsidR="001D60FC" w:rsidRDefault="001D60F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18302E4C" w14:textId="77777777" w:rsidR="001D60FC" w:rsidRDefault="001D60F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61043"/>
      <w:docPartObj>
        <w:docPartGallery w:val="Page Numbers (Bottom of Page)"/>
        <w:docPartUnique/>
      </w:docPartObj>
    </w:sdtPr>
    <w:sdtEndPr>
      <w:rPr>
        <w:noProof/>
      </w:rPr>
    </w:sdtEndPr>
    <w:sdtContent>
      <w:p w14:paraId="68A86F4A" w14:textId="77777777" w:rsidR="001D60FC" w:rsidRDefault="001D60FC">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20C264EB" w14:textId="77777777" w:rsidR="001D60FC" w:rsidRDefault="001D60FC">
    <w:pPr>
      <w:pStyle w:val="Footer"/>
    </w:pPr>
  </w:p>
  <w:p w14:paraId="2FF7AE37" w14:textId="77777777" w:rsidR="009F1A8C" w:rsidRDefault="009F1A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F4C74" w14:textId="77777777" w:rsidR="00B17772" w:rsidRDefault="00B17772" w:rsidP="00366C8D">
      <w:r>
        <w:separator/>
      </w:r>
    </w:p>
    <w:p w14:paraId="18C4C64D" w14:textId="77777777" w:rsidR="00B17772" w:rsidRDefault="00B17772"/>
  </w:footnote>
  <w:footnote w:type="continuationSeparator" w:id="0">
    <w:p w14:paraId="7E31D1C0" w14:textId="77777777" w:rsidR="00B17772" w:rsidRDefault="00B17772" w:rsidP="00366C8D">
      <w:r>
        <w:continuationSeparator/>
      </w:r>
    </w:p>
    <w:p w14:paraId="58489BA6" w14:textId="77777777" w:rsidR="00B17772" w:rsidRDefault="00B1777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0CC5"/>
    <w:multiLevelType w:val="hybridMultilevel"/>
    <w:tmpl w:val="2A66F976"/>
    <w:lvl w:ilvl="0" w:tplc="B1CED22E">
      <w:start w:val="1"/>
      <w:numFmt w:val="bullet"/>
      <w:lvlText w:val="-"/>
      <w:lvlJc w:val="left"/>
      <w:pPr>
        <w:ind w:left="1429" w:hanging="360"/>
      </w:pPr>
      <w:rPr>
        <w:rFonts w:ascii="Verdana" w:hAnsi="Verdana"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1DA2F4F"/>
    <w:multiLevelType w:val="hybridMultilevel"/>
    <w:tmpl w:val="BD6C4C12"/>
    <w:lvl w:ilvl="0" w:tplc="6494EA4A">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FB1898"/>
    <w:multiLevelType w:val="hybridMultilevel"/>
    <w:tmpl w:val="6BF65322"/>
    <w:lvl w:ilvl="0" w:tplc="2FBC8C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D64AD2"/>
    <w:multiLevelType w:val="hybridMultilevel"/>
    <w:tmpl w:val="7B12FF26"/>
    <w:lvl w:ilvl="0" w:tplc="38825046">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8F2CF9"/>
    <w:multiLevelType w:val="multilevel"/>
    <w:tmpl w:val="7958A182"/>
    <w:lvl w:ilvl="0">
      <w:start w:val="1"/>
      <w:numFmt w:val="decimal"/>
      <w:pStyle w:val="Heading1"/>
      <w:lvlText w:val="CHAPTER %1."/>
      <w:lvlJc w:val="left"/>
      <w:pPr>
        <w:ind w:left="2438" w:hanging="2438"/>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32"/>
        <w:szCs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5."/>
      <w:lvlJc w:val="left"/>
      <w:pPr>
        <w:ind w:left="680" w:hanging="680"/>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3D4841D2"/>
    <w:multiLevelType w:val="hybridMultilevel"/>
    <w:tmpl w:val="683C28A0"/>
    <w:lvl w:ilvl="0" w:tplc="C05E733C">
      <w:start w:val="3"/>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41D135B0"/>
    <w:multiLevelType w:val="hybridMultilevel"/>
    <w:tmpl w:val="65F4D2D0"/>
    <w:lvl w:ilvl="0" w:tplc="33605A16">
      <w:start w:val="1"/>
      <w:numFmt w:val="decimal"/>
      <w:lvlText w:val="2.%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F941C7"/>
    <w:multiLevelType w:val="hybridMultilevel"/>
    <w:tmpl w:val="67C6985E"/>
    <w:lvl w:ilvl="0" w:tplc="25A0D00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391B21"/>
    <w:multiLevelType w:val="hybridMultilevel"/>
    <w:tmpl w:val="70C81328"/>
    <w:lvl w:ilvl="0" w:tplc="ECCABF4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6557105">
    <w:abstractNumId w:val="0"/>
  </w:num>
  <w:num w:numId="2" w16cid:durableId="1282958161">
    <w:abstractNumId w:val="2"/>
  </w:num>
  <w:num w:numId="3" w16cid:durableId="1088965148">
    <w:abstractNumId w:val="4"/>
  </w:num>
  <w:num w:numId="4" w16cid:durableId="55712840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7210134">
    <w:abstractNumId w:val="1"/>
  </w:num>
  <w:num w:numId="6" w16cid:durableId="116529394">
    <w:abstractNumId w:val="4"/>
  </w:num>
  <w:num w:numId="7" w16cid:durableId="1445156736">
    <w:abstractNumId w:val="6"/>
  </w:num>
  <w:num w:numId="8" w16cid:durableId="1166673122">
    <w:abstractNumId w:val="7"/>
  </w:num>
  <w:num w:numId="9" w16cid:durableId="214512489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52433463">
    <w:abstractNumId w:val="4"/>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98415652">
    <w:abstractNumId w:val="3"/>
  </w:num>
  <w:num w:numId="12" w16cid:durableId="1016495710">
    <w:abstractNumId w:val="4"/>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1006712">
    <w:abstractNumId w:val="4"/>
  </w:num>
  <w:num w:numId="14" w16cid:durableId="837422220">
    <w:abstractNumId w:val="4"/>
  </w:num>
  <w:num w:numId="15" w16cid:durableId="107967762">
    <w:abstractNumId w:val="4"/>
  </w:num>
  <w:num w:numId="16" w16cid:durableId="11164060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35896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74980111">
    <w:abstractNumId w:val="8"/>
  </w:num>
  <w:num w:numId="19" w16cid:durableId="788815276">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hideGrammaticalError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57"/>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7DC"/>
    <w:rsid w:val="000006CD"/>
    <w:rsid w:val="00001542"/>
    <w:rsid w:val="00001B02"/>
    <w:rsid w:val="00003A27"/>
    <w:rsid w:val="00003CD1"/>
    <w:rsid w:val="000056B7"/>
    <w:rsid w:val="00005846"/>
    <w:rsid w:val="00006583"/>
    <w:rsid w:val="00007B42"/>
    <w:rsid w:val="000121A4"/>
    <w:rsid w:val="00013109"/>
    <w:rsid w:val="0001475D"/>
    <w:rsid w:val="0001524C"/>
    <w:rsid w:val="00015348"/>
    <w:rsid w:val="00016E56"/>
    <w:rsid w:val="0002000C"/>
    <w:rsid w:val="00020A2F"/>
    <w:rsid w:val="00020B3B"/>
    <w:rsid w:val="0002126E"/>
    <w:rsid w:val="000216E7"/>
    <w:rsid w:val="00022835"/>
    <w:rsid w:val="000231A0"/>
    <w:rsid w:val="00023410"/>
    <w:rsid w:val="000245CF"/>
    <w:rsid w:val="00024A3D"/>
    <w:rsid w:val="000257A6"/>
    <w:rsid w:val="0002603E"/>
    <w:rsid w:val="0003070B"/>
    <w:rsid w:val="00031BD7"/>
    <w:rsid w:val="000327C2"/>
    <w:rsid w:val="00032814"/>
    <w:rsid w:val="00032C8B"/>
    <w:rsid w:val="00033D37"/>
    <w:rsid w:val="00035C3A"/>
    <w:rsid w:val="000377D6"/>
    <w:rsid w:val="000411EF"/>
    <w:rsid w:val="00042A7A"/>
    <w:rsid w:val="00044423"/>
    <w:rsid w:val="00044897"/>
    <w:rsid w:val="00044C27"/>
    <w:rsid w:val="000503E2"/>
    <w:rsid w:val="00050522"/>
    <w:rsid w:val="00050703"/>
    <w:rsid w:val="00050B26"/>
    <w:rsid w:val="00051667"/>
    <w:rsid w:val="000518E0"/>
    <w:rsid w:val="0005495C"/>
    <w:rsid w:val="00054E2C"/>
    <w:rsid w:val="000551D8"/>
    <w:rsid w:val="0005725B"/>
    <w:rsid w:val="00062C80"/>
    <w:rsid w:val="00063F18"/>
    <w:rsid w:val="00064A49"/>
    <w:rsid w:val="00066B5A"/>
    <w:rsid w:val="00066E1F"/>
    <w:rsid w:val="000702B9"/>
    <w:rsid w:val="00070540"/>
    <w:rsid w:val="00070822"/>
    <w:rsid w:val="00070EF9"/>
    <w:rsid w:val="000719AF"/>
    <w:rsid w:val="00072CF0"/>
    <w:rsid w:val="00073867"/>
    <w:rsid w:val="00074064"/>
    <w:rsid w:val="000741BE"/>
    <w:rsid w:val="00074505"/>
    <w:rsid w:val="00076AB1"/>
    <w:rsid w:val="00077267"/>
    <w:rsid w:val="00080859"/>
    <w:rsid w:val="0008108D"/>
    <w:rsid w:val="00081CC4"/>
    <w:rsid w:val="000823D8"/>
    <w:rsid w:val="00086E2E"/>
    <w:rsid w:val="000875AF"/>
    <w:rsid w:val="00087935"/>
    <w:rsid w:val="00090876"/>
    <w:rsid w:val="00090D60"/>
    <w:rsid w:val="000910C3"/>
    <w:rsid w:val="00091D92"/>
    <w:rsid w:val="000920D6"/>
    <w:rsid w:val="0009273E"/>
    <w:rsid w:val="000930E8"/>
    <w:rsid w:val="0009329D"/>
    <w:rsid w:val="00093F9E"/>
    <w:rsid w:val="00094204"/>
    <w:rsid w:val="00094C56"/>
    <w:rsid w:val="00096183"/>
    <w:rsid w:val="0009694C"/>
    <w:rsid w:val="000A07DC"/>
    <w:rsid w:val="000A2870"/>
    <w:rsid w:val="000A4E6D"/>
    <w:rsid w:val="000A555A"/>
    <w:rsid w:val="000A5FF3"/>
    <w:rsid w:val="000A6796"/>
    <w:rsid w:val="000A6CA1"/>
    <w:rsid w:val="000A7D59"/>
    <w:rsid w:val="000B1149"/>
    <w:rsid w:val="000B2935"/>
    <w:rsid w:val="000B3693"/>
    <w:rsid w:val="000B42E6"/>
    <w:rsid w:val="000B49D2"/>
    <w:rsid w:val="000B4B21"/>
    <w:rsid w:val="000B4E9A"/>
    <w:rsid w:val="000B7173"/>
    <w:rsid w:val="000C05B1"/>
    <w:rsid w:val="000C16BC"/>
    <w:rsid w:val="000C1927"/>
    <w:rsid w:val="000C26AB"/>
    <w:rsid w:val="000C28A5"/>
    <w:rsid w:val="000C34AB"/>
    <w:rsid w:val="000C3A8C"/>
    <w:rsid w:val="000C4855"/>
    <w:rsid w:val="000D04E5"/>
    <w:rsid w:val="000D0D0E"/>
    <w:rsid w:val="000D1736"/>
    <w:rsid w:val="000D324B"/>
    <w:rsid w:val="000D472D"/>
    <w:rsid w:val="000D4CDB"/>
    <w:rsid w:val="000D5EB2"/>
    <w:rsid w:val="000D624A"/>
    <w:rsid w:val="000D7C76"/>
    <w:rsid w:val="000D7F60"/>
    <w:rsid w:val="000E01BD"/>
    <w:rsid w:val="000E1A51"/>
    <w:rsid w:val="000E1DC6"/>
    <w:rsid w:val="000E2350"/>
    <w:rsid w:val="000E4D5F"/>
    <w:rsid w:val="000E59E8"/>
    <w:rsid w:val="000E63E8"/>
    <w:rsid w:val="000E651E"/>
    <w:rsid w:val="000E67C9"/>
    <w:rsid w:val="000F0BE2"/>
    <w:rsid w:val="000F18A7"/>
    <w:rsid w:val="000F1FED"/>
    <w:rsid w:val="000F249D"/>
    <w:rsid w:val="000F373B"/>
    <w:rsid w:val="000F3ED3"/>
    <w:rsid w:val="000F4FE7"/>
    <w:rsid w:val="000F672A"/>
    <w:rsid w:val="000F67CF"/>
    <w:rsid w:val="000F6A30"/>
    <w:rsid w:val="000F747E"/>
    <w:rsid w:val="00101B3D"/>
    <w:rsid w:val="0010205B"/>
    <w:rsid w:val="00103515"/>
    <w:rsid w:val="00104A41"/>
    <w:rsid w:val="00105189"/>
    <w:rsid w:val="00105672"/>
    <w:rsid w:val="001056CD"/>
    <w:rsid w:val="00106647"/>
    <w:rsid w:val="001078BD"/>
    <w:rsid w:val="00111CD6"/>
    <w:rsid w:val="0011371F"/>
    <w:rsid w:val="00113EFD"/>
    <w:rsid w:val="001146B7"/>
    <w:rsid w:val="0011471F"/>
    <w:rsid w:val="0011494A"/>
    <w:rsid w:val="001156F9"/>
    <w:rsid w:val="00115E0E"/>
    <w:rsid w:val="00117364"/>
    <w:rsid w:val="00122061"/>
    <w:rsid w:val="00122094"/>
    <w:rsid w:val="00122C33"/>
    <w:rsid w:val="001231B6"/>
    <w:rsid w:val="00123AAA"/>
    <w:rsid w:val="00124877"/>
    <w:rsid w:val="001259C7"/>
    <w:rsid w:val="00126225"/>
    <w:rsid w:val="00126BFA"/>
    <w:rsid w:val="0012700D"/>
    <w:rsid w:val="001277A0"/>
    <w:rsid w:val="00130C43"/>
    <w:rsid w:val="00131D4B"/>
    <w:rsid w:val="00133802"/>
    <w:rsid w:val="0013592D"/>
    <w:rsid w:val="00136898"/>
    <w:rsid w:val="00136D59"/>
    <w:rsid w:val="00140192"/>
    <w:rsid w:val="00140932"/>
    <w:rsid w:val="001422D2"/>
    <w:rsid w:val="0014341B"/>
    <w:rsid w:val="0014422D"/>
    <w:rsid w:val="0014445D"/>
    <w:rsid w:val="00144617"/>
    <w:rsid w:val="001447BF"/>
    <w:rsid w:val="001458C7"/>
    <w:rsid w:val="00145F36"/>
    <w:rsid w:val="00146920"/>
    <w:rsid w:val="001469BD"/>
    <w:rsid w:val="00151578"/>
    <w:rsid w:val="00154759"/>
    <w:rsid w:val="0015496B"/>
    <w:rsid w:val="00155C35"/>
    <w:rsid w:val="00160EE5"/>
    <w:rsid w:val="00161399"/>
    <w:rsid w:val="00161F46"/>
    <w:rsid w:val="00165143"/>
    <w:rsid w:val="001677CE"/>
    <w:rsid w:val="001700F0"/>
    <w:rsid w:val="001716C7"/>
    <w:rsid w:val="00174AF2"/>
    <w:rsid w:val="0017516A"/>
    <w:rsid w:val="001769E5"/>
    <w:rsid w:val="00177144"/>
    <w:rsid w:val="00177EC2"/>
    <w:rsid w:val="0018120B"/>
    <w:rsid w:val="00181C43"/>
    <w:rsid w:val="001854ED"/>
    <w:rsid w:val="0018740A"/>
    <w:rsid w:val="001875B4"/>
    <w:rsid w:val="00187B58"/>
    <w:rsid w:val="001905DF"/>
    <w:rsid w:val="001924B5"/>
    <w:rsid w:val="001926E7"/>
    <w:rsid w:val="00193FCD"/>
    <w:rsid w:val="0019466D"/>
    <w:rsid w:val="00195E41"/>
    <w:rsid w:val="001A171D"/>
    <w:rsid w:val="001A2474"/>
    <w:rsid w:val="001A39EF"/>
    <w:rsid w:val="001A3A04"/>
    <w:rsid w:val="001A47BE"/>
    <w:rsid w:val="001A5147"/>
    <w:rsid w:val="001A56D4"/>
    <w:rsid w:val="001A6F10"/>
    <w:rsid w:val="001A7FBD"/>
    <w:rsid w:val="001B3CD2"/>
    <w:rsid w:val="001B6E61"/>
    <w:rsid w:val="001B7543"/>
    <w:rsid w:val="001C001D"/>
    <w:rsid w:val="001C099D"/>
    <w:rsid w:val="001C0D63"/>
    <w:rsid w:val="001C0DE8"/>
    <w:rsid w:val="001C2150"/>
    <w:rsid w:val="001C296C"/>
    <w:rsid w:val="001C297B"/>
    <w:rsid w:val="001C342F"/>
    <w:rsid w:val="001C45EF"/>
    <w:rsid w:val="001C4BF2"/>
    <w:rsid w:val="001C5B26"/>
    <w:rsid w:val="001C5FE7"/>
    <w:rsid w:val="001C7214"/>
    <w:rsid w:val="001D004C"/>
    <w:rsid w:val="001D143E"/>
    <w:rsid w:val="001D372B"/>
    <w:rsid w:val="001D40F8"/>
    <w:rsid w:val="001D4C62"/>
    <w:rsid w:val="001D60FC"/>
    <w:rsid w:val="001D639D"/>
    <w:rsid w:val="001D643D"/>
    <w:rsid w:val="001D6B76"/>
    <w:rsid w:val="001D6DA9"/>
    <w:rsid w:val="001D7478"/>
    <w:rsid w:val="001D7A85"/>
    <w:rsid w:val="001E0B14"/>
    <w:rsid w:val="001E14A6"/>
    <w:rsid w:val="001E1A83"/>
    <w:rsid w:val="001E225B"/>
    <w:rsid w:val="001E2626"/>
    <w:rsid w:val="001E285C"/>
    <w:rsid w:val="001E2932"/>
    <w:rsid w:val="001E3FA4"/>
    <w:rsid w:val="001E4BF8"/>
    <w:rsid w:val="001E4C4D"/>
    <w:rsid w:val="001E4F8F"/>
    <w:rsid w:val="001E520E"/>
    <w:rsid w:val="001E637E"/>
    <w:rsid w:val="001F3411"/>
    <w:rsid w:val="001F36D0"/>
    <w:rsid w:val="001F3B50"/>
    <w:rsid w:val="001F417C"/>
    <w:rsid w:val="001F512E"/>
    <w:rsid w:val="001F7115"/>
    <w:rsid w:val="001F7418"/>
    <w:rsid w:val="002005AA"/>
    <w:rsid w:val="00202DD7"/>
    <w:rsid w:val="00203BF7"/>
    <w:rsid w:val="0020512A"/>
    <w:rsid w:val="002121B0"/>
    <w:rsid w:val="00212648"/>
    <w:rsid w:val="00212DA8"/>
    <w:rsid w:val="0021304E"/>
    <w:rsid w:val="00214BA5"/>
    <w:rsid w:val="002150AB"/>
    <w:rsid w:val="0021567B"/>
    <w:rsid w:val="00215AA1"/>
    <w:rsid w:val="00216947"/>
    <w:rsid w:val="00217AD5"/>
    <w:rsid w:val="00220D04"/>
    <w:rsid w:val="00221CDE"/>
    <w:rsid w:val="002222E3"/>
    <w:rsid w:val="002227E0"/>
    <w:rsid w:val="00222E7C"/>
    <w:rsid w:val="0022305D"/>
    <w:rsid w:val="00223EF7"/>
    <w:rsid w:val="002243D6"/>
    <w:rsid w:val="00224B09"/>
    <w:rsid w:val="002251E6"/>
    <w:rsid w:val="00226AC2"/>
    <w:rsid w:val="00227A9F"/>
    <w:rsid w:val="002303ED"/>
    <w:rsid w:val="00230F81"/>
    <w:rsid w:val="00231133"/>
    <w:rsid w:val="0023261C"/>
    <w:rsid w:val="0024321D"/>
    <w:rsid w:val="0024545D"/>
    <w:rsid w:val="00246540"/>
    <w:rsid w:val="002501CC"/>
    <w:rsid w:val="002520AB"/>
    <w:rsid w:val="00252C58"/>
    <w:rsid w:val="00254288"/>
    <w:rsid w:val="0025490D"/>
    <w:rsid w:val="002570D6"/>
    <w:rsid w:val="002572E1"/>
    <w:rsid w:val="002577BF"/>
    <w:rsid w:val="00257E64"/>
    <w:rsid w:val="0026073E"/>
    <w:rsid w:val="00261C6A"/>
    <w:rsid w:val="00264798"/>
    <w:rsid w:val="00264AFE"/>
    <w:rsid w:val="002663F8"/>
    <w:rsid w:val="00267D5D"/>
    <w:rsid w:val="00272199"/>
    <w:rsid w:val="002721FF"/>
    <w:rsid w:val="002722AB"/>
    <w:rsid w:val="002727C1"/>
    <w:rsid w:val="00274D00"/>
    <w:rsid w:val="00275251"/>
    <w:rsid w:val="002761F8"/>
    <w:rsid w:val="00276627"/>
    <w:rsid w:val="00276D48"/>
    <w:rsid w:val="00276F25"/>
    <w:rsid w:val="00281C4D"/>
    <w:rsid w:val="0028290E"/>
    <w:rsid w:val="0028309C"/>
    <w:rsid w:val="002840CF"/>
    <w:rsid w:val="0028465A"/>
    <w:rsid w:val="00284BB6"/>
    <w:rsid w:val="00285DC4"/>
    <w:rsid w:val="00286509"/>
    <w:rsid w:val="00287271"/>
    <w:rsid w:val="00290DF8"/>
    <w:rsid w:val="00292F5D"/>
    <w:rsid w:val="002972A9"/>
    <w:rsid w:val="002A02B1"/>
    <w:rsid w:val="002A3BD2"/>
    <w:rsid w:val="002A77A3"/>
    <w:rsid w:val="002A7E5B"/>
    <w:rsid w:val="002A7F91"/>
    <w:rsid w:val="002B0C94"/>
    <w:rsid w:val="002B16D8"/>
    <w:rsid w:val="002B35D6"/>
    <w:rsid w:val="002B4591"/>
    <w:rsid w:val="002B4F4B"/>
    <w:rsid w:val="002B513B"/>
    <w:rsid w:val="002B569D"/>
    <w:rsid w:val="002B69AD"/>
    <w:rsid w:val="002B6AA4"/>
    <w:rsid w:val="002B76ED"/>
    <w:rsid w:val="002C0846"/>
    <w:rsid w:val="002C095D"/>
    <w:rsid w:val="002C187B"/>
    <w:rsid w:val="002C1CD8"/>
    <w:rsid w:val="002C3B98"/>
    <w:rsid w:val="002C57EA"/>
    <w:rsid w:val="002C648A"/>
    <w:rsid w:val="002C6B9F"/>
    <w:rsid w:val="002C6F82"/>
    <w:rsid w:val="002D0AE7"/>
    <w:rsid w:val="002D1130"/>
    <w:rsid w:val="002D18E7"/>
    <w:rsid w:val="002D190F"/>
    <w:rsid w:val="002D1EF9"/>
    <w:rsid w:val="002D3129"/>
    <w:rsid w:val="002D6224"/>
    <w:rsid w:val="002D6803"/>
    <w:rsid w:val="002D7C7E"/>
    <w:rsid w:val="002E035E"/>
    <w:rsid w:val="002E1F25"/>
    <w:rsid w:val="002E2707"/>
    <w:rsid w:val="002E2826"/>
    <w:rsid w:val="002E299D"/>
    <w:rsid w:val="002E3034"/>
    <w:rsid w:val="002E61B5"/>
    <w:rsid w:val="002F247E"/>
    <w:rsid w:val="002F356A"/>
    <w:rsid w:val="002F3C69"/>
    <w:rsid w:val="002F3DF6"/>
    <w:rsid w:val="002F5980"/>
    <w:rsid w:val="002F5FD0"/>
    <w:rsid w:val="002F65BE"/>
    <w:rsid w:val="002F6EFB"/>
    <w:rsid w:val="002F787F"/>
    <w:rsid w:val="003017BF"/>
    <w:rsid w:val="003017FF"/>
    <w:rsid w:val="00301DEC"/>
    <w:rsid w:val="0030238E"/>
    <w:rsid w:val="003043C4"/>
    <w:rsid w:val="003055C0"/>
    <w:rsid w:val="00305BB2"/>
    <w:rsid w:val="003075AD"/>
    <w:rsid w:val="0031094F"/>
    <w:rsid w:val="00312A42"/>
    <w:rsid w:val="00312C40"/>
    <w:rsid w:val="003142C1"/>
    <w:rsid w:val="00315356"/>
    <w:rsid w:val="0031753C"/>
    <w:rsid w:val="003177CF"/>
    <w:rsid w:val="003209CD"/>
    <w:rsid w:val="00320C61"/>
    <w:rsid w:val="00320C6F"/>
    <w:rsid w:val="00322943"/>
    <w:rsid w:val="00323718"/>
    <w:rsid w:val="0032570A"/>
    <w:rsid w:val="00325A27"/>
    <w:rsid w:val="00325FF0"/>
    <w:rsid w:val="00326F9A"/>
    <w:rsid w:val="003302C3"/>
    <w:rsid w:val="00331305"/>
    <w:rsid w:val="00332AA5"/>
    <w:rsid w:val="00332D88"/>
    <w:rsid w:val="00334FD6"/>
    <w:rsid w:val="003358B2"/>
    <w:rsid w:val="003359E9"/>
    <w:rsid w:val="0033603B"/>
    <w:rsid w:val="00337D63"/>
    <w:rsid w:val="00340D67"/>
    <w:rsid w:val="00341641"/>
    <w:rsid w:val="00341F66"/>
    <w:rsid w:val="003424BD"/>
    <w:rsid w:val="0034250E"/>
    <w:rsid w:val="0034297A"/>
    <w:rsid w:val="003432AE"/>
    <w:rsid w:val="00347805"/>
    <w:rsid w:val="00347C7F"/>
    <w:rsid w:val="00350435"/>
    <w:rsid w:val="003514EA"/>
    <w:rsid w:val="00352696"/>
    <w:rsid w:val="00353115"/>
    <w:rsid w:val="00353398"/>
    <w:rsid w:val="00353BAD"/>
    <w:rsid w:val="00355F02"/>
    <w:rsid w:val="00355FD6"/>
    <w:rsid w:val="00357C60"/>
    <w:rsid w:val="0036004E"/>
    <w:rsid w:val="0036031D"/>
    <w:rsid w:val="00360A54"/>
    <w:rsid w:val="00362008"/>
    <w:rsid w:val="00362091"/>
    <w:rsid w:val="00363985"/>
    <w:rsid w:val="00364588"/>
    <w:rsid w:val="00365F21"/>
    <w:rsid w:val="00366C8D"/>
    <w:rsid w:val="00367C4B"/>
    <w:rsid w:val="00370780"/>
    <w:rsid w:val="0037136D"/>
    <w:rsid w:val="0037293E"/>
    <w:rsid w:val="00372B47"/>
    <w:rsid w:val="0037402C"/>
    <w:rsid w:val="00374655"/>
    <w:rsid w:val="0037496C"/>
    <w:rsid w:val="003749A8"/>
    <w:rsid w:val="00374D1B"/>
    <w:rsid w:val="0037680C"/>
    <w:rsid w:val="00377737"/>
    <w:rsid w:val="00377F85"/>
    <w:rsid w:val="00380E86"/>
    <w:rsid w:val="00381911"/>
    <w:rsid w:val="00382074"/>
    <w:rsid w:val="00382097"/>
    <w:rsid w:val="00383DAD"/>
    <w:rsid w:val="00383EB5"/>
    <w:rsid w:val="00385565"/>
    <w:rsid w:val="00385BB2"/>
    <w:rsid w:val="003873BA"/>
    <w:rsid w:val="00387484"/>
    <w:rsid w:val="0038754C"/>
    <w:rsid w:val="00390957"/>
    <w:rsid w:val="00391378"/>
    <w:rsid w:val="00393208"/>
    <w:rsid w:val="00393FD5"/>
    <w:rsid w:val="00394F09"/>
    <w:rsid w:val="00396F81"/>
    <w:rsid w:val="003A1C92"/>
    <w:rsid w:val="003A40C2"/>
    <w:rsid w:val="003A4D38"/>
    <w:rsid w:val="003A67A2"/>
    <w:rsid w:val="003A683C"/>
    <w:rsid w:val="003A6E0A"/>
    <w:rsid w:val="003B0342"/>
    <w:rsid w:val="003B0D5E"/>
    <w:rsid w:val="003B11B1"/>
    <w:rsid w:val="003B3323"/>
    <w:rsid w:val="003B3B02"/>
    <w:rsid w:val="003B40F8"/>
    <w:rsid w:val="003B7F65"/>
    <w:rsid w:val="003C0558"/>
    <w:rsid w:val="003C28FA"/>
    <w:rsid w:val="003C44DB"/>
    <w:rsid w:val="003C48EA"/>
    <w:rsid w:val="003C6C92"/>
    <w:rsid w:val="003C734B"/>
    <w:rsid w:val="003C7901"/>
    <w:rsid w:val="003D5712"/>
    <w:rsid w:val="003D58B7"/>
    <w:rsid w:val="003D64F4"/>
    <w:rsid w:val="003D6D62"/>
    <w:rsid w:val="003D7169"/>
    <w:rsid w:val="003D7D11"/>
    <w:rsid w:val="003E1100"/>
    <w:rsid w:val="003E1855"/>
    <w:rsid w:val="003E188F"/>
    <w:rsid w:val="003E322C"/>
    <w:rsid w:val="003E404C"/>
    <w:rsid w:val="003E4BDD"/>
    <w:rsid w:val="003E51FA"/>
    <w:rsid w:val="003E589D"/>
    <w:rsid w:val="003E6894"/>
    <w:rsid w:val="003F318E"/>
    <w:rsid w:val="003F33BA"/>
    <w:rsid w:val="003F6A8B"/>
    <w:rsid w:val="003F6F8C"/>
    <w:rsid w:val="003F7877"/>
    <w:rsid w:val="004003AD"/>
    <w:rsid w:val="00401F50"/>
    <w:rsid w:val="0040349D"/>
    <w:rsid w:val="004035F0"/>
    <w:rsid w:val="00404A9D"/>
    <w:rsid w:val="00404C19"/>
    <w:rsid w:val="00406779"/>
    <w:rsid w:val="004078A6"/>
    <w:rsid w:val="00407D86"/>
    <w:rsid w:val="00411EEE"/>
    <w:rsid w:val="004121B9"/>
    <w:rsid w:val="00412C71"/>
    <w:rsid w:val="00413BDF"/>
    <w:rsid w:val="00413E14"/>
    <w:rsid w:val="00415DCE"/>
    <w:rsid w:val="00417091"/>
    <w:rsid w:val="00417D51"/>
    <w:rsid w:val="00421034"/>
    <w:rsid w:val="00421EAE"/>
    <w:rsid w:val="00422813"/>
    <w:rsid w:val="00423B6C"/>
    <w:rsid w:val="00423B92"/>
    <w:rsid w:val="00424FA0"/>
    <w:rsid w:val="00425438"/>
    <w:rsid w:val="00426FF9"/>
    <w:rsid w:val="004270F2"/>
    <w:rsid w:val="0042729B"/>
    <w:rsid w:val="00431887"/>
    <w:rsid w:val="004324C0"/>
    <w:rsid w:val="00432544"/>
    <w:rsid w:val="00432AB4"/>
    <w:rsid w:val="004331B8"/>
    <w:rsid w:val="00433309"/>
    <w:rsid w:val="004339F0"/>
    <w:rsid w:val="00433D03"/>
    <w:rsid w:val="0043555F"/>
    <w:rsid w:val="004356EB"/>
    <w:rsid w:val="00436615"/>
    <w:rsid w:val="00436CC7"/>
    <w:rsid w:val="0043717B"/>
    <w:rsid w:val="00440493"/>
    <w:rsid w:val="00441402"/>
    <w:rsid w:val="00442FBF"/>
    <w:rsid w:val="00444806"/>
    <w:rsid w:val="00444FFC"/>
    <w:rsid w:val="00445A9F"/>
    <w:rsid w:val="00445DF0"/>
    <w:rsid w:val="00445F02"/>
    <w:rsid w:val="00445F76"/>
    <w:rsid w:val="00446D55"/>
    <w:rsid w:val="00447761"/>
    <w:rsid w:val="00450473"/>
    <w:rsid w:val="004509D7"/>
    <w:rsid w:val="004517BA"/>
    <w:rsid w:val="0045311C"/>
    <w:rsid w:val="00455523"/>
    <w:rsid w:val="00455C53"/>
    <w:rsid w:val="00456D84"/>
    <w:rsid w:val="0045764A"/>
    <w:rsid w:val="00457901"/>
    <w:rsid w:val="004607D6"/>
    <w:rsid w:val="004626C1"/>
    <w:rsid w:val="00462E09"/>
    <w:rsid w:val="00462E40"/>
    <w:rsid w:val="00462FE2"/>
    <w:rsid w:val="0046398B"/>
    <w:rsid w:val="004657E0"/>
    <w:rsid w:val="00466CBB"/>
    <w:rsid w:val="00466DFF"/>
    <w:rsid w:val="0046771E"/>
    <w:rsid w:val="00467C80"/>
    <w:rsid w:val="004711CB"/>
    <w:rsid w:val="00471394"/>
    <w:rsid w:val="00471B1C"/>
    <w:rsid w:val="0047333C"/>
    <w:rsid w:val="00473E84"/>
    <w:rsid w:val="00473EB6"/>
    <w:rsid w:val="00474821"/>
    <w:rsid w:val="00474E89"/>
    <w:rsid w:val="004768EC"/>
    <w:rsid w:val="004779AD"/>
    <w:rsid w:val="00477F5F"/>
    <w:rsid w:val="00480DB0"/>
    <w:rsid w:val="00485472"/>
    <w:rsid w:val="0048600A"/>
    <w:rsid w:val="00487C3A"/>
    <w:rsid w:val="00490655"/>
    <w:rsid w:val="004916AD"/>
    <w:rsid w:val="004933AB"/>
    <w:rsid w:val="0049461F"/>
    <w:rsid w:val="00497473"/>
    <w:rsid w:val="00497605"/>
    <w:rsid w:val="00497EB5"/>
    <w:rsid w:val="004A13B5"/>
    <w:rsid w:val="004A152F"/>
    <w:rsid w:val="004A27EB"/>
    <w:rsid w:val="004A324D"/>
    <w:rsid w:val="004A7AA2"/>
    <w:rsid w:val="004A7C4E"/>
    <w:rsid w:val="004B0BAE"/>
    <w:rsid w:val="004B1650"/>
    <w:rsid w:val="004B1890"/>
    <w:rsid w:val="004B53FF"/>
    <w:rsid w:val="004B5532"/>
    <w:rsid w:val="004B5FDA"/>
    <w:rsid w:val="004B612C"/>
    <w:rsid w:val="004B6B2B"/>
    <w:rsid w:val="004C19C6"/>
    <w:rsid w:val="004C2178"/>
    <w:rsid w:val="004C397A"/>
    <w:rsid w:val="004C3E13"/>
    <w:rsid w:val="004C68F2"/>
    <w:rsid w:val="004C6E20"/>
    <w:rsid w:val="004C77F8"/>
    <w:rsid w:val="004D0517"/>
    <w:rsid w:val="004D2865"/>
    <w:rsid w:val="004D3060"/>
    <w:rsid w:val="004D3D11"/>
    <w:rsid w:val="004D5549"/>
    <w:rsid w:val="004D75E1"/>
    <w:rsid w:val="004D7F13"/>
    <w:rsid w:val="004E2517"/>
    <w:rsid w:val="004E38B6"/>
    <w:rsid w:val="004E3E45"/>
    <w:rsid w:val="004E4586"/>
    <w:rsid w:val="004E6F06"/>
    <w:rsid w:val="004F0B8C"/>
    <w:rsid w:val="004F10DF"/>
    <w:rsid w:val="004F17E6"/>
    <w:rsid w:val="004F2551"/>
    <w:rsid w:val="004F457D"/>
    <w:rsid w:val="004F48F6"/>
    <w:rsid w:val="004F5991"/>
    <w:rsid w:val="004F5CD1"/>
    <w:rsid w:val="004F6249"/>
    <w:rsid w:val="004F63A0"/>
    <w:rsid w:val="00500246"/>
    <w:rsid w:val="0050103B"/>
    <w:rsid w:val="005023F9"/>
    <w:rsid w:val="00503224"/>
    <w:rsid w:val="00503835"/>
    <w:rsid w:val="005038EE"/>
    <w:rsid w:val="00504D6E"/>
    <w:rsid w:val="005065DB"/>
    <w:rsid w:val="00507EFD"/>
    <w:rsid w:val="00511905"/>
    <w:rsid w:val="00513E92"/>
    <w:rsid w:val="005150CE"/>
    <w:rsid w:val="005162C8"/>
    <w:rsid w:val="0051686E"/>
    <w:rsid w:val="00516FA5"/>
    <w:rsid w:val="0051710C"/>
    <w:rsid w:val="005175E8"/>
    <w:rsid w:val="00517C07"/>
    <w:rsid w:val="005225E5"/>
    <w:rsid w:val="00522E36"/>
    <w:rsid w:val="00522FA5"/>
    <w:rsid w:val="005235A8"/>
    <w:rsid w:val="0052379E"/>
    <w:rsid w:val="00524250"/>
    <w:rsid w:val="00524759"/>
    <w:rsid w:val="00524EDC"/>
    <w:rsid w:val="0052506E"/>
    <w:rsid w:val="00525920"/>
    <w:rsid w:val="005259C4"/>
    <w:rsid w:val="00525AB8"/>
    <w:rsid w:val="005264DF"/>
    <w:rsid w:val="00530766"/>
    <w:rsid w:val="00531C6C"/>
    <w:rsid w:val="005332CA"/>
    <w:rsid w:val="0053385B"/>
    <w:rsid w:val="00534AA8"/>
    <w:rsid w:val="00535D28"/>
    <w:rsid w:val="00536AEF"/>
    <w:rsid w:val="00536E16"/>
    <w:rsid w:val="005400CA"/>
    <w:rsid w:val="005404ED"/>
    <w:rsid w:val="005406A4"/>
    <w:rsid w:val="00541142"/>
    <w:rsid w:val="005417D5"/>
    <w:rsid w:val="005427DC"/>
    <w:rsid w:val="005428C9"/>
    <w:rsid w:val="005435C9"/>
    <w:rsid w:val="00543BEF"/>
    <w:rsid w:val="0054450C"/>
    <w:rsid w:val="00544BE6"/>
    <w:rsid w:val="00545238"/>
    <w:rsid w:val="00545C91"/>
    <w:rsid w:val="00546216"/>
    <w:rsid w:val="00546CA0"/>
    <w:rsid w:val="00547421"/>
    <w:rsid w:val="005506EF"/>
    <w:rsid w:val="00550C11"/>
    <w:rsid w:val="00552983"/>
    <w:rsid w:val="005532E1"/>
    <w:rsid w:val="005537D7"/>
    <w:rsid w:val="00553A59"/>
    <w:rsid w:val="005541A3"/>
    <w:rsid w:val="0055494A"/>
    <w:rsid w:val="00555933"/>
    <w:rsid w:val="00555E5C"/>
    <w:rsid w:val="00557A10"/>
    <w:rsid w:val="00557AB8"/>
    <w:rsid w:val="00557BF6"/>
    <w:rsid w:val="00560733"/>
    <w:rsid w:val="00561E1F"/>
    <w:rsid w:val="005622D1"/>
    <w:rsid w:val="005627FF"/>
    <w:rsid w:val="005641B7"/>
    <w:rsid w:val="00564487"/>
    <w:rsid w:val="00564B48"/>
    <w:rsid w:val="00570AD6"/>
    <w:rsid w:val="00573D02"/>
    <w:rsid w:val="00574EB9"/>
    <w:rsid w:val="005750D2"/>
    <w:rsid w:val="00576145"/>
    <w:rsid w:val="00580023"/>
    <w:rsid w:val="00581B80"/>
    <w:rsid w:val="005821DE"/>
    <w:rsid w:val="00583D3A"/>
    <w:rsid w:val="00584831"/>
    <w:rsid w:val="00584BCD"/>
    <w:rsid w:val="00585B06"/>
    <w:rsid w:val="00586A32"/>
    <w:rsid w:val="005870D6"/>
    <w:rsid w:val="005875A0"/>
    <w:rsid w:val="00591DE4"/>
    <w:rsid w:val="00592565"/>
    <w:rsid w:val="005949CD"/>
    <w:rsid w:val="00595347"/>
    <w:rsid w:val="00597822"/>
    <w:rsid w:val="00597ACA"/>
    <w:rsid w:val="005A0534"/>
    <w:rsid w:val="005A0753"/>
    <w:rsid w:val="005A2095"/>
    <w:rsid w:val="005A250C"/>
    <w:rsid w:val="005A38E7"/>
    <w:rsid w:val="005A54C5"/>
    <w:rsid w:val="005A5D8A"/>
    <w:rsid w:val="005A7F87"/>
    <w:rsid w:val="005B02DF"/>
    <w:rsid w:val="005B2032"/>
    <w:rsid w:val="005B2595"/>
    <w:rsid w:val="005B2B44"/>
    <w:rsid w:val="005B3B33"/>
    <w:rsid w:val="005B4F39"/>
    <w:rsid w:val="005B630F"/>
    <w:rsid w:val="005C10B1"/>
    <w:rsid w:val="005C3E6D"/>
    <w:rsid w:val="005C73F2"/>
    <w:rsid w:val="005D0BC1"/>
    <w:rsid w:val="005D0D9C"/>
    <w:rsid w:val="005D26B5"/>
    <w:rsid w:val="005D2FE8"/>
    <w:rsid w:val="005D4282"/>
    <w:rsid w:val="005D5A3B"/>
    <w:rsid w:val="005D65C2"/>
    <w:rsid w:val="005E0315"/>
    <w:rsid w:val="005E03B3"/>
    <w:rsid w:val="005E0A0D"/>
    <w:rsid w:val="005E1DD1"/>
    <w:rsid w:val="005E321A"/>
    <w:rsid w:val="005E334B"/>
    <w:rsid w:val="005E35AD"/>
    <w:rsid w:val="005E3EAB"/>
    <w:rsid w:val="005E424E"/>
    <w:rsid w:val="005E430A"/>
    <w:rsid w:val="005E510A"/>
    <w:rsid w:val="005E587B"/>
    <w:rsid w:val="005F1E22"/>
    <w:rsid w:val="005F1FAA"/>
    <w:rsid w:val="005F3AF8"/>
    <w:rsid w:val="005F7893"/>
    <w:rsid w:val="0060093C"/>
    <w:rsid w:val="00601DDD"/>
    <w:rsid w:val="00602361"/>
    <w:rsid w:val="006028C8"/>
    <w:rsid w:val="00603FFF"/>
    <w:rsid w:val="0060449C"/>
    <w:rsid w:val="00606596"/>
    <w:rsid w:val="0060679D"/>
    <w:rsid w:val="00611389"/>
    <w:rsid w:val="00611E47"/>
    <w:rsid w:val="00613B78"/>
    <w:rsid w:val="0061439A"/>
    <w:rsid w:val="00614AB7"/>
    <w:rsid w:val="00616CD6"/>
    <w:rsid w:val="006173F5"/>
    <w:rsid w:val="00621A12"/>
    <w:rsid w:val="00623DFE"/>
    <w:rsid w:val="00624386"/>
    <w:rsid w:val="00624E93"/>
    <w:rsid w:val="00627E20"/>
    <w:rsid w:val="00630648"/>
    <w:rsid w:val="00631D0B"/>
    <w:rsid w:val="006336D6"/>
    <w:rsid w:val="00634554"/>
    <w:rsid w:val="00635836"/>
    <w:rsid w:val="00636C8A"/>
    <w:rsid w:val="006406ED"/>
    <w:rsid w:val="006418A2"/>
    <w:rsid w:val="00642396"/>
    <w:rsid w:val="00642A13"/>
    <w:rsid w:val="00642A46"/>
    <w:rsid w:val="0064325B"/>
    <w:rsid w:val="00644140"/>
    <w:rsid w:val="00644C17"/>
    <w:rsid w:val="00645002"/>
    <w:rsid w:val="00645C14"/>
    <w:rsid w:val="0064628A"/>
    <w:rsid w:val="00647C59"/>
    <w:rsid w:val="006509F2"/>
    <w:rsid w:val="0065158A"/>
    <w:rsid w:val="00652444"/>
    <w:rsid w:val="006526E8"/>
    <w:rsid w:val="006530A6"/>
    <w:rsid w:val="00653572"/>
    <w:rsid w:val="006549A8"/>
    <w:rsid w:val="00657C86"/>
    <w:rsid w:val="00660C50"/>
    <w:rsid w:val="0066155D"/>
    <w:rsid w:val="00662312"/>
    <w:rsid w:val="006628A4"/>
    <w:rsid w:val="0066291F"/>
    <w:rsid w:val="00664B02"/>
    <w:rsid w:val="00667803"/>
    <w:rsid w:val="00670379"/>
    <w:rsid w:val="00672D65"/>
    <w:rsid w:val="006730D2"/>
    <w:rsid w:val="006733A7"/>
    <w:rsid w:val="0067463E"/>
    <w:rsid w:val="006748A4"/>
    <w:rsid w:val="00675681"/>
    <w:rsid w:val="00676219"/>
    <w:rsid w:val="00676C22"/>
    <w:rsid w:val="00676D04"/>
    <w:rsid w:val="0068097B"/>
    <w:rsid w:val="00682E63"/>
    <w:rsid w:val="00683D04"/>
    <w:rsid w:val="00684298"/>
    <w:rsid w:val="0068433A"/>
    <w:rsid w:val="006846DB"/>
    <w:rsid w:val="00684BB0"/>
    <w:rsid w:val="00684BFE"/>
    <w:rsid w:val="0068777B"/>
    <w:rsid w:val="00690FE2"/>
    <w:rsid w:val="006921FA"/>
    <w:rsid w:val="00692ACC"/>
    <w:rsid w:val="00692DBC"/>
    <w:rsid w:val="006940F4"/>
    <w:rsid w:val="00694487"/>
    <w:rsid w:val="00695255"/>
    <w:rsid w:val="00695A6F"/>
    <w:rsid w:val="006A1091"/>
    <w:rsid w:val="006A38C2"/>
    <w:rsid w:val="006A4459"/>
    <w:rsid w:val="006A5E19"/>
    <w:rsid w:val="006A6CFA"/>
    <w:rsid w:val="006B0964"/>
    <w:rsid w:val="006B0E22"/>
    <w:rsid w:val="006B0FAB"/>
    <w:rsid w:val="006B123F"/>
    <w:rsid w:val="006B282E"/>
    <w:rsid w:val="006B2A4B"/>
    <w:rsid w:val="006B2FCF"/>
    <w:rsid w:val="006B4D0A"/>
    <w:rsid w:val="006B638B"/>
    <w:rsid w:val="006B6485"/>
    <w:rsid w:val="006B66BF"/>
    <w:rsid w:val="006B6F26"/>
    <w:rsid w:val="006B7323"/>
    <w:rsid w:val="006C01C0"/>
    <w:rsid w:val="006C20DC"/>
    <w:rsid w:val="006C636F"/>
    <w:rsid w:val="006C784F"/>
    <w:rsid w:val="006D0C17"/>
    <w:rsid w:val="006D0CBF"/>
    <w:rsid w:val="006D10C0"/>
    <w:rsid w:val="006D196D"/>
    <w:rsid w:val="006D2BD4"/>
    <w:rsid w:val="006D2FFF"/>
    <w:rsid w:val="006D4268"/>
    <w:rsid w:val="006D5173"/>
    <w:rsid w:val="006D70E4"/>
    <w:rsid w:val="006E0BF2"/>
    <w:rsid w:val="006E1510"/>
    <w:rsid w:val="006E2323"/>
    <w:rsid w:val="006E2805"/>
    <w:rsid w:val="006E2E76"/>
    <w:rsid w:val="006E3ECC"/>
    <w:rsid w:val="006E4D4A"/>
    <w:rsid w:val="006E4DFE"/>
    <w:rsid w:val="006E54CB"/>
    <w:rsid w:val="006E59BB"/>
    <w:rsid w:val="006E7466"/>
    <w:rsid w:val="006E79DE"/>
    <w:rsid w:val="006F022E"/>
    <w:rsid w:val="006F12D6"/>
    <w:rsid w:val="006F1825"/>
    <w:rsid w:val="006F2844"/>
    <w:rsid w:val="006F29DF"/>
    <w:rsid w:val="006F43DD"/>
    <w:rsid w:val="006F6F2C"/>
    <w:rsid w:val="00700C44"/>
    <w:rsid w:val="007011A1"/>
    <w:rsid w:val="0070387B"/>
    <w:rsid w:val="00703F52"/>
    <w:rsid w:val="007043C6"/>
    <w:rsid w:val="00704A5B"/>
    <w:rsid w:val="00704E70"/>
    <w:rsid w:val="007057DD"/>
    <w:rsid w:val="00705CCE"/>
    <w:rsid w:val="00706A94"/>
    <w:rsid w:val="00706F99"/>
    <w:rsid w:val="0070720A"/>
    <w:rsid w:val="007104BB"/>
    <w:rsid w:val="00710777"/>
    <w:rsid w:val="00710812"/>
    <w:rsid w:val="00710C20"/>
    <w:rsid w:val="00710D42"/>
    <w:rsid w:val="00711123"/>
    <w:rsid w:val="00711229"/>
    <w:rsid w:val="00712C9A"/>
    <w:rsid w:val="00713F57"/>
    <w:rsid w:val="007162DE"/>
    <w:rsid w:val="00716E0C"/>
    <w:rsid w:val="00720977"/>
    <w:rsid w:val="007219A0"/>
    <w:rsid w:val="0072254A"/>
    <w:rsid w:val="007248AE"/>
    <w:rsid w:val="00724FA2"/>
    <w:rsid w:val="0072589B"/>
    <w:rsid w:val="00727A3C"/>
    <w:rsid w:val="00730687"/>
    <w:rsid w:val="007308BA"/>
    <w:rsid w:val="00732200"/>
    <w:rsid w:val="00734392"/>
    <w:rsid w:val="00736BD7"/>
    <w:rsid w:val="00736DAD"/>
    <w:rsid w:val="0073713B"/>
    <w:rsid w:val="00737754"/>
    <w:rsid w:val="00737881"/>
    <w:rsid w:val="00740674"/>
    <w:rsid w:val="0074096C"/>
    <w:rsid w:val="00740C0C"/>
    <w:rsid w:val="0074154D"/>
    <w:rsid w:val="007416A2"/>
    <w:rsid w:val="007419D5"/>
    <w:rsid w:val="00741E89"/>
    <w:rsid w:val="00744D30"/>
    <w:rsid w:val="00750B87"/>
    <w:rsid w:val="00750E08"/>
    <w:rsid w:val="007521E3"/>
    <w:rsid w:val="00752704"/>
    <w:rsid w:val="007550A5"/>
    <w:rsid w:val="00755748"/>
    <w:rsid w:val="00760105"/>
    <w:rsid w:val="00765532"/>
    <w:rsid w:val="00765704"/>
    <w:rsid w:val="00766F4D"/>
    <w:rsid w:val="0076765D"/>
    <w:rsid w:val="00770EA3"/>
    <w:rsid w:val="007711C4"/>
    <w:rsid w:val="00771C8A"/>
    <w:rsid w:val="00772052"/>
    <w:rsid w:val="007756F5"/>
    <w:rsid w:val="0077582D"/>
    <w:rsid w:val="00776812"/>
    <w:rsid w:val="007776AC"/>
    <w:rsid w:val="00777A69"/>
    <w:rsid w:val="0078085D"/>
    <w:rsid w:val="00780D47"/>
    <w:rsid w:val="00780EC9"/>
    <w:rsid w:val="00780F8D"/>
    <w:rsid w:val="0078172E"/>
    <w:rsid w:val="00785DD2"/>
    <w:rsid w:val="007864F8"/>
    <w:rsid w:val="00787AFD"/>
    <w:rsid w:val="00791E00"/>
    <w:rsid w:val="007920FD"/>
    <w:rsid w:val="00793E75"/>
    <w:rsid w:val="0079435C"/>
    <w:rsid w:val="00797673"/>
    <w:rsid w:val="007979E7"/>
    <w:rsid w:val="007A04AF"/>
    <w:rsid w:val="007A05EB"/>
    <w:rsid w:val="007A0C17"/>
    <w:rsid w:val="007A1152"/>
    <w:rsid w:val="007A16CC"/>
    <w:rsid w:val="007A2E49"/>
    <w:rsid w:val="007A31F6"/>
    <w:rsid w:val="007A5381"/>
    <w:rsid w:val="007A5C1C"/>
    <w:rsid w:val="007A5C7C"/>
    <w:rsid w:val="007A7466"/>
    <w:rsid w:val="007A78A4"/>
    <w:rsid w:val="007B06EF"/>
    <w:rsid w:val="007B0DB0"/>
    <w:rsid w:val="007B2595"/>
    <w:rsid w:val="007B4631"/>
    <w:rsid w:val="007B4817"/>
    <w:rsid w:val="007B4878"/>
    <w:rsid w:val="007C00D8"/>
    <w:rsid w:val="007C0440"/>
    <w:rsid w:val="007C0A76"/>
    <w:rsid w:val="007C138C"/>
    <w:rsid w:val="007C1CDB"/>
    <w:rsid w:val="007C3295"/>
    <w:rsid w:val="007C3C3C"/>
    <w:rsid w:val="007C3D1F"/>
    <w:rsid w:val="007C3F04"/>
    <w:rsid w:val="007C404B"/>
    <w:rsid w:val="007C4154"/>
    <w:rsid w:val="007C7274"/>
    <w:rsid w:val="007D048C"/>
    <w:rsid w:val="007D398F"/>
    <w:rsid w:val="007D3A1A"/>
    <w:rsid w:val="007D4E8A"/>
    <w:rsid w:val="007D5237"/>
    <w:rsid w:val="007D52ED"/>
    <w:rsid w:val="007D5CB3"/>
    <w:rsid w:val="007D7786"/>
    <w:rsid w:val="007E27E8"/>
    <w:rsid w:val="007E32D9"/>
    <w:rsid w:val="007E598A"/>
    <w:rsid w:val="007E6319"/>
    <w:rsid w:val="007E6539"/>
    <w:rsid w:val="007E66BA"/>
    <w:rsid w:val="007E7CEF"/>
    <w:rsid w:val="007E7D64"/>
    <w:rsid w:val="007F076D"/>
    <w:rsid w:val="007F187D"/>
    <w:rsid w:val="007F220B"/>
    <w:rsid w:val="007F2EA2"/>
    <w:rsid w:val="007F3F29"/>
    <w:rsid w:val="007F4DC9"/>
    <w:rsid w:val="007F5AFB"/>
    <w:rsid w:val="007F6BCE"/>
    <w:rsid w:val="0080058A"/>
    <w:rsid w:val="00803C12"/>
    <w:rsid w:val="00804AB1"/>
    <w:rsid w:val="00804F95"/>
    <w:rsid w:val="00804FF3"/>
    <w:rsid w:val="00805A0C"/>
    <w:rsid w:val="00805B77"/>
    <w:rsid w:val="00806CBD"/>
    <w:rsid w:val="008078C2"/>
    <w:rsid w:val="00811793"/>
    <w:rsid w:val="00814E1D"/>
    <w:rsid w:val="008150D0"/>
    <w:rsid w:val="00822838"/>
    <w:rsid w:val="008229EC"/>
    <w:rsid w:val="0082336D"/>
    <w:rsid w:val="0082337E"/>
    <w:rsid w:val="00824E40"/>
    <w:rsid w:val="0082547C"/>
    <w:rsid w:val="008254D5"/>
    <w:rsid w:val="00826028"/>
    <w:rsid w:val="00827F0E"/>
    <w:rsid w:val="00830414"/>
    <w:rsid w:val="00830486"/>
    <w:rsid w:val="0083308D"/>
    <w:rsid w:val="00833AEB"/>
    <w:rsid w:val="00834089"/>
    <w:rsid w:val="00834608"/>
    <w:rsid w:val="00834885"/>
    <w:rsid w:val="00835C81"/>
    <w:rsid w:val="00841FB3"/>
    <w:rsid w:val="008431CC"/>
    <w:rsid w:val="008432E3"/>
    <w:rsid w:val="00843A78"/>
    <w:rsid w:val="00844431"/>
    <w:rsid w:val="00844C8B"/>
    <w:rsid w:val="00846A55"/>
    <w:rsid w:val="0084724E"/>
    <w:rsid w:val="00847625"/>
    <w:rsid w:val="00847A37"/>
    <w:rsid w:val="00847C4F"/>
    <w:rsid w:val="008500B2"/>
    <w:rsid w:val="0085068E"/>
    <w:rsid w:val="00851F4F"/>
    <w:rsid w:val="00852F95"/>
    <w:rsid w:val="008534BF"/>
    <w:rsid w:val="00855E1B"/>
    <w:rsid w:val="00856A1F"/>
    <w:rsid w:val="00857C99"/>
    <w:rsid w:val="00857E90"/>
    <w:rsid w:val="008614F9"/>
    <w:rsid w:val="00861E5A"/>
    <w:rsid w:val="00862079"/>
    <w:rsid w:val="008645BC"/>
    <w:rsid w:val="00864B8C"/>
    <w:rsid w:val="00864E42"/>
    <w:rsid w:val="0086648C"/>
    <w:rsid w:val="00867E36"/>
    <w:rsid w:val="0087068A"/>
    <w:rsid w:val="008714BB"/>
    <w:rsid w:val="00871D84"/>
    <w:rsid w:val="00871E35"/>
    <w:rsid w:val="008722E4"/>
    <w:rsid w:val="0087337C"/>
    <w:rsid w:val="00875354"/>
    <w:rsid w:val="008762F3"/>
    <w:rsid w:val="00877340"/>
    <w:rsid w:val="00880050"/>
    <w:rsid w:val="00880D7E"/>
    <w:rsid w:val="00880DBC"/>
    <w:rsid w:val="008817C0"/>
    <w:rsid w:val="008838EF"/>
    <w:rsid w:val="00883983"/>
    <w:rsid w:val="00883AA7"/>
    <w:rsid w:val="008860C2"/>
    <w:rsid w:val="00886B07"/>
    <w:rsid w:val="008909DF"/>
    <w:rsid w:val="008910F0"/>
    <w:rsid w:val="00892755"/>
    <w:rsid w:val="00894471"/>
    <w:rsid w:val="00894575"/>
    <w:rsid w:val="00896DC9"/>
    <w:rsid w:val="00896F24"/>
    <w:rsid w:val="00897342"/>
    <w:rsid w:val="008A0556"/>
    <w:rsid w:val="008A071A"/>
    <w:rsid w:val="008A150E"/>
    <w:rsid w:val="008A2BC8"/>
    <w:rsid w:val="008A32B4"/>
    <w:rsid w:val="008A3C53"/>
    <w:rsid w:val="008A40AB"/>
    <w:rsid w:val="008A4335"/>
    <w:rsid w:val="008A7173"/>
    <w:rsid w:val="008A71E2"/>
    <w:rsid w:val="008A7B07"/>
    <w:rsid w:val="008A7E34"/>
    <w:rsid w:val="008B01BA"/>
    <w:rsid w:val="008B21BC"/>
    <w:rsid w:val="008B2A8C"/>
    <w:rsid w:val="008B2B76"/>
    <w:rsid w:val="008B3B01"/>
    <w:rsid w:val="008B3C4D"/>
    <w:rsid w:val="008B5BF0"/>
    <w:rsid w:val="008B5E61"/>
    <w:rsid w:val="008B75E9"/>
    <w:rsid w:val="008B796A"/>
    <w:rsid w:val="008B7DC6"/>
    <w:rsid w:val="008C0F70"/>
    <w:rsid w:val="008C36C4"/>
    <w:rsid w:val="008C3A51"/>
    <w:rsid w:val="008C4C27"/>
    <w:rsid w:val="008C4D20"/>
    <w:rsid w:val="008C5DC4"/>
    <w:rsid w:val="008C5E72"/>
    <w:rsid w:val="008C6BB4"/>
    <w:rsid w:val="008D00DC"/>
    <w:rsid w:val="008D1480"/>
    <w:rsid w:val="008D1B4A"/>
    <w:rsid w:val="008D1D3B"/>
    <w:rsid w:val="008D3646"/>
    <w:rsid w:val="008D4434"/>
    <w:rsid w:val="008D5530"/>
    <w:rsid w:val="008D777A"/>
    <w:rsid w:val="008D7A93"/>
    <w:rsid w:val="008E2B8D"/>
    <w:rsid w:val="008E3B72"/>
    <w:rsid w:val="008E5105"/>
    <w:rsid w:val="008E55B1"/>
    <w:rsid w:val="008E62EB"/>
    <w:rsid w:val="008E7EE0"/>
    <w:rsid w:val="008F0758"/>
    <w:rsid w:val="008F0F9A"/>
    <w:rsid w:val="008F1180"/>
    <w:rsid w:val="008F2857"/>
    <w:rsid w:val="008F3DF1"/>
    <w:rsid w:val="008F42C2"/>
    <w:rsid w:val="008F468A"/>
    <w:rsid w:val="008F53A4"/>
    <w:rsid w:val="008F5910"/>
    <w:rsid w:val="008F5D93"/>
    <w:rsid w:val="008F5FF6"/>
    <w:rsid w:val="008F604B"/>
    <w:rsid w:val="008F6C1E"/>
    <w:rsid w:val="008F731E"/>
    <w:rsid w:val="008F7F2B"/>
    <w:rsid w:val="008F7FB8"/>
    <w:rsid w:val="00900897"/>
    <w:rsid w:val="00900A33"/>
    <w:rsid w:val="0090223B"/>
    <w:rsid w:val="00902910"/>
    <w:rsid w:val="00902E1A"/>
    <w:rsid w:val="009037B5"/>
    <w:rsid w:val="00903AC2"/>
    <w:rsid w:val="00903D9F"/>
    <w:rsid w:val="00904007"/>
    <w:rsid w:val="00905729"/>
    <w:rsid w:val="0090600C"/>
    <w:rsid w:val="00906221"/>
    <w:rsid w:val="0090721A"/>
    <w:rsid w:val="0091080F"/>
    <w:rsid w:val="00911BFA"/>
    <w:rsid w:val="00911E6D"/>
    <w:rsid w:val="009121D8"/>
    <w:rsid w:val="009131B1"/>
    <w:rsid w:val="00913522"/>
    <w:rsid w:val="00913572"/>
    <w:rsid w:val="0091513D"/>
    <w:rsid w:val="00915A43"/>
    <w:rsid w:val="00915D9E"/>
    <w:rsid w:val="00922089"/>
    <w:rsid w:val="009227A5"/>
    <w:rsid w:val="00922FDA"/>
    <w:rsid w:val="00923AF2"/>
    <w:rsid w:val="00925101"/>
    <w:rsid w:val="009258E3"/>
    <w:rsid w:val="00926DC1"/>
    <w:rsid w:val="00931AB3"/>
    <w:rsid w:val="0093232D"/>
    <w:rsid w:val="00932745"/>
    <w:rsid w:val="0093350A"/>
    <w:rsid w:val="00933993"/>
    <w:rsid w:val="00933C51"/>
    <w:rsid w:val="009344A7"/>
    <w:rsid w:val="009366D8"/>
    <w:rsid w:val="00937064"/>
    <w:rsid w:val="009370AA"/>
    <w:rsid w:val="00937277"/>
    <w:rsid w:val="00937856"/>
    <w:rsid w:val="009408FB"/>
    <w:rsid w:val="00940D2F"/>
    <w:rsid w:val="009434F5"/>
    <w:rsid w:val="009437C0"/>
    <w:rsid w:val="00947346"/>
    <w:rsid w:val="00947526"/>
    <w:rsid w:val="0095023F"/>
    <w:rsid w:val="0095037B"/>
    <w:rsid w:val="00952C75"/>
    <w:rsid w:val="009563F3"/>
    <w:rsid w:val="00956AF7"/>
    <w:rsid w:val="00956CAE"/>
    <w:rsid w:val="009571AB"/>
    <w:rsid w:val="0095771A"/>
    <w:rsid w:val="0096234F"/>
    <w:rsid w:val="00964728"/>
    <w:rsid w:val="00965589"/>
    <w:rsid w:val="00965915"/>
    <w:rsid w:val="00965DEA"/>
    <w:rsid w:val="00967560"/>
    <w:rsid w:val="00967D8A"/>
    <w:rsid w:val="0097358C"/>
    <w:rsid w:val="009739EE"/>
    <w:rsid w:val="0097449F"/>
    <w:rsid w:val="009754DB"/>
    <w:rsid w:val="0097732B"/>
    <w:rsid w:val="00977995"/>
    <w:rsid w:val="009808ED"/>
    <w:rsid w:val="00982B6C"/>
    <w:rsid w:val="00983C09"/>
    <w:rsid w:val="00985CF5"/>
    <w:rsid w:val="00986FE9"/>
    <w:rsid w:val="00987DAA"/>
    <w:rsid w:val="00987F71"/>
    <w:rsid w:val="00990AEF"/>
    <w:rsid w:val="0099222B"/>
    <w:rsid w:val="00992E4B"/>
    <w:rsid w:val="00994224"/>
    <w:rsid w:val="00994808"/>
    <w:rsid w:val="00996924"/>
    <w:rsid w:val="009A09E6"/>
    <w:rsid w:val="009A206F"/>
    <w:rsid w:val="009A2252"/>
    <w:rsid w:val="009A327A"/>
    <w:rsid w:val="009A37DA"/>
    <w:rsid w:val="009A3D17"/>
    <w:rsid w:val="009A405F"/>
    <w:rsid w:val="009A4901"/>
    <w:rsid w:val="009A521E"/>
    <w:rsid w:val="009A5235"/>
    <w:rsid w:val="009A6697"/>
    <w:rsid w:val="009B0355"/>
    <w:rsid w:val="009B0D01"/>
    <w:rsid w:val="009B12D9"/>
    <w:rsid w:val="009B54BC"/>
    <w:rsid w:val="009B55BA"/>
    <w:rsid w:val="009B5ACB"/>
    <w:rsid w:val="009B5F89"/>
    <w:rsid w:val="009B60C2"/>
    <w:rsid w:val="009B782E"/>
    <w:rsid w:val="009C126A"/>
    <w:rsid w:val="009C36A5"/>
    <w:rsid w:val="009C3D4C"/>
    <w:rsid w:val="009C47F9"/>
    <w:rsid w:val="009C4A06"/>
    <w:rsid w:val="009C4B25"/>
    <w:rsid w:val="009C4C40"/>
    <w:rsid w:val="009C51A2"/>
    <w:rsid w:val="009C79D4"/>
    <w:rsid w:val="009D0F3E"/>
    <w:rsid w:val="009D25EB"/>
    <w:rsid w:val="009D289C"/>
    <w:rsid w:val="009D45CA"/>
    <w:rsid w:val="009D554B"/>
    <w:rsid w:val="009D7C14"/>
    <w:rsid w:val="009E10DE"/>
    <w:rsid w:val="009E36B4"/>
    <w:rsid w:val="009E436E"/>
    <w:rsid w:val="009E4F97"/>
    <w:rsid w:val="009E5C7C"/>
    <w:rsid w:val="009E6034"/>
    <w:rsid w:val="009E61B6"/>
    <w:rsid w:val="009E6951"/>
    <w:rsid w:val="009E6E6D"/>
    <w:rsid w:val="009E75C1"/>
    <w:rsid w:val="009E783D"/>
    <w:rsid w:val="009E7E6E"/>
    <w:rsid w:val="009E7FE5"/>
    <w:rsid w:val="009F031A"/>
    <w:rsid w:val="009F1A8C"/>
    <w:rsid w:val="009F3013"/>
    <w:rsid w:val="009F4FB9"/>
    <w:rsid w:val="009F616B"/>
    <w:rsid w:val="009F6374"/>
    <w:rsid w:val="009F67EF"/>
    <w:rsid w:val="00A01AA9"/>
    <w:rsid w:val="00A0401F"/>
    <w:rsid w:val="00A05105"/>
    <w:rsid w:val="00A054D3"/>
    <w:rsid w:val="00A06622"/>
    <w:rsid w:val="00A0671C"/>
    <w:rsid w:val="00A0736D"/>
    <w:rsid w:val="00A109F9"/>
    <w:rsid w:val="00A10F9E"/>
    <w:rsid w:val="00A1114B"/>
    <w:rsid w:val="00A11B7F"/>
    <w:rsid w:val="00A11C98"/>
    <w:rsid w:val="00A126DB"/>
    <w:rsid w:val="00A128FD"/>
    <w:rsid w:val="00A12D70"/>
    <w:rsid w:val="00A13691"/>
    <w:rsid w:val="00A136AB"/>
    <w:rsid w:val="00A152EC"/>
    <w:rsid w:val="00A1597E"/>
    <w:rsid w:val="00A16910"/>
    <w:rsid w:val="00A174C3"/>
    <w:rsid w:val="00A2015B"/>
    <w:rsid w:val="00A20B32"/>
    <w:rsid w:val="00A22ABF"/>
    <w:rsid w:val="00A2306B"/>
    <w:rsid w:val="00A23FB6"/>
    <w:rsid w:val="00A2437D"/>
    <w:rsid w:val="00A2701B"/>
    <w:rsid w:val="00A27995"/>
    <w:rsid w:val="00A3112A"/>
    <w:rsid w:val="00A32677"/>
    <w:rsid w:val="00A32D47"/>
    <w:rsid w:val="00A34179"/>
    <w:rsid w:val="00A342D2"/>
    <w:rsid w:val="00A401FF"/>
    <w:rsid w:val="00A40D67"/>
    <w:rsid w:val="00A41EBF"/>
    <w:rsid w:val="00A428B6"/>
    <w:rsid w:val="00A467A5"/>
    <w:rsid w:val="00A50057"/>
    <w:rsid w:val="00A50253"/>
    <w:rsid w:val="00A50471"/>
    <w:rsid w:val="00A52499"/>
    <w:rsid w:val="00A54FAA"/>
    <w:rsid w:val="00A55302"/>
    <w:rsid w:val="00A568A4"/>
    <w:rsid w:val="00A56A75"/>
    <w:rsid w:val="00A56C88"/>
    <w:rsid w:val="00A5708C"/>
    <w:rsid w:val="00A5758A"/>
    <w:rsid w:val="00A60312"/>
    <w:rsid w:val="00A63F78"/>
    <w:rsid w:val="00A6582A"/>
    <w:rsid w:val="00A661B3"/>
    <w:rsid w:val="00A66599"/>
    <w:rsid w:val="00A70C57"/>
    <w:rsid w:val="00A728E0"/>
    <w:rsid w:val="00A74082"/>
    <w:rsid w:val="00A74728"/>
    <w:rsid w:val="00A74EB8"/>
    <w:rsid w:val="00A75D3A"/>
    <w:rsid w:val="00A80BE1"/>
    <w:rsid w:val="00A80D4D"/>
    <w:rsid w:val="00A80FAA"/>
    <w:rsid w:val="00A8131A"/>
    <w:rsid w:val="00A824D0"/>
    <w:rsid w:val="00A824E4"/>
    <w:rsid w:val="00A8250C"/>
    <w:rsid w:val="00A826F7"/>
    <w:rsid w:val="00A82DD5"/>
    <w:rsid w:val="00A84993"/>
    <w:rsid w:val="00A84E51"/>
    <w:rsid w:val="00A8542F"/>
    <w:rsid w:val="00A85767"/>
    <w:rsid w:val="00A85F3C"/>
    <w:rsid w:val="00A877CC"/>
    <w:rsid w:val="00A879F9"/>
    <w:rsid w:val="00A87BB3"/>
    <w:rsid w:val="00A90AE2"/>
    <w:rsid w:val="00A923F8"/>
    <w:rsid w:val="00A92DA3"/>
    <w:rsid w:val="00A9556E"/>
    <w:rsid w:val="00A95B71"/>
    <w:rsid w:val="00A96F58"/>
    <w:rsid w:val="00AA0C91"/>
    <w:rsid w:val="00AA0CFA"/>
    <w:rsid w:val="00AA2CD4"/>
    <w:rsid w:val="00AA3956"/>
    <w:rsid w:val="00AA39DE"/>
    <w:rsid w:val="00AA681D"/>
    <w:rsid w:val="00AB0C4B"/>
    <w:rsid w:val="00AB2D17"/>
    <w:rsid w:val="00AB3556"/>
    <w:rsid w:val="00AB5724"/>
    <w:rsid w:val="00AB764C"/>
    <w:rsid w:val="00AC1708"/>
    <w:rsid w:val="00AC2674"/>
    <w:rsid w:val="00AC500D"/>
    <w:rsid w:val="00AC5A1B"/>
    <w:rsid w:val="00AC7B03"/>
    <w:rsid w:val="00AD06F0"/>
    <w:rsid w:val="00AD08DC"/>
    <w:rsid w:val="00AD14B6"/>
    <w:rsid w:val="00AD1969"/>
    <w:rsid w:val="00AD212F"/>
    <w:rsid w:val="00AD2174"/>
    <w:rsid w:val="00AD46B8"/>
    <w:rsid w:val="00AD4F08"/>
    <w:rsid w:val="00AD554A"/>
    <w:rsid w:val="00AD586F"/>
    <w:rsid w:val="00AD61DC"/>
    <w:rsid w:val="00AD6252"/>
    <w:rsid w:val="00AE1CAA"/>
    <w:rsid w:val="00AE46C4"/>
    <w:rsid w:val="00AE4D4B"/>
    <w:rsid w:val="00AE5BDC"/>
    <w:rsid w:val="00AE5FC7"/>
    <w:rsid w:val="00AE6FAD"/>
    <w:rsid w:val="00AF0C12"/>
    <w:rsid w:val="00AF187F"/>
    <w:rsid w:val="00AF263E"/>
    <w:rsid w:val="00AF3A8A"/>
    <w:rsid w:val="00AF4058"/>
    <w:rsid w:val="00AF52C1"/>
    <w:rsid w:val="00AF56D8"/>
    <w:rsid w:val="00AF6398"/>
    <w:rsid w:val="00AF7278"/>
    <w:rsid w:val="00AF7454"/>
    <w:rsid w:val="00B010D2"/>
    <w:rsid w:val="00B017BD"/>
    <w:rsid w:val="00B02E5A"/>
    <w:rsid w:val="00B0457A"/>
    <w:rsid w:val="00B05365"/>
    <w:rsid w:val="00B05413"/>
    <w:rsid w:val="00B06471"/>
    <w:rsid w:val="00B07505"/>
    <w:rsid w:val="00B135CF"/>
    <w:rsid w:val="00B139F0"/>
    <w:rsid w:val="00B155F8"/>
    <w:rsid w:val="00B15F6A"/>
    <w:rsid w:val="00B168D4"/>
    <w:rsid w:val="00B16983"/>
    <w:rsid w:val="00B17772"/>
    <w:rsid w:val="00B17EA5"/>
    <w:rsid w:val="00B227B9"/>
    <w:rsid w:val="00B22B88"/>
    <w:rsid w:val="00B23655"/>
    <w:rsid w:val="00B23955"/>
    <w:rsid w:val="00B24014"/>
    <w:rsid w:val="00B24EE5"/>
    <w:rsid w:val="00B2523A"/>
    <w:rsid w:val="00B25E96"/>
    <w:rsid w:val="00B304FA"/>
    <w:rsid w:val="00B30DE2"/>
    <w:rsid w:val="00B312EA"/>
    <w:rsid w:val="00B32065"/>
    <w:rsid w:val="00B33CCB"/>
    <w:rsid w:val="00B34036"/>
    <w:rsid w:val="00B3454D"/>
    <w:rsid w:val="00B37FA0"/>
    <w:rsid w:val="00B417CF"/>
    <w:rsid w:val="00B41D50"/>
    <w:rsid w:val="00B43147"/>
    <w:rsid w:val="00B43334"/>
    <w:rsid w:val="00B44B10"/>
    <w:rsid w:val="00B45A5A"/>
    <w:rsid w:val="00B47775"/>
    <w:rsid w:val="00B51C97"/>
    <w:rsid w:val="00B52F1B"/>
    <w:rsid w:val="00B551AF"/>
    <w:rsid w:val="00B55B28"/>
    <w:rsid w:val="00B562B0"/>
    <w:rsid w:val="00B56C06"/>
    <w:rsid w:val="00B5732A"/>
    <w:rsid w:val="00B610AE"/>
    <w:rsid w:val="00B6110D"/>
    <w:rsid w:val="00B641A7"/>
    <w:rsid w:val="00B64598"/>
    <w:rsid w:val="00B651B3"/>
    <w:rsid w:val="00B65BBD"/>
    <w:rsid w:val="00B6626C"/>
    <w:rsid w:val="00B67129"/>
    <w:rsid w:val="00B71343"/>
    <w:rsid w:val="00B713D4"/>
    <w:rsid w:val="00B720B2"/>
    <w:rsid w:val="00B73F1C"/>
    <w:rsid w:val="00B76F10"/>
    <w:rsid w:val="00B77DF9"/>
    <w:rsid w:val="00B77E51"/>
    <w:rsid w:val="00B809C3"/>
    <w:rsid w:val="00B835E3"/>
    <w:rsid w:val="00B83973"/>
    <w:rsid w:val="00B8563F"/>
    <w:rsid w:val="00B85BB6"/>
    <w:rsid w:val="00B90660"/>
    <w:rsid w:val="00B9070B"/>
    <w:rsid w:val="00B92E0A"/>
    <w:rsid w:val="00B93864"/>
    <w:rsid w:val="00B93B3C"/>
    <w:rsid w:val="00B95055"/>
    <w:rsid w:val="00B953A2"/>
    <w:rsid w:val="00B95E46"/>
    <w:rsid w:val="00B964F0"/>
    <w:rsid w:val="00BA5100"/>
    <w:rsid w:val="00BA6482"/>
    <w:rsid w:val="00BB1981"/>
    <w:rsid w:val="00BB341F"/>
    <w:rsid w:val="00BB3761"/>
    <w:rsid w:val="00BB4552"/>
    <w:rsid w:val="00BB4810"/>
    <w:rsid w:val="00BB7062"/>
    <w:rsid w:val="00BB7736"/>
    <w:rsid w:val="00BC0954"/>
    <w:rsid w:val="00BC1EDA"/>
    <w:rsid w:val="00BC2532"/>
    <w:rsid w:val="00BC330A"/>
    <w:rsid w:val="00BC3CCC"/>
    <w:rsid w:val="00BC445B"/>
    <w:rsid w:val="00BD04C6"/>
    <w:rsid w:val="00BD07DD"/>
    <w:rsid w:val="00BD21BB"/>
    <w:rsid w:val="00BD2CED"/>
    <w:rsid w:val="00BD3C9A"/>
    <w:rsid w:val="00BD4055"/>
    <w:rsid w:val="00BD4104"/>
    <w:rsid w:val="00BD4EA6"/>
    <w:rsid w:val="00BD5B97"/>
    <w:rsid w:val="00BD606F"/>
    <w:rsid w:val="00BD6656"/>
    <w:rsid w:val="00BD78C9"/>
    <w:rsid w:val="00BE06D0"/>
    <w:rsid w:val="00BE1179"/>
    <w:rsid w:val="00BE2965"/>
    <w:rsid w:val="00BE2A13"/>
    <w:rsid w:val="00BE2A99"/>
    <w:rsid w:val="00BE2E88"/>
    <w:rsid w:val="00BE461A"/>
    <w:rsid w:val="00BE514F"/>
    <w:rsid w:val="00BE5793"/>
    <w:rsid w:val="00BE73EC"/>
    <w:rsid w:val="00BF0AB7"/>
    <w:rsid w:val="00BF1356"/>
    <w:rsid w:val="00BF3623"/>
    <w:rsid w:val="00BF3D0E"/>
    <w:rsid w:val="00BF7894"/>
    <w:rsid w:val="00C009AB"/>
    <w:rsid w:val="00C00C95"/>
    <w:rsid w:val="00C017B0"/>
    <w:rsid w:val="00C028F0"/>
    <w:rsid w:val="00C05F6E"/>
    <w:rsid w:val="00C06309"/>
    <w:rsid w:val="00C06FC2"/>
    <w:rsid w:val="00C074F7"/>
    <w:rsid w:val="00C07879"/>
    <w:rsid w:val="00C07B04"/>
    <w:rsid w:val="00C10951"/>
    <w:rsid w:val="00C1194C"/>
    <w:rsid w:val="00C13490"/>
    <w:rsid w:val="00C1402E"/>
    <w:rsid w:val="00C17536"/>
    <w:rsid w:val="00C20D3E"/>
    <w:rsid w:val="00C20DCB"/>
    <w:rsid w:val="00C20E39"/>
    <w:rsid w:val="00C21172"/>
    <w:rsid w:val="00C223DD"/>
    <w:rsid w:val="00C2256B"/>
    <w:rsid w:val="00C23DE0"/>
    <w:rsid w:val="00C24368"/>
    <w:rsid w:val="00C24718"/>
    <w:rsid w:val="00C2652E"/>
    <w:rsid w:val="00C274D6"/>
    <w:rsid w:val="00C277B0"/>
    <w:rsid w:val="00C33169"/>
    <w:rsid w:val="00C3316B"/>
    <w:rsid w:val="00C33233"/>
    <w:rsid w:val="00C338B0"/>
    <w:rsid w:val="00C34068"/>
    <w:rsid w:val="00C34E51"/>
    <w:rsid w:val="00C35616"/>
    <w:rsid w:val="00C35E90"/>
    <w:rsid w:val="00C37180"/>
    <w:rsid w:val="00C440A9"/>
    <w:rsid w:val="00C453A6"/>
    <w:rsid w:val="00C4563E"/>
    <w:rsid w:val="00C47EC4"/>
    <w:rsid w:val="00C50340"/>
    <w:rsid w:val="00C506B0"/>
    <w:rsid w:val="00C53503"/>
    <w:rsid w:val="00C5387C"/>
    <w:rsid w:val="00C54B31"/>
    <w:rsid w:val="00C54B65"/>
    <w:rsid w:val="00C55F43"/>
    <w:rsid w:val="00C569CF"/>
    <w:rsid w:val="00C571CD"/>
    <w:rsid w:val="00C57225"/>
    <w:rsid w:val="00C57DED"/>
    <w:rsid w:val="00C62830"/>
    <w:rsid w:val="00C62E90"/>
    <w:rsid w:val="00C640E2"/>
    <w:rsid w:val="00C649D3"/>
    <w:rsid w:val="00C65FF3"/>
    <w:rsid w:val="00C66864"/>
    <w:rsid w:val="00C66DAF"/>
    <w:rsid w:val="00C672F8"/>
    <w:rsid w:val="00C70879"/>
    <w:rsid w:val="00C710A5"/>
    <w:rsid w:val="00C722FA"/>
    <w:rsid w:val="00C73265"/>
    <w:rsid w:val="00C74AD8"/>
    <w:rsid w:val="00C74DDC"/>
    <w:rsid w:val="00C760F0"/>
    <w:rsid w:val="00C80B59"/>
    <w:rsid w:val="00C81745"/>
    <w:rsid w:val="00C81B9C"/>
    <w:rsid w:val="00C837C1"/>
    <w:rsid w:val="00C84436"/>
    <w:rsid w:val="00C85407"/>
    <w:rsid w:val="00C8542A"/>
    <w:rsid w:val="00C8608D"/>
    <w:rsid w:val="00C8608F"/>
    <w:rsid w:val="00C865FB"/>
    <w:rsid w:val="00C9076A"/>
    <w:rsid w:val="00C92821"/>
    <w:rsid w:val="00C934B9"/>
    <w:rsid w:val="00C93E81"/>
    <w:rsid w:val="00C947F0"/>
    <w:rsid w:val="00C95111"/>
    <w:rsid w:val="00C95723"/>
    <w:rsid w:val="00C9655D"/>
    <w:rsid w:val="00C965E3"/>
    <w:rsid w:val="00C9698B"/>
    <w:rsid w:val="00C96E2E"/>
    <w:rsid w:val="00C9702A"/>
    <w:rsid w:val="00CA1BAE"/>
    <w:rsid w:val="00CA2017"/>
    <w:rsid w:val="00CA3B95"/>
    <w:rsid w:val="00CA4520"/>
    <w:rsid w:val="00CA5707"/>
    <w:rsid w:val="00CA7668"/>
    <w:rsid w:val="00CA778E"/>
    <w:rsid w:val="00CB0F2F"/>
    <w:rsid w:val="00CB4B08"/>
    <w:rsid w:val="00CB5209"/>
    <w:rsid w:val="00CB52B5"/>
    <w:rsid w:val="00CB611E"/>
    <w:rsid w:val="00CC11BA"/>
    <w:rsid w:val="00CC1CD6"/>
    <w:rsid w:val="00CC2CFE"/>
    <w:rsid w:val="00CC2D85"/>
    <w:rsid w:val="00CC50E4"/>
    <w:rsid w:val="00CC5CF5"/>
    <w:rsid w:val="00CD0485"/>
    <w:rsid w:val="00CD2914"/>
    <w:rsid w:val="00CD33D0"/>
    <w:rsid w:val="00CD3AAE"/>
    <w:rsid w:val="00CD416D"/>
    <w:rsid w:val="00CD4251"/>
    <w:rsid w:val="00CD5EDF"/>
    <w:rsid w:val="00CD700F"/>
    <w:rsid w:val="00CD7178"/>
    <w:rsid w:val="00CD7B65"/>
    <w:rsid w:val="00CE1907"/>
    <w:rsid w:val="00CE277C"/>
    <w:rsid w:val="00CE2D5C"/>
    <w:rsid w:val="00CE2D72"/>
    <w:rsid w:val="00CE3954"/>
    <w:rsid w:val="00CE3F13"/>
    <w:rsid w:val="00CE4C8F"/>
    <w:rsid w:val="00CE59A7"/>
    <w:rsid w:val="00CE5D5F"/>
    <w:rsid w:val="00CE71B7"/>
    <w:rsid w:val="00CE78BA"/>
    <w:rsid w:val="00CF0177"/>
    <w:rsid w:val="00CF118F"/>
    <w:rsid w:val="00CF24F1"/>
    <w:rsid w:val="00CF25F2"/>
    <w:rsid w:val="00CF5576"/>
    <w:rsid w:val="00CF64BD"/>
    <w:rsid w:val="00CF66DF"/>
    <w:rsid w:val="00D00FBA"/>
    <w:rsid w:val="00D0105D"/>
    <w:rsid w:val="00D01124"/>
    <w:rsid w:val="00D01797"/>
    <w:rsid w:val="00D02C9B"/>
    <w:rsid w:val="00D02E74"/>
    <w:rsid w:val="00D03E92"/>
    <w:rsid w:val="00D05A2B"/>
    <w:rsid w:val="00D0608A"/>
    <w:rsid w:val="00D065C4"/>
    <w:rsid w:val="00D101D6"/>
    <w:rsid w:val="00D102AA"/>
    <w:rsid w:val="00D10F47"/>
    <w:rsid w:val="00D11A37"/>
    <w:rsid w:val="00D11B04"/>
    <w:rsid w:val="00D12650"/>
    <w:rsid w:val="00D12AA1"/>
    <w:rsid w:val="00D12E13"/>
    <w:rsid w:val="00D13CDC"/>
    <w:rsid w:val="00D14378"/>
    <w:rsid w:val="00D1673A"/>
    <w:rsid w:val="00D1677B"/>
    <w:rsid w:val="00D16F90"/>
    <w:rsid w:val="00D209E8"/>
    <w:rsid w:val="00D24657"/>
    <w:rsid w:val="00D24DB5"/>
    <w:rsid w:val="00D271CE"/>
    <w:rsid w:val="00D27DE0"/>
    <w:rsid w:val="00D300F3"/>
    <w:rsid w:val="00D322C4"/>
    <w:rsid w:val="00D3280C"/>
    <w:rsid w:val="00D32D14"/>
    <w:rsid w:val="00D331E7"/>
    <w:rsid w:val="00D33A3E"/>
    <w:rsid w:val="00D33CA2"/>
    <w:rsid w:val="00D3405A"/>
    <w:rsid w:val="00D349EB"/>
    <w:rsid w:val="00D35655"/>
    <w:rsid w:val="00D35D1D"/>
    <w:rsid w:val="00D40A45"/>
    <w:rsid w:val="00D40AE8"/>
    <w:rsid w:val="00D4170B"/>
    <w:rsid w:val="00D41E62"/>
    <w:rsid w:val="00D4572E"/>
    <w:rsid w:val="00D45FE0"/>
    <w:rsid w:val="00D4728F"/>
    <w:rsid w:val="00D47A02"/>
    <w:rsid w:val="00D543A2"/>
    <w:rsid w:val="00D54EA6"/>
    <w:rsid w:val="00D56105"/>
    <w:rsid w:val="00D562DF"/>
    <w:rsid w:val="00D56DB5"/>
    <w:rsid w:val="00D57D89"/>
    <w:rsid w:val="00D60325"/>
    <w:rsid w:val="00D606FC"/>
    <w:rsid w:val="00D613D2"/>
    <w:rsid w:val="00D615A8"/>
    <w:rsid w:val="00D617FF"/>
    <w:rsid w:val="00D62C02"/>
    <w:rsid w:val="00D64720"/>
    <w:rsid w:val="00D6602D"/>
    <w:rsid w:val="00D66BE8"/>
    <w:rsid w:val="00D71184"/>
    <w:rsid w:val="00D711CF"/>
    <w:rsid w:val="00D73802"/>
    <w:rsid w:val="00D742BD"/>
    <w:rsid w:val="00D75775"/>
    <w:rsid w:val="00D75DF5"/>
    <w:rsid w:val="00D80341"/>
    <w:rsid w:val="00D80E63"/>
    <w:rsid w:val="00D82904"/>
    <w:rsid w:val="00D842BD"/>
    <w:rsid w:val="00D851C5"/>
    <w:rsid w:val="00D85724"/>
    <w:rsid w:val="00D86318"/>
    <w:rsid w:val="00D869BB"/>
    <w:rsid w:val="00D86BFB"/>
    <w:rsid w:val="00D91356"/>
    <w:rsid w:val="00D91736"/>
    <w:rsid w:val="00D958AC"/>
    <w:rsid w:val="00D95A36"/>
    <w:rsid w:val="00D95BF6"/>
    <w:rsid w:val="00D96319"/>
    <w:rsid w:val="00D979B0"/>
    <w:rsid w:val="00DA233E"/>
    <w:rsid w:val="00DA2B26"/>
    <w:rsid w:val="00DA2E1F"/>
    <w:rsid w:val="00DA3068"/>
    <w:rsid w:val="00DA62E9"/>
    <w:rsid w:val="00DA7E93"/>
    <w:rsid w:val="00DB0668"/>
    <w:rsid w:val="00DB0E29"/>
    <w:rsid w:val="00DB1016"/>
    <w:rsid w:val="00DB11B6"/>
    <w:rsid w:val="00DB15E3"/>
    <w:rsid w:val="00DB2829"/>
    <w:rsid w:val="00DB4063"/>
    <w:rsid w:val="00DB6282"/>
    <w:rsid w:val="00DB6C4F"/>
    <w:rsid w:val="00DC116E"/>
    <w:rsid w:val="00DC1B06"/>
    <w:rsid w:val="00DC1E0C"/>
    <w:rsid w:val="00DC3A73"/>
    <w:rsid w:val="00DC450E"/>
    <w:rsid w:val="00DC4BB1"/>
    <w:rsid w:val="00DC5A60"/>
    <w:rsid w:val="00DC7D5F"/>
    <w:rsid w:val="00DD2841"/>
    <w:rsid w:val="00DD4764"/>
    <w:rsid w:val="00DD5568"/>
    <w:rsid w:val="00DD5C08"/>
    <w:rsid w:val="00DD5E76"/>
    <w:rsid w:val="00DD690D"/>
    <w:rsid w:val="00DD6D3C"/>
    <w:rsid w:val="00DD73B8"/>
    <w:rsid w:val="00DE0215"/>
    <w:rsid w:val="00DE0CF4"/>
    <w:rsid w:val="00DE0D46"/>
    <w:rsid w:val="00DE230B"/>
    <w:rsid w:val="00DE298D"/>
    <w:rsid w:val="00DE720E"/>
    <w:rsid w:val="00DE7C28"/>
    <w:rsid w:val="00DF2158"/>
    <w:rsid w:val="00DF25DB"/>
    <w:rsid w:val="00DF34C0"/>
    <w:rsid w:val="00DF3599"/>
    <w:rsid w:val="00DF40EB"/>
    <w:rsid w:val="00DF47B9"/>
    <w:rsid w:val="00DF47BA"/>
    <w:rsid w:val="00DF5CFC"/>
    <w:rsid w:val="00DF6E5E"/>
    <w:rsid w:val="00DF72B8"/>
    <w:rsid w:val="00DF7804"/>
    <w:rsid w:val="00DF7B1C"/>
    <w:rsid w:val="00DF7D3D"/>
    <w:rsid w:val="00DF7F52"/>
    <w:rsid w:val="00E01842"/>
    <w:rsid w:val="00E02C68"/>
    <w:rsid w:val="00E03E3D"/>
    <w:rsid w:val="00E04B50"/>
    <w:rsid w:val="00E06D6B"/>
    <w:rsid w:val="00E06DD8"/>
    <w:rsid w:val="00E07470"/>
    <w:rsid w:val="00E10A4F"/>
    <w:rsid w:val="00E126E3"/>
    <w:rsid w:val="00E12D60"/>
    <w:rsid w:val="00E14588"/>
    <w:rsid w:val="00E148D8"/>
    <w:rsid w:val="00E14D00"/>
    <w:rsid w:val="00E150A8"/>
    <w:rsid w:val="00E157BA"/>
    <w:rsid w:val="00E161FD"/>
    <w:rsid w:val="00E167CC"/>
    <w:rsid w:val="00E17261"/>
    <w:rsid w:val="00E17889"/>
    <w:rsid w:val="00E21E03"/>
    <w:rsid w:val="00E22855"/>
    <w:rsid w:val="00E234EC"/>
    <w:rsid w:val="00E237A8"/>
    <w:rsid w:val="00E23B05"/>
    <w:rsid w:val="00E24178"/>
    <w:rsid w:val="00E25E14"/>
    <w:rsid w:val="00E262E5"/>
    <w:rsid w:val="00E263FD"/>
    <w:rsid w:val="00E27BCC"/>
    <w:rsid w:val="00E3043D"/>
    <w:rsid w:val="00E30D44"/>
    <w:rsid w:val="00E31896"/>
    <w:rsid w:val="00E31CAB"/>
    <w:rsid w:val="00E320DE"/>
    <w:rsid w:val="00E346BC"/>
    <w:rsid w:val="00E3670D"/>
    <w:rsid w:val="00E40A12"/>
    <w:rsid w:val="00E43623"/>
    <w:rsid w:val="00E43D9E"/>
    <w:rsid w:val="00E44DBB"/>
    <w:rsid w:val="00E45354"/>
    <w:rsid w:val="00E4612B"/>
    <w:rsid w:val="00E46AE6"/>
    <w:rsid w:val="00E4710D"/>
    <w:rsid w:val="00E5108D"/>
    <w:rsid w:val="00E5159C"/>
    <w:rsid w:val="00E52610"/>
    <w:rsid w:val="00E548A7"/>
    <w:rsid w:val="00E55031"/>
    <w:rsid w:val="00E55360"/>
    <w:rsid w:val="00E55FF1"/>
    <w:rsid w:val="00E56224"/>
    <w:rsid w:val="00E56CF0"/>
    <w:rsid w:val="00E56E5D"/>
    <w:rsid w:val="00E579BE"/>
    <w:rsid w:val="00E57BFC"/>
    <w:rsid w:val="00E60433"/>
    <w:rsid w:val="00E624A9"/>
    <w:rsid w:val="00E62B2C"/>
    <w:rsid w:val="00E62BEF"/>
    <w:rsid w:val="00E62E14"/>
    <w:rsid w:val="00E655F8"/>
    <w:rsid w:val="00E65C8D"/>
    <w:rsid w:val="00E66BD6"/>
    <w:rsid w:val="00E675F6"/>
    <w:rsid w:val="00E70639"/>
    <w:rsid w:val="00E70659"/>
    <w:rsid w:val="00E72173"/>
    <w:rsid w:val="00E72536"/>
    <w:rsid w:val="00E726E0"/>
    <w:rsid w:val="00E727E5"/>
    <w:rsid w:val="00E72FBE"/>
    <w:rsid w:val="00E73241"/>
    <w:rsid w:val="00E73885"/>
    <w:rsid w:val="00E7429D"/>
    <w:rsid w:val="00E74DCD"/>
    <w:rsid w:val="00E760D0"/>
    <w:rsid w:val="00E768E7"/>
    <w:rsid w:val="00E805CA"/>
    <w:rsid w:val="00E8125C"/>
    <w:rsid w:val="00E83B3F"/>
    <w:rsid w:val="00E8499D"/>
    <w:rsid w:val="00E84A44"/>
    <w:rsid w:val="00E84D11"/>
    <w:rsid w:val="00E85016"/>
    <w:rsid w:val="00E8556C"/>
    <w:rsid w:val="00E858B9"/>
    <w:rsid w:val="00E85D0B"/>
    <w:rsid w:val="00E85F45"/>
    <w:rsid w:val="00E86603"/>
    <w:rsid w:val="00E86A68"/>
    <w:rsid w:val="00E8776B"/>
    <w:rsid w:val="00E905CD"/>
    <w:rsid w:val="00E913EF"/>
    <w:rsid w:val="00E91964"/>
    <w:rsid w:val="00E92C71"/>
    <w:rsid w:val="00E939E0"/>
    <w:rsid w:val="00E93F03"/>
    <w:rsid w:val="00E94CED"/>
    <w:rsid w:val="00E95088"/>
    <w:rsid w:val="00E9582E"/>
    <w:rsid w:val="00E95E65"/>
    <w:rsid w:val="00E97729"/>
    <w:rsid w:val="00EA14A9"/>
    <w:rsid w:val="00EA192E"/>
    <w:rsid w:val="00EA30F2"/>
    <w:rsid w:val="00EA6E2D"/>
    <w:rsid w:val="00EA7727"/>
    <w:rsid w:val="00EB09F7"/>
    <w:rsid w:val="00EB0ECD"/>
    <w:rsid w:val="00EB14EF"/>
    <w:rsid w:val="00EB3086"/>
    <w:rsid w:val="00EB31DF"/>
    <w:rsid w:val="00EB3BCC"/>
    <w:rsid w:val="00EB4BA2"/>
    <w:rsid w:val="00EB60FA"/>
    <w:rsid w:val="00EB656B"/>
    <w:rsid w:val="00EB6A99"/>
    <w:rsid w:val="00EB7304"/>
    <w:rsid w:val="00EB7EF8"/>
    <w:rsid w:val="00EC0477"/>
    <w:rsid w:val="00EC36B1"/>
    <w:rsid w:val="00EC3FB7"/>
    <w:rsid w:val="00EC469E"/>
    <w:rsid w:val="00EC7B60"/>
    <w:rsid w:val="00ED0540"/>
    <w:rsid w:val="00ED073A"/>
    <w:rsid w:val="00ED1A4C"/>
    <w:rsid w:val="00ED4708"/>
    <w:rsid w:val="00ED47A8"/>
    <w:rsid w:val="00ED604D"/>
    <w:rsid w:val="00ED7AF1"/>
    <w:rsid w:val="00ED7D87"/>
    <w:rsid w:val="00EE111A"/>
    <w:rsid w:val="00EE3250"/>
    <w:rsid w:val="00EE3FC9"/>
    <w:rsid w:val="00EE56D1"/>
    <w:rsid w:val="00EE598E"/>
    <w:rsid w:val="00EE59CF"/>
    <w:rsid w:val="00EE61A6"/>
    <w:rsid w:val="00EE7242"/>
    <w:rsid w:val="00EE7B17"/>
    <w:rsid w:val="00EF0E32"/>
    <w:rsid w:val="00EF204A"/>
    <w:rsid w:val="00EF20F7"/>
    <w:rsid w:val="00EF21AF"/>
    <w:rsid w:val="00EF5142"/>
    <w:rsid w:val="00EF66BB"/>
    <w:rsid w:val="00EF7B27"/>
    <w:rsid w:val="00F01270"/>
    <w:rsid w:val="00F0181A"/>
    <w:rsid w:val="00F029F1"/>
    <w:rsid w:val="00F03ED1"/>
    <w:rsid w:val="00F040EA"/>
    <w:rsid w:val="00F04B5D"/>
    <w:rsid w:val="00F06980"/>
    <w:rsid w:val="00F11660"/>
    <w:rsid w:val="00F11B4C"/>
    <w:rsid w:val="00F1249A"/>
    <w:rsid w:val="00F12A79"/>
    <w:rsid w:val="00F12FC9"/>
    <w:rsid w:val="00F1488F"/>
    <w:rsid w:val="00F15CB2"/>
    <w:rsid w:val="00F161F2"/>
    <w:rsid w:val="00F166BD"/>
    <w:rsid w:val="00F21128"/>
    <w:rsid w:val="00F211BD"/>
    <w:rsid w:val="00F23418"/>
    <w:rsid w:val="00F23A4A"/>
    <w:rsid w:val="00F265C8"/>
    <w:rsid w:val="00F2711D"/>
    <w:rsid w:val="00F27B4C"/>
    <w:rsid w:val="00F30C02"/>
    <w:rsid w:val="00F314D2"/>
    <w:rsid w:val="00F32B7B"/>
    <w:rsid w:val="00F34562"/>
    <w:rsid w:val="00F34DBA"/>
    <w:rsid w:val="00F34E51"/>
    <w:rsid w:val="00F354F5"/>
    <w:rsid w:val="00F356E4"/>
    <w:rsid w:val="00F371FE"/>
    <w:rsid w:val="00F37B1E"/>
    <w:rsid w:val="00F43ED8"/>
    <w:rsid w:val="00F4405B"/>
    <w:rsid w:val="00F45647"/>
    <w:rsid w:val="00F47638"/>
    <w:rsid w:val="00F5081C"/>
    <w:rsid w:val="00F51702"/>
    <w:rsid w:val="00F51BC0"/>
    <w:rsid w:val="00F54497"/>
    <w:rsid w:val="00F544A5"/>
    <w:rsid w:val="00F55C34"/>
    <w:rsid w:val="00F565AC"/>
    <w:rsid w:val="00F56892"/>
    <w:rsid w:val="00F56FDE"/>
    <w:rsid w:val="00F60505"/>
    <w:rsid w:val="00F6050D"/>
    <w:rsid w:val="00F612D9"/>
    <w:rsid w:val="00F62106"/>
    <w:rsid w:val="00F62BD5"/>
    <w:rsid w:val="00F66C1B"/>
    <w:rsid w:val="00F67CD7"/>
    <w:rsid w:val="00F7258E"/>
    <w:rsid w:val="00F72C4A"/>
    <w:rsid w:val="00F72ECD"/>
    <w:rsid w:val="00F738A8"/>
    <w:rsid w:val="00F75B37"/>
    <w:rsid w:val="00F75BA4"/>
    <w:rsid w:val="00F77915"/>
    <w:rsid w:val="00F80E94"/>
    <w:rsid w:val="00F81C67"/>
    <w:rsid w:val="00F829DE"/>
    <w:rsid w:val="00F83694"/>
    <w:rsid w:val="00F83E27"/>
    <w:rsid w:val="00F854E6"/>
    <w:rsid w:val="00F87835"/>
    <w:rsid w:val="00F87A0D"/>
    <w:rsid w:val="00F90DB7"/>
    <w:rsid w:val="00F92FDF"/>
    <w:rsid w:val="00FA13C1"/>
    <w:rsid w:val="00FA21C3"/>
    <w:rsid w:val="00FA2E88"/>
    <w:rsid w:val="00FA37F5"/>
    <w:rsid w:val="00FA5620"/>
    <w:rsid w:val="00FB0F0F"/>
    <w:rsid w:val="00FB2199"/>
    <w:rsid w:val="00FB2EBE"/>
    <w:rsid w:val="00FB4255"/>
    <w:rsid w:val="00FB4859"/>
    <w:rsid w:val="00FB679D"/>
    <w:rsid w:val="00FB67DF"/>
    <w:rsid w:val="00FB69DA"/>
    <w:rsid w:val="00FB7144"/>
    <w:rsid w:val="00FB7A1D"/>
    <w:rsid w:val="00FB7AB4"/>
    <w:rsid w:val="00FC1C06"/>
    <w:rsid w:val="00FC1D9E"/>
    <w:rsid w:val="00FC2297"/>
    <w:rsid w:val="00FC2FC6"/>
    <w:rsid w:val="00FC34A8"/>
    <w:rsid w:val="00FC3F74"/>
    <w:rsid w:val="00FC465D"/>
    <w:rsid w:val="00FC6581"/>
    <w:rsid w:val="00FC6BF0"/>
    <w:rsid w:val="00FC6FEB"/>
    <w:rsid w:val="00FC73E7"/>
    <w:rsid w:val="00FC7C55"/>
    <w:rsid w:val="00FD038B"/>
    <w:rsid w:val="00FD0F12"/>
    <w:rsid w:val="00FD18AD"/>
    <w:rsid w:val="00FD24E3"/>
    <w:rsid w:val="00FD3FC0"/>
    <w:rsid w:val="00FD7661"/>
    <w:rsid w:val="00FE0189"/>
    <w:rsid w:val="00FE0C09"/>
    <w:rsid w:val="00FE1EBB"/>
    <w:rsid w:val="00FE2F97"/>
    <w:rsid w:val="00FE3011"/>
    <w:rsid w:val="00FE4D1E"/>
    <w:rsid w:val="00FE4FA7"/>
    <w:rsid w:val="00FE53BF"/>
    <w:rsid w:val="00FE63E0"/>
    <w:rsid w:val="00FE6789"/>
    <w:rsid w:val="00FF0023"/>
    <w:rsid w:val="00FF0987"/>
    <w:rsid w:val="00FF21D7"/>
    <w:rsid w:val="00FF389B"/>
    <w:rsid w:val="00FF5A4E"/>
    <w:rsid w:val="00FF5C2B"/>
    <w:rsid w:val="00FF6BA3"/>
    <w:rsid w:val="00FF7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21B846"/>
  <w15:docId w15:val="{76AD3924-7AFE-4C4E-AB67-92F543C81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4"/>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rsid w:val="00E30D44"/>
    <w:pPr>
      <w:pageBreakBefore/>
      <w:numPr>
        <w:numId w:val="15"/>
      </w:numPr>
      <w:spacing w:before="240" w:line="276" w:lineRule="auto"/>
      <w:jc w:val="both"/>
      <w:outlineLvl w:val="0"/>
    </w:pPr>
    <w:rPr>
      <w:rFonts w:eastAsiaTheme="majorEastAsia" w:cstheme="majorBidi"/>
      <w:b/>
      <w:color w:val="000000" w:themeColor="text1"/>
      <w:sz w:val="32"/>
      <w:szCs w:val="32"/>
    </w:rPr>
  </w:style>
  <w:style w:type="paragraph" w:styleId="Heading2">
    <w:name w:val="heading 2"/>
    <w:basedOn w:val="Normal"/>
    <w:next w:val="Normal"/>
    <w:link w:val="Heading2Char"/>
    <w:unhideWhenUsed/>
    <w:qFormat/>
    <w:rsid w:val="00E30D44"/>
    <w:pPr>
      <w:numPr>
        <w:ilvl w:val="1"/>
        <w:numId w:val="15"/>
      </w:numPr>
      <w:spacing w:before="120" w:after="120" w:line="312" w:lineRule="auto"/>
      <w:jc w:val="both"/>
      <w:outlineLvl w:val="1"/>
    </w:pPr>
    <w:rPr>
      <w:rFonts w:eastAsiaTheme="majorEastAsia" w:cstheme="majorBidi"/>
      <w:b/>
      <w:szCs w:val="26"/>
    </w:rPr>
  </w:style>
  <w:style w:type="paragraph" w:styleId="Heading3">
    <w:name w:val="heading 3"/>
    <w:basedOn w:val="Normal"/>
    <w:next w:val="Normal"/>
    <w:link w:val="Heading3Char"/>
    <w:autoRedefine/>
    <w:unhideWhenUsed/>
    <w:qFormat/>
    <w:rsid w:val="000C16BC"/>
    <w:pPr>
      <w:numPr>
        <w:ilvl w:val="2"/>
        <w:numId w:val="3"/>
      </w:numPr>
      <w:spacing w:before="120" w:after="120" w:line="312" w:lineRule="auto"/>
      <w:jc w:val="both"/>
      <w:outlineLvl w:val="2"/>
    </w:pPr>
    <w:rPr>
      <w:rFonts w:eastAsiaTheme="majorEastAsia" w:cstheme="majorBidi"/>
      <w:b/>
      <w:sz w:val="27"/>
    </w:rPr>
  </w:style>
  <w:style w:type="paragraph" w:styleId="Heading4">
    <w:name w:val="heading 4"/>
    <w:basedOn w:val="Normal"/>
    <w:next w:val="Normal"/>
    <w:autoRedefine/>
    <w:qFormat/>
    <w:rsid w:val="00694487"/>
    <w:pPr>
      <w:keepNext/>
      <w:numPr>
        <w:ilvl w:val="3"/>
        <w:numId w:val="15"/>
      </w:numPr>
      <w:spacing w:before="120" w:after="120" w:line="288" w:lineRule="auto"/>
      <w:ind w:left="862" w:hanging="862"/>
      <w:outlineLvl w:val="3"/>
    </w:pPr>
    <w:rPr>
      <w:b/>
      <w:sz w:val="26"/>
    </w:rPr>
  </w:style>
  <w:style w:type="paragraph" w:styleId="Heading5">
    <w:name w:val="heading 5"/>
    <w:basedOn w:val="Normal"/>
    <w:next w:val="Normal"/>
    <w:link w:val="Heading5Char"/>
    <w:qFormat/>
    <w:rsid w:val="00933993"/>
    <w:pPr>
      <w:numPr>
        <w:ilvl w:val="4"/>
        <w:numId w:val="15"/>
      </w:numPr>
      <w:spacing w:before="120" w:after="120" w:line="312" w:lineRule="auto"/>
      <w:outlineLvl w:val="4"/>
    </w:pPr>
    <w:rPr>
      <w:b/>
      <w:bCs/>
      <w:iCs/>
      <w:szCs w:val="26"/>
    </w:rPr>
  </w:style>
  <w:style w:type="paragraph" w:styleId="Heading6">
    <w:name w:val="heading 6"/>
    <w:basedOn w:val="Normal"/>
    <w:next w:val="Normal"/>
    <w:link w:val="Heading6Char"/>
    <w:semiHidden/>
    <w:unhideWhenUsed/>
    <w:qFormat/>
    <w:rsid w:val="005F1E22"/>
    <w:pPr>
      <w:keepNext/>
      <w:keepLines/>
      <w:numPr>
        <w:ilvl w:val="5"/>
        <w:numId w:val="15"/>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5F1E22"/>
    <w:pPr>
      <w:keepNext/>
      <w:keepLines/>
      <w:numPr>
        <w:ilvl w:val="6"/>
        <w:numId w:val="15"/>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5F1E22"/>
    <w:pPr>
      <w:keepNext/>
      <w:keepLines/>
      <w:numPr>
        <w:ilvl w:val="7"/>
        <w:numId w:val="1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5F1E22"/>
    <w:pPr>
      <w:keepNext/>
      <w:keepLines/>
      <w:numPr>
        <w:ilvl w:val="8"/>
        <w:numId w:val="1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636C8A"/>
    <w:pPr>
      <w:spacing w:before="120" w:after="120" w:line="312" w:lineRule="auto"/>
      <w:jc w:val="center"/>
    </w:pPr>
    <w:rPr>
      <w:b/>
      <w:bCs/>
      <w:sz w:val="36"/>
    </w:rPr>
  </w:style>
  <w:style w:type="paragraph" w:styleId="Subtitle">
    <w:name w:val="Subtitle"/>
    <w:basedOn w:val="Normal"/>
    <w:qFormat/>
    <w:pPr>
      <w:spacing w:before="100" w:line="400" w:lineRule="exact"/>
      <w:jc w:val="center"/>
    </w:pPr>
    <w:rPr>
      <w:rFonts w:ascii="VNbangkok" w:hAnsi="VNbangkok"/>
      <w:b/>
      <w:bCs/>
      <w:sz w:val="32"/>
    </w:rPr>
  </w:style>
  <w:style w:type="paragraph" w:customStyle="1" w:styleId="Participant">
    <w:name w:val="Participant"/>
    <w:basedOn w:val="Normal"/>
    <w:pPr>
      <w:tabs>
        <w:tab w:val="left" w:pos="5040"/>
      </w:tabs>
      <w:spacing w:after="240"/>
      <w:ind w:left="360" w:right="360"/>
    </w:pPr>
    <w:rPr>
      <w:b/>
      <w:sz w:val="22"/>
      <w:szCs w:val="20"/>
    </w:rPr>
  </w:style>
  <w:style w:type="paragraph" w:styleId="TOC1">
    <w:name w:val="toc 1"/>
    <w:basedOn w:val="Normal"/>
    <w:next w:val="Normal"/>
    <w:autoRedefine/>
    <w:uiPriority w:val="39"/>
    <w:rsid w:val="008A2BC8"/>
    <w:pPr>
      <w:spacing w:before="120" w:after="120" w:line="288" w:lineRule="auto"/>
    </w:pPr>
    <w:rPr>
      <w:rFonts w:cstheme="majorHAnsi"/>
      <w:b/>
      <w:bCs/>
      <w:caps/>
      <w:sz w:val="26"/>
    </w:rPr>
  </w:style>
  <w:style w:type="paragraph" w:styleId="Header">
    <w:name w:val="header"/>
    <w:basedOn w:val="Normal"/>
    <w:link w:val="HeaderChar"/>
    <w:uiPriority w:val="99"/>
    <w:rsid w:val="00366C8D"/>
    <w:pPr>
      <w:tabs>
        <w:tab w:val="center" w:pos="4680"/>
        <w:tab w:val="right" w:pos="9360"/>
      </w:tabs>
    </w:pPr>
  </w:style>
  <w:style w:type="character" w:customStyle="1" w:styleId="HeaderChar">
    <w:name w:val="Header Char"/>
    <w:link w:val="Header"/>
    <w:uiPriority w:val="99"/>
    <w:rsid w:val="00366C8D"/>
    <w:rPr>
      <w:rFonts w:ascii="VNtimes new roman" w:hAnsi="VNtimes new roman"/>
      <w:sz w:val="28"/>
      <w:szCs w:val="24"/>
    </w:rPr>
  </w:style>
  <w:style w:type="paragraph" w:styleId="Footer">
    <w:name w:val="footer"/>
    <w:basedOn w:val="Normal"/>
    <w:link w:val="FooterChar"/>
    <w:uiPriority w:val="99"/>
    <w:rsid w:val="00366C8D"/>
    <w:pPr>
      <w:tabs>
        <w:tab w:val="center" w:pos="4680"/>
        <w:tab w:val="right" w:pos="9360"/>
      </w:tabs>
    </w:pPr>
  </w:style>
  <w:style w:type="character" w:customStyle="1" w:styleId="FooterChar">
    <w:name w:val="Footer Char"/>
    <w:link w:val="Footer"/>
    <w:uiPriority w:val="99"/>
    <w:rsid w:val="00366C8D"/>
    <w:rPr>
      <w:rFonts w:ascii="VNtimes new roman" w:hAnsi="VNtimes new roman"/>
      <w:sz w:val="28"/>
      <w:szCs w:val="24"/>
    </w:rPr>
  </w:style>
  <w:style w:type="table" w:styleId="TableGrid">
    <w:name w:val="Table Grid"/>
    <w:basedOn w:val="TableNormal"/>
    <w:rsid w:val="00710C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606596"/>
    <w:rPr>
      <w:rFonts w:ascii="Tahoma" w:hAnsi="Tahoma"/>
      <w:sz w:val="16"/>
      <w:szCs w:val="16"/>
    </w:rPr>
  </w:style>
  <w:style w:type="character" w:customStyle="1" w:styleId="BalloonTextChar">
    <w:name w:val="Balloon Text Char"/>
    <w:link w:val="BalloonText"/>
    <w:rsid w:val="00606596"/>
    <w:rPr>
      <w:rFonts w:ascii="Tahoma" w:hAnsi="Tahoma" w:cs="Tahoma"/>
      <w:sz w:val="16"/>
      <w:szCs w:val="16"/>
    </w:rPr>
  </w:style>
  <w:style w:type="paragraph" w:styleId="ListParagraph">
    <w:name w:val="List Paragraph"/>
    <w:basedOn w:val="Normal"/>
    <w:uiPriority w:val="34"/>
    <w:qFormat/>
    <w:rsid w:val="00591DE4"/>
    <w:pPr>
      <w:ind w:left="720"/>
    </w:pPr>
  </w:style>
  <w:style w:type="character" w:customStyle="1" w:styleId="notranslate">
    <w:name w:val="notranslate"/>
    <w:rsid w:val="007C138C"/>
  </w:style>
  <w:style w:type="character" w:customStyle="1" w:styleId="Heading1Char">
    <w:name w:val="Heading 1 Char"/>
    <w:basedOn w:val="DefaultParagraphFont"/>
    <w:link w:val="Heading1"/>
    <w:uiPriority w:val="9"/>
    <w:rsid w:val="00E30D44"/>
    <w:rPr>
      <w:rFonts w:eastAsiaTheme="majorEastAsia" w:cstheme="majorBidi"/>
      <w:b/>
      <w:color w:val="000000" w:themeColor="text1"/>
      <w:sz w:val="32"/>
      <w:szCs w:val="32"/>
    </w:rPr>
  </w:style>
  <w:style w:type="paragraph" w:styleId="Bibliography">
    <w:name w:val="Bibliography"/>
    <w:basedOn w:val="Normal"/>
    <w:next w:val="Normal"/>
    <w:uiPriority w:val="37"/>
    <w:unhideWhenUsed/>
    <w:rsid w:val="00CD5EDF"/>
  </w:style>
  <w:style w:type="character" w:styleId="Strong">
    <w:name w:val="Strong"/>
    <w:uiPriority w:val="22"/>
    <w:qFormat/>
    <w:rsid w:val="00044423"/>
    <w:rPr>
      <w:b/>
      <w:bCs/>
    </w:rPr>
  </w:style>
  <w:style w:type="character" w:customStyle="1" w:styleId="Heading3Char">
    <w:name w:val="Heading 3 Char"/>
    <w:basedOn w:val="DefaultParagraphFont"/>
    <w:link w:val="Heading3"/>
    <w:rsid w:val="000C16BC"/>
    <w:rPr>
      <w:rFonts w:eastAsiaTheme="majorEastAsia" w:cstheme="majorBidi"/>
      <w:b/>
      <w:sz w:val="27"/>
    </w:rPr>
  </w:style>
  <w:style w:type="character" w:customStyle="1" w:styleId="Heading5Char">
    <w:name w:val="Heading 5 Char"/>
    <w:link w:val="Heading5"/>
    <w:rsid w:val="00933993"/>
    <w:rPr>
      <w:b/>
      <w:bCs/>
      <w:iCs/>
      <w:szCs w:val="26"/>
    </w:rPr>
  </w:style>
  <w:style w:type="character" w:styleId="Hyperlink">
    <w:name w:val="Hyperlink"/>
    <w:uiPriority w:val="99"/>
    <w:unhideWhenUsed/>
    <w:rsid w:val="003D58B7"/>
    <w:rPr>
      <w:color w:val="0000FF"/>
      <w:u w:val="single"/>
    </w:rPr>
  </w:style>
  <w:style w:type="paragraph" w:styleId="NormalWeb">
    <w:name w:val="Normal (Web)"/>
    <w:basedOn w:val="Normal"/>
    <w:uiPriority w:val="99"/>
    <w:unhideWhenUsed/>
    <w:rsid w:val="006730D2"/>
    <w:pPr>
      <w:spacing w:before="100" w:beforeAutospacing="1" w:after="100" w:afterAutospacing="1"/>
    </w:pPr>
    <w:rPr>
      <w:sz w:val="24"/>
    </w:rPr>
  </w:style>
  <w:style w:type="character" w:styleId="Emphasis">
    <w:name w:val="Emphasis"/>
    <w:uiPriority w:val="20"/>
    <w:qFormat/>
    <w:rsid w:val="00580023"/>
    <w:rPr>
      <w:i/>
      <w:iCs/>
    </w:rPr>
  </w:style>
  <w:style w:type="character" w:customStyle="1" w:styleId="tlid-translation">
    <w:name w:val="tlid-translation"/>
    <w:rsid w:val="00EF7B27"/>
  </w:style>
  <w:style w:type="paragraph" w:customStyle="1" w:styleId="MyNormal">
    <w:name w:val="MyNormal"/>
    <w:basedOn w:val="Normal"/>
    <w:qFormat/>
    <w:rsid w:val="00BD4104"/>
    <w:pPr>
      <w:spacing w:before="80" w:after="80" w:line="312" w:lineRule="auto"/>
      <w:ind w:firstLine="720"/>
      <w:jc w:val="both"/>
    </w:pPr>
    <w:rPr>
      <w:sz w:val="26"/>
      <w:szCs w:val="20"/>
    </w:rPr>
  </w:style>
  <w:style w:type="paragraph" w:styleId="TOC2">
    <w:name w:val="toc 2"/>
    <w:basedOn w:val="Normal"/>
    <w:next w:val="Normal"/>
    <w:autoRedefine/>
    <w:uiPriority w:val="39"/>
    <w:rsid w:val="000F373B"/>
    <w:pPr>
      <w:tabs>
        <w:tab w:val="right" w:leader="dot" w:pos="9062"/>
      </w:tabs>
      <w:spacing w:before="120" w:after="120" w:line="288" w:lineRule="auto"/>
      <w:ind w:left="426" w:hanging="426"/>
    </w:pPr>
    <w:rPr>
      <w:rFonts w:cstheme="minorHAnsi"/>
      <w:b/>
      <w:bCs/>
      <w:sz w:val="26"/>
      <w:szCs w:val="20"/>
    </w:rPr>
  </w:style>
  <w:style w:type="paragraph" w:styleId="TOC3">
    <w:name w:val="toc 3"/>
    <w:basedOn w:val="Normal"/>
    <w:next w:val="Normal"/>
    <w:autoRedefine/>
    <w:uiPriority w:val="39"/>
    <w:rsid w:val="006733A7"/>
    <w:pPr>
      <w:spacing w:before="120" w:after="120" w:line="288" w:lineRule="auto"/>
      <w:ind w:left="284"/>
    </w:pPr>
    <w:rPr>
      <w:rFonts w:cstheme="minorHAnsi"/>
      <w:sz w:val="26"/>
      <w:szCs w:val="20"/>
    </w:rPr>
  </w:style>
  <w:style w:type="paragraph" w:styleId="TOC4">
    <w:name w:val="toc 4"/>
    <w:basedOn w:val="Normal"/>
    <w:next w:val="Normal"/>
    <w:autoRedefine/>
    <w:uiPriority w:val="39"/>
    <w:rsid w:val="006733A7"/>
    <w:pPr>
      <w:spacing w:before="120" w:after="120" w:line="288" w:lineRule="auto"/>
      <w:ind w:left="284"/>
    </w:pPr>
    <w:rPr>
      <w:rFonts w:cstheme="minorHAnsi"/>
      <w:sz w:val="26"/>
      <w:szCs w:val="20"/>
    </w:rPr>
  </w:style>
  <w:style w:type="paragraph" w:styleId="TOC5">
    <w:name w:val="toc 5"/>
    <w:basedOn w:val="Normal"/>
    <w:next w:val="Normal"/>
    <w:autoRedefine/>
    <w:uiPriority w:val="39"/>
    <w:rsid w:val="000F373B"/>
    <w:pPr>
      <w:spacing w:before="120" w:after="120" w:line="288" w:lineRule="auto"/>
      <w:ind w:left="284"/>
    </w:pPr>
    <w:rPr>
      <w:rFonts w:cstheme="minorHAnsi"/>
      <w:sz w:val="26"/>
      <w:szCs w:val="20"/>
    </w:rPr>
  </w:style>
  <w:style w:type="paragraph" w:styleId="TOCHeading">
    <w:name w:val="TOC Heading"/>
    <w:basedOn w:val="Heading1"/>
    <w:next w:val="Normal"/>
    <w:uiPriority w:val="39"/>
    <w:unhideWhenUsed/>
    <w:qFormat/>
    <w:rsid w:val="0011494A"/>
    <w:pPr>
      <w:keepLines/>
      <w:spacing w:before="480"/>
      <w:outlineLvl w:val="9"/>
    </w:pPr>
    <w:rPr>
      <w:rFonts w:ascii="Cambria" w:hAnsi="Cambria"/>
      <w:b w:val="0"/>
      <w:bCs/>
      <w:i/>
      <w:iCs/>
      <w:color w:val="365F91"/>
      <w:szCs w:val="28"/>
    </w:rPr>
  </w:style>
  <w:style w:type="character" w:customStyle="1" w:styleId="cautl">
    <w:name w:val="cautl"/>
    <w:basedOn w:val="DefaultParagraphFont"/>
    <w:rsid w:val="00433309"/>
  </w:style>
  <w:style w:type="paragraph" w:styleId="z-TopofForm">
    <w:name w:val="HTML Top of Form"/>
    <w:basedOn w:val="Normal"/>
    <w:next w:val="Normal"/>
    <w:link w:val="z-TopofFormChar"/>
    <w:hidden/>
    <w:rsid w:val="00433309"/>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433309"/>
    <w:rPr>
      <w:rFonts w:ascii="Arial" w:hAnsi="Arial" w:cs="Arial"/>
      <w:vanish/>
      <w:sz w:val="16"/>
      <w:szCs w:val="16"/>
    </w:rPr>
  </w:style>
  <w:style w:type="paragraph" w:styleId="z-BottomofForm">
    <w:name w:val="HTML Bottom of Form"/>
    <w:basedOn w:val="Normal"/>
    <w:next w:val="Normal"/>
    <w:link w:val="z-BottomofFormChar"/>
    <w:hidden/>
    <w:rsid w:val="0043330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433309"/>
    <w:rPr>
      <w:rFonts w:ascii="Arial" w:hAnsi="Arial" w:cs="Arial"/>
      <w:vanish/>
      <w:sz w:val="16"/>
      <w:szCs w:val="16"/>
    </w:rPr>
  </w:style>
  <w:style w:type="paragraph" w:styleId="Caption">
    <w:name w:val="caption"/>
    <w:basedOn w:val="Normal"/>
    <w:next w:val="Normal"/>
    <w:unhideWhenUsed/>
    <w:qFormat/>
    <w:rsid w:val="003E51FA"/>
    <w:pPr>
      <w:spacing w:after="200"/>
    </w:pPr>
    <w:rPr>
      <w:b/>
      <w:bCs/>
      <w:i/>
      <w:sz w:val="24"/>
      <w:szCs w:val="18"/>
    </w:rPr>
  </w:style>
  <w:style w:type="paragraph" w:styleId="TableofFigures">
    <w:name w:val="table of figures"/>
    <w:basedOn w:val="Normal"/>
    <w:next w:val="Normal"/>
    <w:uiPriority w:val="99"/>
    <w:rsid w:val="001C342F"/>
  </w:style>
  <w:style w:type="paragraph" w:styleId="Revision">
    <w:name w:val="Revision"/>
    <w:hidden/>
    <w:uiPriority w:val="99"/>
    <w:semiHidden/>
    <w:rsid w:val="00320C61"/>
    <w:rPr>
      <w:rFonts w:ascii="VNtimes new roman" w:hAnsi="VNtimes new roman"/>
    </w:rPr>
  </w:style>
  <w:style w:type="character" w:customStyle="1" w:styleId="Heading6Char">
    <w:name w:val="Heading 6 Char"/>
    <w:basedOn w:val="DefaultParagraphFont"/>
    <w:link w:val="Heading6"/>
    <w:semiHidden/>
    <w:rsid w:val="005F1E2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semiHidden/>
    <w:rsid w:val="005F1E2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semiHidden/>
    <w:rsid w:val="005F1E2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5F1E22"/>
    <w:rPr>
      <w:rFonts w:asciiTheme="majorHAnsi" w:eastAsiaTheme="majorEastAsia" w:hAnsiTheme="majorHAnsi" w:cstheme="majorBidi"/>
      <w:i/>
      <w:iCs/>
      <w:color w:val="272727" w:themeColor="text1" w:themeTint="D8"/>
      <w:sz w:val="21"/>
      <w:szCs w:val="21"/>
    </w:rPr>
  </w:style>
  <w:style w:type="paragraph" w:styleId="TOC6">
    <w:name w:val="toc 6"/>
    <w:basedOn w:val="Normal"/>
    <w:next w:val="Normal"/>
    <w:autoRedefine/>
    <w:unhideWhenUsed/>
    <w:rsid w:val="008A2BC8"/>
    <w:pPr>
      <w:ind w:left="1120"/>
    </w:pPr>
    <w:rPr>
      <w:rFonts w:asciiTheme="minorHAnsi" w:hAnsiTheme="minorHAnsi" w:cstheme="minorHAnsi"/>
      <w:sz w:val="20"/>
      <w:szCs w:val="20"/>
    </w:rPr>
  </w:style>
  <w:style w:type="paragraph" w:styleId="TOC7">
    <w:name w:val="toc 7"/>
    <w:basedOn w:val="Normal"/>
    <w:next w:val="Normal"/>
    <w:autoRedefine/>
    <w:unhideWhenUsed/>
    <w:rsid w:val="008A2BC8"/>
    <w:pPr>
      <w:ind w:left="1400"/>
    </w:pPr>
    <w:rPr>
      <w:rFonts w:asciiTheme="minorHAnsi" w:hAnsiTheme="minorHAnsi" w:cstheme="minorHAnsi"/>
      <w:sz w:val="20"/>
      <w:szCs w:val="20"/>
    </w:rPr>
  </w:style>
  <w:style w:type="paragraph" w:styleId="TOC8">
    <w:name w:val="toc 8"/>
    <w:basedOn w:val="Normal"/>
    <w:next w:val="Normal"/>
    <w:autoRedefine/>
    <w:unhideWhenUsed/>
    <w:rsid w:val="008A2BC8"/>
    <w:pPr>
      <w:ind w:left="1680"/>
    </w:pPr>
    <w:rPr>
      <w:rFonts w:asciiTheme="minorHAnsi" w:hAnsiTheme="minorHAnsi" w:cstheme="minorHAnsi"/>
      <w:sz w:val="20"/>
      <w:szCs w:val="20"/>
    </w:rPr>
  </w:style>
  <w:style w:type="paragraph" w:styleId="TOC9">
    <w:name w:val="toc 9"/>
    <w:basedOn w:val="Normal"/>
    <w:next w:val="Normal"/>
    <w:autoRedefine/>
    <w:unhideWhenUsed/>
    <w:rsid w:val="008A2BC8"/>
    <w:pPr>
      <w:ind w:left="1960"/>
    </w:pPr>
    <w:rPr>
      <w:rFonts w:asciiTheme="minorHAnsi" w:hAnsiTheme="minorHAnsi" w:cstheme="minorHAnsi"/>
      <w:sz w:val="20"/>
      <w:szCs w:val="20"/>
    </w:rPr>
  </w:style>
  <w:style w:type="character" w:customStyle="1" w:styleId="Heading2Char">
    <w:name w:val="Heading 2 Char"/>
    <w:basedOn w:val="DefaultParagraphFont"/>
    <w:link w:val="Heading2"/>
    <w:rsid w:val="00E30D44"/>
    <w:rPr>
      <w:rFonts w:eastAsiaTheme="majorEastAsia" w:cstheme="majorBidi"/>
      <w:b/>
      <w:szCs w:val="26"/>
    </w:rPr>
  </w:style>
  <w:style w:type="paragraph" w:customStyle="1" w:styleId="StyleHeading1Centered">
    <w:name w:val="Style Heading 1 + Centered"/>
    <w:basedOn w:val="Heading1"/>
    <w:autoRedefine/>
    <w:qFormat/>
    <w:rsid w:val="00E346BC"/>
    <w:pPr>
      <w:spacing w:after="240"/>
      <w:jc w:val="center"/>
    </w:pPr>
    <w:rPr>
      <w:rFonts w:eastAsia="Times New Roman" w:cs="Times New Roman"/>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3501">
      <w:bodyDiv w:val="1"/>
      <w:marLeft w:val="0"/>
      <w:marRight w:val="0"/>
      <w:marTop w:val="0"/>
      <w:marBottom w:val="0"/>
      <w:divBdr>
        <w:top w:val="none" w:sz="0" w:space="0" w:color="auto"/>
        <w:left w:val="none" w:sz="0" w:space="0" w:color="auto"/>
        <w:bottom w:val="none" w:sz="0" w:space="0" w:color="auto"/>
        <w:right w:val="none" w:sz="0" w:space="0" w:color="auto"/>
      </w:divBdr>
      <w:divsChild>
        <w:div w:id="52893113">
          <w:marLeft w:val="0"/>
          <w:marRight w:val="0"/>
          <w:marTop w:val="0"/>
          <w:marBottom w:val="0"/>
          <w:divBdr>
            <w:top w:val="none" w:sz="0" w:space="0" w:color="auto"/>
            <w:left w:val="none" w:sz="0" w:space="0" w:color="auto"/>
            <w:bottom w:val="none" w:sz="0" w:space="0" w:color="auto"/>
            <w:right w:val="none" w:sz="0" w:space="0" w:color="auto"/>
          </w:divBdr>
        </w:div>
        <w:div w:id="180553050">
          <w:marLeft w:val="0"/>
          <w:marRight w:val="0"/>
          <w:marTop w:val="0"/>
          <w:marBottom w:val="0"/>
          <w:divBdr>
            <w:top w:val="none" w:sz="0" w:space="0" w:color="auto"/>
            <w:left w:val="none" w:sz="0" w:space="0" w:color="auto"/>
            <w:bottom w:val="none" w:sz="0" w:space="0" w:color="auto"/>
            <w:right w:val="none" w:sz="0" w:space="0" w:color="auto"/>
          </w:divBdr>
        </w:div>
        <w:div w:id="502356534">
          <w:marLeft w:val="0"/>
          <w:marRight w:val="0"/>
          <w:marTop w:val="0"/>
          <w:marBottom w:val="0"/>
          <w:divBdr>
            <w:top w:val="none" w:sz="0" w:space="0" w:color="auto"/>
            <w:left w:val="none" w:sz="0" w:space="0" w:color="auto"/>
            <w:bottom w:val="none" w:sz="0" w:space="0" w:color="auto"/>
            <w:right w:val="none" w:sz="0" w:space="0" w:color="auto"/>
          </w:divBdr>
        </w:div>
        <w:div w:id="1038235091">
          <w:marLeft w:val="0"/>
          <w:marRight w:val="0"/>
          <w:marTop w:val="0"/>
          <w:marBottom w:val="0"/>
          <w:divBdr>
            <w:top w:val="none" w:sz="0" w:space="0" w:color="auto"/>
            <w:left w:val="none" w:sz="0" w:space="0" w:color="auto"/>
            <w:bottom w:val="none" w:sz="0" w:space="0" w:color="auto"/>
            <w:right w:val="none" w:sz="0" w:space="0" w:color="auto"/>
          </w:divBdr>
        </w:div>
        <w:div w:id="1144783579">
          <w:marLeft w:val="0"/>
          <w:marRight w:val="0"/>
          <w:marTop w:val="0"/>
          <w:marBottom w:val="0"/>
          <w:divBdr>
            <w:top w:val="none" w:sz="0" w:space="0" w:color="auto"/>
            <w:left w:val="none" w:sz="0" w:space="0" w:color="auto"/>
            <w:bottom w:val="none" w:sz="0" w:space="0" w:color="auto"/>
            <w:right w:val="none" w:sz="0" w:space="0" w:color="auto"/>
          </w:divBdr>
        </w:div>
        <w:div w:id="1178500065">
          <w:marLeft w:val="0"/>
          <w:marRight w:val="0"/>
          <w:marTop w:val="0"/>
          <w:marBottom w:val="0"/>
          <w:divBdr>
            <w:top w:val="none" w:sz="0" w:space="0" w:color="auto"/>
            <w:left w:val="none" w:sz="0" w:space="0" w:color="auto"/>
            <w:bottom w:val="none" w:sz="0" w:space="0" w:color="auto"/>
            <w:right w:val="none" w:sz="0" w:space="0" w:color="auto"/>
          </w:divBdr>
        </w:div>
        <w:div w:id="1438476629">
          <w:marLeft w:val="0"/>
          <w:marRight w:val="0"/>
          <w:marTop w:val="0"/>
          <w:marBottom w:val="0"/>
          <w:divBdr>
            <w:top w:val="none" w:sz="0" w:space="0" w:color="auto"/>
            <w:left w:val="none" w:sz="0" w:space="0" w:color="auto"/>
            <w:bottom w:val="none" w:sz="0" w:space="0" w:color="auto"/>
            <w:right w:val="none" w:sz="0" w:space="0" w:color="auto"/>
          </w:divBdr>
        </w:div>
        <w:div w:id="1539122721">
          <w:marLeft w:val="0"/>
          <w:marRight w:val="0"/>
          <w:marTop w:val="0"/>
          <w:marBottom w:val="0"/>
          <w:divBdr>
            <w:top w:val="none" w:sz="0" w:space="0" w:color="auto"/>
            <w:left w:val="none" w:sz="0" w:space="0" w:color="auto"/>
            <w:bottom w:val="none" w:sz="0" w:space="0" w:color="auto"/>
            <w:right w:val="none" w:sz="0" w:space="0" w:color="auto"/>
          </w:divBdr>
        </w:div>
        <w:div w:id="1698965965">
          <w:marLeft w:val="0"/>
          <w:marRight w:val="0"/>
          <w:marTop w:val="0"/>
          <w:marBottom w:val="0"/>
          <w:divBdr>
            <w:top w:val="none" w:sz="0" w:space="0" w:color="auto"/>
            <w:left w:val="none" w:sz="0" w:space="0" w:color="auto"/>
            <w:bottom w:val="none" w:sz="0" w:space="0" w:color="auto"/>
            <w:right w:val="none" w:sz="0" w:space="0" w:color="auto"/>
          </w:divBdr>
        </w:div>
        <w:div w:id="1923294279">
          <w:marLeft w:val="0"/>
          <w:marRight w:val="0"/>
          <w:marTop w:val="0"/>
          <w:marBottom w:val="0"/>
          <w:divBdr>
            <w:top w:val="none" w:sz="0" w:space="0" w:color="auto"/>
            <w:left w:val="none" w:sz="0" w:space="0" w:color="auto"/>
            <w:bottom w:val="none" w:sz="0" w:space="0" w:color="auto"/>
            <w:right w:val="none" w:sz="0" w:space="0" w:color="auto"/>
          </w:divBdr>
        </w:div>
      </w:divsChild>
    </w:div>
    <w:div w:id="65955477">
      <w:bodyDiv w:val="1"/>
      <w:marLeft w:val="0"/>
      <w:marRight w:val="0"/>
      <w:marTop w:val="0"/>
      <w:marBottom w:val="0"/>
      <w:divBdr>
        <w:top w:val="none" w:sz="0" w:space="0" w:color="auto"/>
        <w:left w:val="none" w:sz="0" w:space="0" w:color="auto"/>
        <w:bottom w:val="none" w:sz="0" w:space="0" w:color="auto"/>
        <w:right w:val="none" w:sz="0" w:space="0" w:color="auto"/>
      </w:divBdr>
    </w:div>
    <w:div w:id="79959009">
      <w:bodyDiv w:val="1"/>
      <w:marLeft w:val="0"/>
      <w:marRight w:val="0"/>
      <w:marTop w:val="0"/>
      <w:marBottom w:val="0"/>
      <w:divBdr>
        <w:top w:val="none" w:sz="0" w:space="0" w:color="auto"/>
        <w:left w:val="none" w:sz="0" w:space="0" w:color="auto"/>
        <w:bottom w:val="none" w:sz="0" w:space="0" w:color="auto"/>
        <w:right w:val="none" w:sz="0" w:space="0" w:color="auto"/>
      </w:divBdr>
    </w:div>
    <w:div w:id="99959760">
      <w:bodyDiv w:val="1"/>
      <w:marLeft w:val="0"/>
      <w:marRight w:val="0"/>
      <w:marTop w:val="0"/>
      <w:marBottom w:val="0"/>
      <w:divBdr>
        <w:top w:val="none" w:sz="0" w:space="0" w:color="auto"/>
        <w:left w:val="none" w:sz="0" w:space="0" w:color="auto"/>
        <w:bottom w:val="none" w:sz="0" w:space="0" w:color="auto"/>
        <w:right w:val="none" w:sz="0" w:space="0" w:color="auto"/>
      </w:divBdr>
    </w:div>
    <w:div w:id="156925355">
      <w:bodyDiv w:val="1"/>
      <w:marLeft w:val="0"/>
      <w:marRight w:val="0"/>
      <w:marTop w:val="0"/>
      <w:marBottom w:val="0"/>
      <w:divBdr>
        <w:top w:val="none" w:sz="0" w:space="0" w:color="auto"/>
        <w:left w:val="none" w:sz="0" w:space="0" w:color="auto"/>
        <w:bottom w:val="none" w:sz="0" w:space="0" w:color="auto"/>
        <w:right w:val="none" w:sz="0" w:space="0" w:color="auto"/>
      </w:divBdr>
    </w:div>
    <w:div w:id="160705264">
      <w:bodyDiv w:val="1"/>
      <w:marLeft w:val="0"/>
      <w:marRight w:val="0"/>
      <w:marTop w:val="0"/>
      <w:marBottom w:val="0"/>
      <w:divBdr>
        <w:top w:val="none" w:sz="0" w:space="0" w:color="auto"/>
        <w:left w:val="none" w:sz="0" w:space="0" w:color="auto"/>
        <w:bottom w:val="none" w:sz="0" w:space="0" w:color="auto"/>
        <w:right w:val="none" w:sz="0" w:space="0" w:color="auto"/>
      </w:divBdr>
    </w:div>
    <w:div w:id="173226293">
      <w:bodyDiv w:val="1"/>
      <w:marLeft w:val="0"/>
      <w:marRight w:val="0"/>
      <w:marTop w:val="0"/>
      <w:marBottom w:val="0"/>
      <w:divBdr>
        <w:top w:val="none" w:sz="0" w:space="0" w:color="auto"/>
        <w:left w:val="none" w:sz="0" w:space="0" w:color="auto"/>
        <w:bottom w:val="none" w:sz="0" w:space="0" w:color="auto"/>
        <w:right w:val="none" w:sz="0" w:space="0" w:color="auto"/>
      </w:divBdr>
    </w:div>
    <w:div w:id="194271708">
      <w:bodyDiv w:val="1"/>
      <w:marLeft w:val="0"/>
      <w:marRight w:val="0"/>
      <w:marTop w:val="0"/>
      <w:marBottom w:val="0"/>
      <w:divBdr>
        <w:top w:val="none" w:sz="0" w:space="0" w:color="auto"/>
        <w:left w:val="none" w:sz="0" w:space="0" w:color="auto"/>
        <w:bottom w:val="none" w:sz="0" w:space="0" w:color="auto"/>
        <w:right w:val="none" w:sz="0" w:space="0" w:color="auto"/>
      </w:divBdr>
    </w:div>
    <w:div w:id="201133936">
      <w:bodyDiv w:val="1"/>
      <w:marLeft w:val="0"/>
      <w:marRight w:val="0"/>
      <w:marTop w:val="0"/>
      <w:marBottom w:val="0"/>
      <w:divBdr>
        <w:top w:val="none" w:sz="0" w:space="0" w:color="auto"/>
        <w:left w:val="none" w:sz="0" w:space="0" w:color="auto"/>
        <w:bottom w:val="none" w:sz="0" w:space="0" w:color="auto"/>
        <w:right w:val="none" w:sz="0" w:space="0" w:color="auto"/>
      </w:divBdr>
    </w:div>
    <w:div w:id="254637239">
      <w:bodyDiv w:val="1"/>
      <w:marLeft w:val="0"/>
      <w:marRight w:val="0"/>
      <w:marTop w:val="0"/>
      <w:marBottom w:val="0"/>
      <w:divBdr>
        <w:top w:val="none" w:sz="0" w:space="0" w:color="auto"/>
        <w:left w:val="none" w:sz="0" w:space="0" w:color="auto"/>
        <w:bottom w:val="none" w:sz="0" w:space="0" w:color="auto"/>
        <w:right w:val="none" w:sz="0" w:space="0" w:color="auto"/>
      </w:divBdr>
    </w:div>
    <w:div w:id="424227602">
      <w:bodyDiv w:val="1"/>
      <w:marLeft w:val="0"/>
      <w:marRight w:val="0"/>
      <w:marTop w:val="0"/>
      <w:marBottom w:val="0"/>
      <w:divBdr>
        <w:top w:val="none" w:sz="0" w:space="0" w:color="auto"/>
        <w:left w:val="none" w:sz="0" w:space="0" w:color="auto"/>
        <w:bottom w:val="none" w:sz="0" w:space="0" w:color="auto"/>
        <w:right w:val="none" w:sz="0" w:space="0" w:color="auto"/>
      </w:divBdr>
    </w:div>
    <w:div w:id="435446657">
      <w:bodyDiv w:val="1"/>
      <w:marLeft w:val="0"/>
      <w:marRight w:val="0"/>
      <w:marTop w:val="0"/>
      <w:marBottom w:val="0"/>
      <w:divBdr>
        <w:top w:val="none" w:sz="0" w:space="0" w:color="auto"/>
        <w:left w:val="none" w:sz="0" w:space="0" w:color="auto"/>
        <w:bottom w:val="none" w:sz="0" w:space="0" w:color="auto"/>
        <w:right w:val="none" w:sz="0" w:space="0" w:color="auto"/>
      </w:divBdr>
    </w:div>
    <w:div w:id="505900591">
      <w:bodyDiv w:val="1"/>
      <w:marLeft w:val="0"/>
      <w:marRight w:val="0"/>
      <w:marTop w:val="0"/>
      <w:marBottom w:val="0"/>
      <w:divBdr>
        <w:top w:val="none" w:sz="0" w:space="0" w:color="auto"/>
        <w:left w:val="none" w:sz="0" w:space="0" w:color="auto"/>
        <w:bottom w:val="none" w:sz="0" w:space="0" w:color="auto"/>
        <w:right w:val="none" w:sz="0" w:space="0" w:color="auto"/>
      </w:divBdr>
    </w:div>
    <w:div w:id="516382059">
      <w:bodyDiv w:val="1"/>
      <w:marLeft w:val="0"/>
      <w:marRight w:val="0"/>
      <w:marTop w:val="0"/>
      <w:marBottom w:val="0"/>
      <w:divBdr>
        <w:top w:val="none" w:sz="0" w:space="0" w:color="auto"/>
        <w:left w:val="none" w:sz="0" w:space="0" w:color="auto"/>
        <w:bottom w:val="none" w:sz="0" w:space="0" w:color="auto"/>
        <w:right w:val="none" w:sz="0" w:space="0" w:color="auto"/>
      </w:divBdr>
    </w:div>
    <w:div w:id="548106428">
      <w:bodyDiv w:val="1"/>
      <w:marLeft w:val="0"/>
      <w:marRight w:val="0"/>
      <w:marTop w:val="0"/>
      <w:marBottom w:val="0"/>
      <w:divBdr>
        <w:top w:val="none" w:sz="0" w:space="0" w:color="auto"/>
        <w:left w:val="none" w:sz="0" w:space="0" w:color="auto"/>
        <w:bottom w:val="none" w:sz="0" w:space="0" w:color="auto"/>
        <w:right w:val="none" w:sz="0" w:space="0" w:color="auto"/>
      </w:divBdr>
    </w:div>
    <w:div w:id="708603829">
      <w:bodyDiv w:val="1"/>
      <w:marLeft w:val="0"/>
      <w:marRight w:val="0"/>
      <w:marTop w:val="0"/>
      <w:marBottom w:val="0"/>
      <w:divBdr>
        <w:top w:val="none" w:sz="0" w:space="0" w:color="auto"/>
        <w:left w:val="none" w:sz="0" w:space="0" w:color="auto"/>
        <w:bottom w:val="none" w:sz="0" w:space="0" w:color="auto"/>
        <w:right w:val="none" w:sz="0" w:space="0" w:color="auto"/>
      </w:divBdr>
    </w:div>
    <w:div w:id="713238700">
      <w:bodyDiv w:val="1"/>
      <w:marLeft w:val="0"/>
      <w:marRight w:val="0"/>
      <w:marTop w:val="0"/>
      <w:marBottom w:val="0"/>
      <w:divBdr>
        <w:top w:val="none" w:sz="0" w:space="0" w:color="auto"/>
        <w:left w:val="none" w:sz="0" w:space="0" w:color="auto"/>
        <w:bottom w:val="none" w:sz="0" w:space="0" w:color="auto"/>
        <w:right w:val="none" w:sz="0" w:space="0" w:color="auto"/>
      </w:divBdr>
    </w:div>
    <w:div w:id="760418795">
      <w:bodyDiv w:val="1"/>
      <w:marLeft w:val="0"/>
      <w:marRight w:val="0"/>
      <w:marTop w:val="0"/>
      <w:marBottom w:val="0"/>
      <w:divBdr>
        <w:top w:val="none" w:sz="0" w:space="0" w:color="auto"/>
        <w:left w:val="none" w:sz="0" w:space="0" w:color="auto"/>
        <w:bottom w:val="none" w:sz="0" w:space="0" w:color="auto"/>
        <w:right w:val="none" w:sz="0" w:space="0" w:color="auto"/>
      </w:divBdr>
    </w:div>
    <w:div w:id="792332354">
      <w:bodyDiv w:val="1"/>
      <w:marLeft w:val="0"/>
      <w:marRight w:val="0"/>
      <w:marTop w:val="0"/>
      <w:marBottom w:val="0"/>
      <w:divBdr>
        <w:top w:val="none" w:sz="0" w:space="0" w:color="auto"/>
        <w:left w:val="none" w:sz="0" w:space="0" w:color="auto"/>
        <w:bottom w:val="none" w:sz="0" w:space="0" w:color="auto"/>
        <w:right w:val="none" w:sz="0" w:space="0" w:color="auto"/>
      </w:divBdr>
      <w:divsChild>
        <w:div w:id="821309399">
          <w:marLeft w:val="0"/>
          <w:marRight w:val="0"/>
          <w:marTop w:val="0"/>
          <w:marBottom w:val="0"/>
          <w:divBdr>
            <w:top w:val="none" w:sz="0" w:space="0" w:color="auto"/>
            <w:left w:val="none" w:sz="0" w:space="0" w:color="auto"/>
            <w:bottom w:val="none" w:sz="0" w:space="0" w:color="auto"/>
            <w:right w:val="none" w:sz="0" w:space="0" w:color="auto"/>
          </w:divBdr>
          <w:divsChild>
            <w:div w:id="1596867146">
              <w:marLeft w:val="0"/>
              <w:marRight w:val="0"/>
              <w:marTop w:val="0"/>
              <w:marBottom w:val="0"/>
              <w:divBdr>
                <w:top w:val="none" w:sz="0" w:space="0" w:color="auto"/>
                <w:left w:val="none" w:sz="0" w:space="0" w:color="auto"/>
                <w:bottom w:val="none" w:sz="0" w:space="0" w:color="auto"/>
                <w:right w:val="none" w:sz="0" w:space="0" w:color="auto"/>
              </w:divBdr>
              <w:divsChild>
                <w:div w:id="1193610023">
                  <w:marLeft w:val="0"/>
                  <w:marRight w:val="0"/>
                  <w:marTop w:val="0"/>
                  <w:marBottom w:val="0"/>
                  <w:divBdr>
                    <w:top w:val="none" w:sz="0" w:space="0" w:color="auto"/>
                    <w:left w:val="none" w:sz="0" w:space="0" w:color="auto"/>
                    <w:bottom w:val="none" w:sz="0" w:space="0" w:color="auto"/>
                    <w:right w:val="none" w:sz="0" w:space="0" w:color="auto"/>
                  </w:divBdr>
                  <w:divsChild>
                    <w:div w:id="577256174">
                      <w:marLeft w:val="0"/>
                      <w:marRight w:val="0"/>
                      <w:marTop w:val="0"/>
                      <w:marBottom w:val="0"/>
                      <w:divBdr>
                        <w:top w:val="none" w:sz="0" w:space="0" w:color="auto"/>
                        <w:left w:val="none" w:sz="0" w:space="0" w:color="auto"/>
                        <w:bottom w:val="none" w:sz="0" w:space="0" w:color="auto"/>
                        <w:right w:val="none" w:sz="0" w:space="0" w:color="auto"/>
                      </w:divBdr>
                      <w:divsChild>
                        <w:div w:id="1203202310">
                          <w:marLeft w:val="0"/>
                          <w:marRight w:val="0"/>
                          <w:marTop w:val="0"/>
                          <w:marBottom w:val="0"/>
                          <w:divBdr>
                            <w:top w:val="none" w:sz="0" w:space="0" w:color="auto"/>
                            <w:left w:val="none" w:sz="0" w:space="0" w:color="auto"/>
                            <w:bottom w:val="none" w:sz="0" w:space="0" w:color="auto"/>
                            <w:right w:val="none" w:sz="0" w:space="0" w:color="auto"/>
                          </w:divBdr>
                          <w:divsChild>
                            <w:div w:id="79526502">
                              <w:marLeft w:val="0"/>
                              <w:marRight w:val="300"/>
                              <w:marTop w:val="180"/>
                              <w:marBottom w:val="0"/>
                              <w:divBdr>
                                <w:top w:val="none" w:sz="0" w:space="0" w:color="auto"/>
                                <w:left w:val="none" w:sz="0" w:space="0" w:color="auto"/>
                                <w:bottom w:val="none" w:sz="0" w:space="0" w:color="auto"/>
                                <w:right w:val="none" w:sz="0" w:space="0" w:color="auto"/>
                              </w:divBdr>
                              <w:divsChild>
                                <w:div w:id="89620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689566">
          <w:marLeft w:val="0"/>
          <w:marRight w:val="0"/>
          <w:marTop w:val="0"/>
          <w:marBottom w:val="0"/>
          <w:divBdr>
            <w:top w:val="none" w:sz="0" w:space="0" w:color="auto"/>
            <w:left w:val="none" w:sz="0" w:space="0" w:color="auto"/>
            <w:bottom w:val="none" w:sz="0" w:space="0" w:color="auto"/>
            <w:right w:val="none" w:sz="0" w:space="0" w:color="auto"/>
          </w:divBdr>
          <w:divsChild>
            <w:div w:id="2038459334">
              <w:marLeft w:val="0"/>
              <w:marRight w:val="0"/>
              <w:marTop w:val="0"/>
              <w:marBottom w:val="0"/>
              <w:divBdr>
                <w:top w:val="none" w:sz="0" w:space="0" w:color="auto"/>
                <w:left w:val="none" w:sz="0" w:space="0" w:color="auto"/>
                <w:bottom w:val="none" w:sz="0" w:space="0" w:color="auto"/>
                <w:right w:val="none" w:sz="0" w:space="0" w:color="auto"/>
              </w:divBdr>
              <w:divsChild>
                <w:div w:id="920287387">
                  <w:marLeft w:val="0"/>
                  <w:marRight w:val="0"/>
                  <w:marTop w:val="0"/>
                  <w:marBottom w:val="0"/>
                  <w:divBdr>
                    <w:top w:val="none" w:sz="0" w:space="0" w:color="auto"/>
                    <w:left w:val="none" w:sz="0" w:space="0" w:color="auto"/>
                    <w:bottom w:val="none" w:sz="0" w:space="0" w:color="auto"/>
                    <w:right w:val="none" w:sz="0" w:space="0" w:color="auto"/>
                  </w:divBdr>
                  <w:divsChild>
                    <w:div w:id="1620796311">
                      <w:marLeft w:val="0"/>
                      <w:marRight w:val="0"/>
                      <w:marTop w:val="0"/>
                      <w:marBottom w:val="0"/>
                      <w:divBdr>
                        <w:top w:val="none" w:sz="0" w:space="0" w:color="auto"/>
                        <w:left w:val="none" w:sz="0" w:space="0" w:color="auto"/>
                        <w:bottom w:val="none" w:sz="0" w:space="0" w:color="auto"/>
                        <w:right w:val="none" w:sz="0" w:space="0" w:color="auto"/>
                      </w:divBdr>
                      <w:divsChild>
                        <w:div w:id="134539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964585">
      <w:bodyDiv w:val="1"/>
      <w:marLeft w:val="0"/>
      <w:marRight w:val="0"/>
      <w:marTop w:val="0"/>
      <w:marBottom w:val="0"/>
      <w:divBdr>
        <w:top w:val="none" w:sz="0" w:space="0" w:color="auto"/>
        <w:left w:val="none" w:sz="0" w:space="0" w:color="auto"/>
        <w:bottom w:val="none" w:sz="0" w:space="0" w:color="auto"/>
        <w:right w:val="none" w:sz="0" w:space="0" w:color="auto"/>
      </w:divBdr>
    </w:div>
    <w:div w:id="869759757">
      <w:bodyDiv w:val="1"/>
      <w:marLeft w:val="0"/>
      <w:marRight w:val="0"/>
      <w:marTop w:val="0"/>
      <w:marBottom w:val="0"/>
      <w:divBdr>
        <w:top w:val="none" w:sz="0" w:space="0" w:color="auto"/>
        <w:left w:val="none" w:sz="0" w:space="0" w:color="auto"/>
        <w:bottom w:val="none" w:sz="0" w:space="0" w:color="auto"/>
        <w:right w:val="none" w:sz="0" w:space="0" w:color="auto"/>
      </w:divBdr>
    </w:div>
    <w:div w:id="918756952">
      <w:bodyDiv w:val="1"/>
      <w:marLeft w:val="0"/>
      <w:marRight w:val="0"/>
      <w:marTop w:val="0"/>
      <w:marBottom w:val="0"/>
      <w:divBdr>
        <w:top w:val="none" w:sz="0" w:space="0" w:color="auto"/>
        <w:left w:val="none" w:sz="0" w:space="0" w:color="auto"/>
        <w:bottom w:val="none" w:sz="0" w:space="0" w:color="auto"/>
        <w:right w:val="none" w:sz="0" w:space="0" w:color="auto"/>
      </w:divBdr>
      <w:divsChild>
        <w:div w:id="394083380">
          <w:marLeft w:val="0"/>
          <w:marRight w:val="0"/>
          <w:marTop w:val="0"/>
          <w:marBottom w:val="0"/>
          <w:divBdr>
            <w:top w:val="none" w:sz="0" w:space="0" w:color="auto"/>
            <w:left w:val="none" w:sz="0" w:space="0" w:color="auto"/>
            <w:bottom w:val="none" w:sz="0" w:space="0" w:color="auto"/>
            <w:right w:val="none" w:sz="0" w:space="0" w:color="auto"/>
          </w:divBdr>
        </w:div>
        <w:div w:id="662273541">
          <w:marLeft w:val="0"/>
          <w:marRight w:val="0"/>
          <w:marTop w:val="0"/>
          <w:marBottom w:val="0"/>
          <w:divBdr>
            <w:top w:val="none" w:sz="0" w:space="0" w:color="auto"/>
            <w:left w:val="none" w:sz="0" w:space="0" w:color="auto"/>
            <w:bottom w:val="none" w:sz="0" w:space="0" w:color="auto"/>
            <w:right w:val="none" w:sz="0" w:space="0" w:color="auto"/>
          </w:divBdr>
        </w:div>
        <w:div w:id="776221367">
          <w:marLeft w:val="0"/>
          <w:marRight w:val="0"/>
          <w:marTop w:val="0"/>
          <w:marBottom w:val="0"/>
          <w:divBdr>
            <w:top w:val="none" w:sz="0" w:space="0" w:color="auto"/>
            <w:left w:val="none" w:sz="0" w:space="0" w:color="auto"/>
            <w:bottom w:val="none" w:sz="0" w:space="0" w:color="auto"/>
            <w:right w:val="none" w:sz="0" w:space="0" w:color="auto"/>
          </w:divBdr>
        </w:div>
        <w:div w:id="867723586">
          <w:marLeft w:val="0"/>
          <w:marRight w:val="0"/>
          <w:marTop w:val="0"/>
          <w:marBottom w:val="0"/>
          <w:divBdr>
            <w:top w:val="none" w:sz="0" w:space="0" w:color="auto"/>
            <w:left w:val="none" w:sz="0" w:space="0" w:color="auto"/>
            <w:bottom w:val="none" w:sz="0" w:space="0" w:color="auto"/>
            <w:right w:val="none" w:sz="0" w:space="0" w:color="auto"/>
          </w:divBdr>
        </w:div>
        <w:div w:id="908924228">
          <w:marLeft w:val="0"/>
          <w:marRight w:val="0"/>
          <w:marTop w:val="0"/>
          <w:marBottom w:val="0"/>
          <w:divBdr>
            <w:top w:val="none" w:sz="0" w:space="0" w:color="auto"/>
            <w:left w:val="none" w:sz="0" w:space="0" w:color="auto"/>
            <w:bottom w:val="none" w:sz="0" w:space="0" w:color="auto"/>
            <w:right w:val="none" w:sz="0" w:space="0" w:color="auto"/>
          </w:divBdr>
        </w:div>
        <w:div w:id="964197821">
          <w:marLeft w:val="0"/>
          <w:marRight w:val="0"/>
          <w:marTop w:val="0"/>
          <w:marBottom w:val="0"/>
          <w:divBdr>
            <w:top w:val="none" w:sz="0" w:space="0" w:color="auto"/>
            <w:left w:val="none" w:sz="0" w:space="0" w:color="auto"/>
            <w:bottom w:val="none" w:sz="0" w:space="0" w:color="auto"/>
            <w:right w:val="none" w:sz="0" w:space="0" w:color="auto"/>
          </w:divBdr>
        </w:div>
        <w:div w:id="1230186903">
          <w:marLeft w:val="0"/>
          <w:marRight w:val="0"/>
          <w:marTop w:val="0"/>
          <w:marBottom w:val="0"/>
          <w:divBdr>
            <w:top w:val="none" w:sz="0" w:space="0" w:color="auto"/>
            <w:left w:val="none" w:sz="0" w:space="0" w:color="auto"/>
            <w:bottom w:val="none" w:sz="0" w:space="0" w:color="auto"/>
            <w:right w:val="none" w:sz="0" w:space="0" w:color="auto"/>
          </w:divBdr>
        </w:div>
        <w:div w:id="1418090028">
          <w:marLeft w:val="0"/>
          <w:marRight w:val="0"/>
          <w:marTop w:val="0"/>
          <w:marBottom w:val="0"/>
          <w:divBdr>
            <w:top w:val="none" w:sz="0" w:space="0" w:color="auto"/>
            <w:left w:val="none" w:sz="0" w:space="0" w:color="auto"/>
            <w:bottom w:val="none" w:sz="0" w:space="0" w:color="auto"/>
            <w:right w:val="none" w:sz="0" w:space="0" w:color="auto"/>
          </w:divBdr>
        </w:div>
        <w:div w:id="1532457377">
          <w:marLeft w:val="0"/>
          <w:marRight w:val="0"/>
          <w:marTop w:val="0"/>
          <w:marBottom w:val="0"/>
          <w:divBdr>
            <w:top w:val="none" w:sz="0" w:space="0" w:color="auto"/>
            <w:left w:val="none" w:sz="0" w:space="0" w:color="auto"/>
            <w:bottom w:val="none" w:sz="0" w:space="0" w:color="auto"/>
            <w:right w:val="none" w:sz="0" w:space="0" w:color="auto"/>
          </w:divBdr>
        </w:div>
        <w:div w:id="1622297592">
          <w:marLeft w:val="0"/>
          <w:marRight w:val="0"/>
          <w:marTop w:val="0"/>
          <w:marBottom w:val="0"/>
          <w:divBdr>
            <w:top w:val="none" w:sz="0" w:space="0" w:color="auto"/>
            <w:left w:val="none" w:sz="0" w:space="0" w:color="auto"/>
            <w:bottom w:val="none" w:sz="0" w:space="0" w:color="auto"/>
            <w:right w:val="none" w:sz="0" w:space="0" w:color="auto"/>
          </w:divBdr>
        </w:div>
        <w:div w:id="1909923851">
          <w:marLeft w:val="0"/>
          <w:marRight w:val="0"/>
          <w:marTop w:val="0"/>
          <w:marBottom w:val="0"/>
          <w:divBdr>
            <w:top w:val="none" w:sz="0" w:space="0" w:color="auto"/>
            <w:left w:val="none" w:sz="0" w:space="0" w:color="auto"/>
            <w:bottom w:val="none" w:sz="0" w:space="0" w:color="auto"/>
            <w:right w:val="none" w:sz="0" w:space="0" w:color="auto"/>
          </w:divBdr>
        </w:div>
        <w:div w:id="1963460316">
          <w:marLeft w:val="0"/>
          <w:marRight w:val="0"/>
          <w:marTop w:val="0"/>
          <w:marBottom w:val="0"/>
          <w:divBdr>
            <w:top w:val="none" w:sz="0" w:space="0" w:color="auto"/>
            <w:left w:val="none" w:sz="0" w:space="0" w:color="auto"/>
            <w:bottom w:val="none" w:sz="0" w:space="0" w:color="auto"/>
            <w:right w:val="none" w:sz="0" w:space="0" w:color="auto"/>
          </w:divBdr>
        </w:div>
      </w:divsChild>
    </w:div>
    <w:div w:id="968432774">
      <w:bodyDiv w:val="1"/>
      <w:marLeft w:val="0"/>
      <w:marRight w:val="0"/>
      <w:marTop w:val="0"/>
      <w:marBottom w:val="0"/>
      <w:divBdr>
        <w:top w:val="none" w:sz="0" w:space="0" w:color="auto"/>
        <w:left w:val="none" w:sz="0" w:space="0" w:color="auto"/>
        <w:bottom w:val="none" w:sz="0" w:space="0" w:color="auto"/>
        <w:right w:val="none" w:sz="0" w:space="0" w:color="auto"/>
      </w:divBdr>
      <w:divsChild>
        <w:div w:id="15081749">
          <w:marLeft w:val="0"/>
          <w:marRight w:val="0"/>
          <w:marTop w:val="0"/>
          <w:marBottom w:val="0"/>
          <w:divBdr>
            <w:top w:val="none" w:sz="0" w:space="0" w:color="auto"/>
            <w:left w:val="none" w:sz="0" w:space="0" w:color="auto"/>
            <w:bottom w:val="none" w:sz="0" w:space="0" w:color="auto"/>
            <w:right w:val="none" w:sz="0" w:space="0" w:color="auto"/>
          </w:divBdr>
        </w:div>
        <w:div w:id="1493987506">
          <w:marLeft w:val="0"/>
          <w:marRight w:val="0"/>
          <w:marTop w:val="0"/>
          <w:marBottom w:val="0"/>
          <w:divBdr>
            <w:top w:val="none" w:sz="0" w:space="0" w:color="auto"/>
            <w:left w:val="none" w:sz="0" w:space="0" w:color="auto"/>
            <w:bottom w:val="none" w:sz="0" w:space="0" w:color="auto"/>
            <w:right w:val="none" w:sz="0" w:space="0" w:color="auto"/>
          </w:divBdr>
        </w:div>
        <w:div w:id="1898399317">
          <w:marLeft w:val="0"/>
          <w:marRight w:val="0"/>
          <w:marTop w:val="0"/>
          <w:marBottom w:val="0"/>
          <w:divBdr>
            <w:top w:val="none" w:sz="0" w:space="0" w:color="auto"/>
            <w:left w:val="none" w:sz="0" w:space="0" w:color="auto"/>
            <w:bottom w:val="none" w:sz="0" w:space="0" w:color="auto"/>
            <w:right w:val="none" w:sz="0" w:space="0" w:color="auto"/>
          </w:divBdr>
        </w:div>
      </w:divsChild>
    </w:div>
    <w:div w:id="977683484">
      <w:bodyDiv w:val="1"/>
      <w:marLeft w:val="0"/>
      <w:marRight w:val="0"/>
      <w:marTop w:val="0"/>
      <w:marBottom w:val="0"/>
      <w:divBdr>
        <w:top w:val="none" w:sz="0" w:space="0" w:color="auto"/>
        <w:left w:val="none" w:sz="0" w:space="0" w:color="auto"/>
        <w:bottom w:val="none" w:sz="0" w:space="0" w:color="auto"/>
        <w:right w:val="none" w:sz="0" w:space="0" w:color="auto"/>
      </w:divBdr>
    </w:div>
    <w:div w:id="1017388834">
      <w:bodyDiv w:val="1"/>
      <w:marLeft w:val="0"/>
      <w:marRight w:val="0"/>
      <w:marTop w:val="0"/>
      <w:marBottom w:val="0"/>
      <w:divBdr>
        <w:top w:val="none" w:sz="0" w:space="0" w:color="auto"/>
        <w:left w:val="none" w:sz="0" w:space="0" w:color="auto"/>
        <w:bottom w:val="none" w:sz="0" w:space="0" w:color="auto"/>
        <w:right w:val="none" w:sz="0" w:space="0" w:color="auto"/>
      </w:divBdr>
    </w:div>
    <w:div w:id="1106459303">
      <w:bodyDiv w:val="1"/>
      <w:marLeft w:val="0"/>
      <w:marRight w:val="0"/>
      <w:marTop w:val="0"/>
      <w:marBottom w:val="0"/>
      <w:divBdr>
        <w:top w:val="none" w:sz="0" w:space="0" w:color="auto"/>
        <w:left w:val="none" w:sz="0" w:space="0" w:color="auto"/>
        <w:bottom w:val="none" w:sz="0" w:space="0" w:color="auto"/>
        <w:right w:val="none" w:sz="0" w:space="0" w:color="auto"/>
      </w:divBdr>
      <w:divsChild>
        <w:div w:id="323780260">
          <w:marLeft w:val="0"/>
          <w:marRight w:val="0"/>
          <w:marTop w:val="0"/>
          <w:marBottom w:val="0"/>
          <w:divBdr>
            <w:top w:val="none" w:sz="0" w:space="0" w:color="auto"/>
            <w:left w:val="none" w:sz="0" w:space="0" w:color="auto"/>
            <w:bottom w:val="none" w:sz="0" w:space="0" w:color="auto"/>
            <w:right w:val="none" w:sz="0" w:space="0" w:color="auto"/>
          </w:divBdr>
        </w:div>
        <w:div w:id="357317066">
          <w:marLeft w:val="0"/>
          <w:marRight w:val="0"/>
          <w:marTop w:val="0"/>
          <w:marBottom w:val="0"/>
          <w:divBdr>
            <w:top w:val="none" w:sz="0" w:space="0" w:color="auto"/>
            <w:left w:val="none" w:sz="0" w:space="0" w:color="auto"/>
            <w:bottom w:val="none" w:sz="0" w:space="0" w:color="auto"/>
            <w:right w:val="none" w:sz="0" w:space="0" w:color="auto"/>
          </w:divBdr>
        </w:div>
        <w:div w:id="361631196">
          <w:marLeft w:val="0"/>
          <w:marRight w:val="0"/>
          <w:marTop w:val="0"/>
          <w:marBottom w:val="0"/>
          <w:divBdr>
            <w:top w:val="none" w:sz="0" w:space="0" w:color="auto"/>
            <w:left w:val="none" w:sz="0" w:space="0" w:color="auto"/>
            <w:bottom w:val="none" w:sz="0" w:space="0" w:color="auto"/>
            <w:right w:val="none" w:sz="0" w:space="0" w:color="auto"/>
          </w:divBdr>
        </w:div>
        <w:div w:id="1120686425">
          <w:marLeft w:val="0"/>
          <w:marRight w:val="0"/>
          <w:marTop w:val="0"/>
          <w:marBottom w:val="0"/>
          <w:divBdr>
            <w:top w:val="none" w:sz="0" w:space="0" w:color="auto"/>
            <w:left w:val="none" w:sz="0" w:space="0" w:color="auto"/>
            <w:bottom w:val="none" w:sz="0" w:space="0" w:color="auto"/>
            <w:right w:val="none" w:sz="0" w:space="0" w:color="auto"/>
          </w:divBdr>
        </w:div>
        <w:div w:id="1957520608">
          <w:marLeft w:val="0"/>
          <w:marRight w:val="0"/>
          <w:marTop w:val="0"/>
          <w:marBottom w:val="0"/>
          <w:divBdr>
            <w:top w:val="none" w:sz="0" w:space="0" w:color="auto"/>
            <w:left w:val="none" w:sz="0" w:space="0" w:color="auto"/>
            <w:bottom w:val="none" w:sz="0" w:space="0" w:color="auto"/>
            <w:right w:val="none" w:sz="0" w:space="0" w:color="auto"/>
          </w:divBdr>
        </w:div>
      </w:divsChild>
    </w:div>
    <w:div w:id="1227229344">
      <w:bodyDiv w:val="1"/>
      <w:marLeft w:val="0"/>
      <w:marRight w:val="0"/>
      <w:marTop w:val="0"/>
      <w:marBottom w:val="0"/>
      <w:divBdr>
        <w:top w:val="none" w:sz="0" w:space="0" w:color="auto"/>
        <w:left w:val="none" w:sz="0" w:space="0" w:color="auto"/>
        <w:bottom w:val="none" w:sz="0" w:space="0" w:color="auto"/>
        <w:right w:val="none" w:sz="0" w:space="0" w:color="auto"/>
      </w:divBdr>
      <w:divsChild>
        <w:div w:id="120809181">
          <w:marLeft w:val="0"/>
          <w:marRight w:val="0"/>
          <w:marTop w:val="0"/>
          <w:marBottom w:val="0"/>
          <w:divBdr>
            <w:top w:val="none" w:sz="0" w:space="0" w:color="auto"/>
            <w:left w:val="none" w:sz="0" w:space="0" w:color="auto"/>
            <w:bottom w:val="none" w:sz="0" w:space="0" w:color="auto"/>
            <w:right w:val="none" w:sz="0" w:space="0" w:color="auto"/>
          </w:divBdr>
        </w:div>
        <w:div w:id="395200410">
          <w:marLeft w:val="0"/>
          <w:marRight w:val="0"/>
          <w:marTop w:val="0"/>
          <w:marBottom w:val="0"/>
          <w:divBdr>
            <w:top w:val="none" w:sz="0" w:space="0" w:color="auto"/>
            <w:left w:val="none" w:sz="0" w:space="0" w:color="auto"/>
            <w:bottom w:val="none" w:sz="0" w:space="0" w:color="auto"/>
            <w:right w:val="none" w:sz="0" w:space="0" w:color="auto"/>
          </w:divBdr>
        </w:div>
        <w:div w:id="435447922">
          <w:marLeft w:val="0"/>
          <w:marRight w:val="0"/>
          <w:marTop w:val="0"/>
          <w:marBottom w:val="0"/>
          <w:divBdr>
            <w:top w:val="none" w:sz="0" w:space="0" w:color="auto"/>
            <w:left w:val="none" w:sz="0" w:space="0" w:color="auto"/>
            <w:bottom w:val="none" w:sz="0" w:space="0" w:color="auto"/>
            <w:right w:val="none" w:sz="0" w:space="0" w:color="auto"/>
          </w:divBdr>
        </w:div>
        <w:div w:id="1022247246">
          <w:marLeft w:val="0"/>
          <w:marRight w:val="0"/>
          <w:marTop w:val="0"/>
          <w:marBottom w:val="0"/>
          <w:divBdr>
            <w:top w:val="none" w:sz="0" w:space="0" w:color="auto"/>
            <w:left w:val="none" w:sz="0" w:space="0" w:color="auto"/>
            <w:bottom w:val="none" w:sz="0" w:space="0" w:color="auto"/>
            <w:right w:val="none" w:sz="0" w:space="0" w:color="auto"/>
          </w:divBdr>
        </w:div>
        <w:div w:id="1056510485">
          <w:marLeft w:val="0"/>
          <w:marRight w:val="0"/>
          <w:marTop w:val="0"/>
          <w:marBottom w:val="0"/>
          <w:divBdr>
            <w:top w:val="none" w:sz="0" w:space="0" w:color="auto"/>
            <w:left w:val="none" w:sz="0" w:space="0" w:color="auto"/>
            <w:bottom w:val="none" w:sz="0" w:space="0" w:color="auto"/>
            <w:right w:val="none" w:sz="0" w:space="0" w:color="auto"/>
          </w:divBdr>
        </w:div>
        <w:div w:id="1062099826">
          <w:marLeft w:val="0"/>
          <w:marRight w:val="0"/>
          <w:marTop w:val="0"/>
          <w:marBottom w:val="0"/>
          <w:divBdr>
            <w:top w:val="none" w:sz="0" w:space="0" w:color="auto"/>
            <w:left w:val="none" w:sz="0" w:space="0" w:color="auto"/>
            <w:bottom w:val="none" w:sz="0" w:space="0" w:color="auto"/>
            <w:right w:val="none" w:sz="0" w:space="0" w:color="auto"/>
          </w:divBdr>
        </w:div>
        <w:div w:id="1078554869">
          <w:marLeft w:val="0"/>
          <w:marRight w:val="0"/>
          <w:marTop w:val="0"/>
          <w:marBottom w:val="0"/>
          <w:divBdr>
            <w:top w:val="none" w:sz="0" w:space="0" w:color="auto"/>
            <w:left w:val="none" w:sz="0" w:space="0" w:color="auto"/>
            <w:bottom w:val="none" w:sz="0" w:space="0" w:color="auto"/>
            <w:right w:val="none" w:sz="0" w:space="0" w:color="auto"/>
          </w:divBdr>
        </w:div>
        <w:div w:id="1492284480">
          <w:marLeft w:val="0"/>
          <w:marRight w:val="0"/>
          <w:marTop w:val="0"/>
          <w:marBottom w:val="0"/>
          <w:divBdr>
            <w:top w:val="none" w:sz="0" w:space="0" w:color="auto"/>
            <w:left w:val="none" w:sz="0" w:space="0" w:color="auto"/>
            <w:bottom w:val="none" w:sz="0" w:space="0" w:color="auto"/>
            <w:right w:val="none" w:sz="0" w:space="0" w:color="auto"/>
          </w:divBdr>
        </w:div>
        <w:div w:id="1515460124">
          <w:marLeft w:val="0"/>
          <w:marRight w:val="0"/>
          <w:marTop w:val="0"/>
          <w:marBottom w:val="0"/>
          <w:divBdr>
            <w:top w:val="none" w:sz="0" w:space="0" w:color="auto"/>
            <w:left w:val="none" w:sz="0" w:space="0" w:color="auto"/>
            <w:bottom w:val="none" w:sz="0" w:space="0" w:color="auto"/>
            <w:right w:val="none" w:sz="0" w:space="0" w:color="auto"/>
          </w:divBdr>
        </w:div>
        <w:div w:id="1774980744">
          <w:marLeft w:val="0"/>
          <w:marRight w:val="0"/>
          <w:marTop w:val="0"/>
          <w:marBottom w:val="0"/>
          <w:divBdr>
            <w:top w:val="none" w:sz="0" w:space="0" w:color="auto"/>
            <w:left w:val="none" w:sz="0" w:space="0" w:color="auto"/>
            <w:bottom w:val="none" w:sz="0" w:space="0" w:color="auto"/>
            <w:right w:val="none" w:sz="0" w:space="0" w:color="auto"/>
          </w:divBdr>
        </w:div>
        <w:div w:id="1945140932">
          <w:marLeft w:val="0"/>
          <w:marRight w:val="0"/>
          <w:marTop w:val="0"/>
          <w:marBottom w:val="0"/>
          <w:divBdr>
            <w:top w:val="none" w:sz="0" w:space="0" w:color="auto"/>
            <w:left w:val="none" w:sz="0" w:space="0" w:color="auto"/>
            <w:bottom w:val="none" w:sz="0" w:space="0" w:color="auto"/>
            <w:right w:val="none" w:sz="0" w:space="0" w:color="auto"/>
          </w:divBdr>
        </w:div>
        <w:div w:id="2106418702">
          <w:marLeft w:val="0"/>
          <w:marRight w:val="0"/>
          <w:marTop w:val="0"/>
          <w:marBottom w:val="0"/>
          <w:divBdr>
            <w:top w:val="none" w:sz="0" w:space="0" w:color="auto"/>
            <w:left w:val="none" w:sz="0" w:space="0" w:color="auto"/>
            <w:bottom w:val="none" w:sz="0" w:space="0" w:color="auto"/>
            <w:right w:val="none" w:sz="0" w:space="0" w:color="auto"/>
          </w:divBdr>
        </w:div>
      </w:divsChild>
    </w:div>
    <w:div w:id="1367802307">
      <w:bodyDiv w:val="1"/>
      <w:marLeft w:val="0"/>
      <w:marRight w:val="0"/>
      <w:marTop w:val="0"/>
      <w:marBottom w:val="0"/>
      <w:divBdr>
        <w:top w:val="none" w:sz="0" w:space="0" w:color="auto"/>
        <w:left w:val="none" w:sz="0" w:space="0" w:color="auto"/>
        <w:bottom w:val="none" w:sz="0" w:space="0" w:color="auto"/>
        <w:right w:val="none" w:sz="0" w:space="0" w:color="auto"/>
      </w:divBdr>
    </w:div>
    <w:div w:id="1386371227">
      <w:bodyDiv w:val="1"/>
      <w:marLeft w:val="0"/>
      <w:marRight w:val="0"/>
      <w:marTop w:val="0"/>
      <w:marBottom w:val="0"/>
      <w:divBdr>
        <w:top w:val="none" w:sz="0" w:space="0" w:color="auto"/>
        <w:left w:val="none" w:sz="0" w:space="0" w:color="auto"/>
        <w:bottom w:val="none" w:sz="0" w:space="0" w:color="auto"/>
        <w:right w:val="none" w:sz="0" w:space="0" w:color="auto"/>
      </w:divBdr>
    </w:div>
    <w:div w:id="1489785907">
      <w:bodyDiv w:val="1"/>
      <w:marLeft w:val="0"/>
      <w:marRight w:val="0"/>
      <w:marTop w:val="0"/>
      <w:marBottom w:val="0"/>
      <w:divBdr>
        <w:top w:val="none" w:sz="0" w:space="0" w:color="auto"/>
        <w:left w:val="none" w:sz="0" w:space="0" w:color="auto"/>
        <w:bottom w:val="none" w:sz="0" w:space="0" w:color="auto"/>
        <w:right w:val="none" w:sz="0" w:space="0" w:color="auto"/>
      </w:divBdr>
    </w:div>
    <w:div w:id="1641182086">
      <w:bodyDiv w:val="1"/>
      <w:marLeft w:val="0"/>
      <w:marRight w:val="0"/>
      <w:marTop w:val="0"/>
      <w:marBottom w:val="0"/>
      <w:divBdr>
        <w:top w:val="none" w:sz="0" w:space="0" w:color="auto"/>
        <w:left w:val="none" w:sz="0" w:space="0" w:color="auto"/>
        <w:bottom w:val="none" w:sz="0" w:space="0" w:color="auto"/>
        <w:right w:val="none" w:sz="0" w:space="0" w:color="auto"/>
      </w:divBdr>
    </w:div>
    <w:div w:id="1663006224">
      <w:bodyDiv w:val="1"/>
      <w:marLeft w:val="0"/>
      <w:marRight w:val="0"/>
      <w:marTop w:val="0"/>
      <w:marBottom w:val="0"/>
      <w:divBdr>
        <w:top w:val="none" w:sz="0" w:space="0" w:color="auto"/>
        <w:left w:val="none" w:sz="0" w:space="0" w:color="auto"/>
        <w:bottom w:val="none" w:sz="0" w:space="0" w:color="auto"/>
        <w:right w:val="none" w:sz="0" w:space="0" w:color="auto"/>
      </w:divBdr>
    </w:div>
    <w:div w:id="1712268407">
      <w:bodyDiv w:val="1"/>
      <w:marLeft w:val="0"/>
      <w:marRight w:val="0"/>
      <w:marTop w:val="0"/>
      <w:marBottom w:val="0"/>
      <w:divBdr>
        <w:top w:val="none" w:sz="0" w:space="0" w:color="auto"/>
        <w:left w:val="none" w:sz="0" w:space="0" w:color="auto"/>
        <w:bottom w:val="none" w:sz="0" w:space="0" w:color="auto"/>
        <w:right w:val="none" w:sz="0" w:space="0" w:color="auto"/>
      </w:divBdr>
    </w:div>
    <w:div w:id="1745372463">
      <w:bodyDiv w:val="1"/>
      <w:marLeft w:val="0"/>
      <w:marRight w:val="0"/>
      <w:marTop w:val="0"/>
      <w:marBottom w:val="0"/>
      <w:divBdr>
        <w:top w:val="none" w:sz="0" w:space="0" w:color="auto"/>
        <w:left w:val="none" w:sz="0" w:space="0" w:color="auto"/>
        <w:bottom w:val="none" w:sz="0" w:space="0" w:color="auto"/>
        <w:right w:val="none" w:sz="0" w:space="0" w:color="auto"/>
      </w:divBdr>
    </w:div>
    <w:div w:id="1751732143">
      <w:bodyDiv w:val="1"/>
      <w:marLeft w:val="0"/>
      <w:marRight w:val="0"/>
      <w:marTop w:val="0"/>
      <w:marBottom w:val="0"/>
      <w:divBdr>
        <w:top w:val="none" w:sz="0" w:space="0" w:color="auto"/>
        <w:left w:val="none" w:sz="0" w:space="0" w:color="auto"/>
        <w:bottom w:val="none" w:sz="0" w:space="0" w:color="auto"/>
        <w:right w:val="none" w:sz="0" w:space="0" w:color="auto"/>
      </w:divBdr>
    </w:div>
    <w:div w:id="1810896606">
      <w:bodyDiv w:val="1"/>
      <w:marLeft w:val="0"/>
      <w:marRight w:val="0"/>
      <w:marTop w:val="0"/>
      <w:marBottom w:val="0"/>
      <w:divBdr>
        <w:top w:val="none" w:sz="0" w:space="0" w:color="auto"/>
        <w:left w:val="none" w:sz="0" w:space="0" w:color="auto"/>
        <w:bottom w:val="none" w:sz="0" w:space="0" w:color="auto"/>
        <w:right w:val="none" w:sz="0" w:space="0" w:color="auto"/>
      </w:divBdr>
    </w:div>
    <w:div w:id="1828129195">
      <w:bodyDiv w:val="1"/>
      <w:marLeft w:val="0"/>
      <w:marRight w:val="0"/>
      <w:marTop w:val="0"/>
      <w:marBottom w:val="0"/>
      <w:divBdr>
        <w:top w:val="none" w:sz="0" w:space="0" w:color="auto"/>
        <w:left w:val="none" w:sz="0" w:space="0" w:color="auto"/>
        <w:bottom w:val="none" w:sz="0" w:space="0" w:color="auto"/>
        <w:right w:val="none" w:sz="0" w:space="0" w:color="auto"/>
      </w:divBdr>
    </w:div>
    <w:div w:id="1847086740">
      <w:bodyDiv w:val="1"/>
      <w:marLeft w:val="0"/>
      <w:marRight w:val="0"/>
      <w:marTop w:val="0"/>
      <w:marBottom w:val="0"/>
      <w:divBdr>
        <w:top w:val="none" w:sz="0" w:space="0" w:color="auto"/>
        <w:left w:val="none" w:sz="0" w:space="0" w:color="auto"/>
        <w:bottom w:val="none" w:sz="0" w:space="0" w:color="auto"/>
        <w:right w:val="none" w:sz="0" w:space="0" w:color="auto"/>
      </w:divBdr>
    </w:div>
    <w:div w:id="1955557872">
      <w:bodyDiv w:val="1"/>
      <w:marLeft w:val="0"/>
      <w:marRight w:val="0"/>
      <w:marTop w:val="0"/>
      <w:marBottom w:val="0"/>
      <w:divBdr>
        <w:top w:val="none" w:sz="0" w:space="0" w:color="auto"/>
        <w:left w:val="none" w:sz="0" w:space="0" w:color="auto"/>
        <w:bottom w:val="none" w:sz="0" w:space="0" w:color="auto"/>
        <w:right w:val="none" w:sz="0" w:space="0" w:color="auto"/>
      </w:divBdr>
    </w:div>
    <w:div w:id="2022195133">
      <w:bodyDiv w:val="1"/>
      <w:marLeft w:val="0"/>
      <w:marRight w:val="0"/>
      <w:marTop w:val="0"/>
      <w:marBottom w:val="0"/>
      <w:divBdr>
        <w:top w:val="none" w:sz="0" w:space="0" w:color="auto"/>
        <w:left w:val="none" w:sz="0" w:space="0" w:color="auto"/>
        <w:bottom w:val="none" w:sz="0" w:space="0" w:color="auto"/>
        <w:right w:val="none" w:sz="0" w:space="0" w:color="auto"/>
      </w:divBdr>
      <w:divsChild>
        <w:div w:id="57410907">
          <w:marLeft w:val="0"/>
          <w:marRight w:val="0"/>
          <w:marTop w:val="0"/>
          <w:marBottom w:val="0"/>
          <w:divBdr>
            <w:top w:val="none" w:sz="0" w:space="0" w:color="auto"/>
            <w:left w:val="none" w:sz="0" w:space="0" w:color="auto"/>
            <w:bottom w:val="none" w:sz="0" w:space="0" w:color="auto"/>
            <w:right w:val="none" w:sz="0" w:space="0" w:color="auto"/>
          </w:divBdr>
        </w:div>
        <w:div w:id="180898152">
          <w:marLeft w:val="0"/>
          <w:marRight w:val="0"/>
          <w:marTop w:val="0"/>
          <w:marBottom w:val="0"/>
          <w:divBdr>
            <w:top w:val="none" w:sz="0" w:space="0" w:color="auto"/>
            <w:left w:val="none" w:sz="0" w:space="0" w:color="auto"/>
            <w:bottom w:val="none" w:sz="0" w:space="0" w:color="auto"/>
            <w:right w:val="none" w:sz="0" w:space="0" w:color="auto"/>
          </w:divBdr>
        </w:div>
        <w:div w:id="248275770">
          <w:marLeft w:val="0"/>
          <w:marRight w:val="0"/>
          <w:marTop w:val="0"/>
          <w:marBottom w:val="0"/>
          <w:divBdr>
            <w:top w:val="none" w:sz="0" w:space="0" w:color="auto"/>
            <w:left w:val="none" w:sz="0" w:space="0" w:color="auto"/>
            <w:bottom w:val="none" w:sz="0" w:space="0" w:color="auto"/>
            <w:right w:val="none" w:sz="0" w:space="0" w:color="auto"/>
          </w:divBdr>
        </w:div>
        <w:div w:id="440956180">
          <w:marLeft w:val="0"/>
          <w:marRight w:val="0"/>
          <w:marTop w:val="0"/>
          <w:marBottom w:val="0"/>
          <w:divBdr>
            <w:top w:val="none" w:sz="0" w:space="0" w:color="auto"/>
            <w:left w:val="none" w:sz="0" w:space="0" w:color="auto"/>
            <w:bottom w:val="none" w:sz="0" w:space="0" w:color="auto"/>
            <w:right w:val="none" w:sz="0" w:space="0" w:color="auto"/>
          </w:divBdr>
        </w:div>
        <w:div w:id="465895457">
          <w:marLeft w:val="0"/>
          <w:marRight w:val="0"/>
          <w:marTop w:val="0"/>
          <w:marBottom w:val="0"/>
          <w:divBdr>
            <w:top w:val="none" w:sz="0" w:space="0" w:color="auto"/>
            <w:left w:val="none" w:sz="0" w:space="0" w:color="auto"/>
            <w:bottom w:val="none" w:sz="0" w:space="0" w:color="auto"/>
            <w:right w:val="none" w:sz="0" w:space="0" w:color="auto"/>
          </w:divBdr>
        </w:div>
        <w:div w:id="650209732">
          <w:marLeft w:val="0"/>
          <w:marRight w:val="0"/>
          <w:marTop w:val="0"/>
          <w:marBottom w:val="0"/>
          <w:divBdr>
            <w:top w:val="none" w:sz="0" w:space="0" w:color="auto"/>
            <w:left w:val="none" w:sz="0" w:space="0" w:color="auto"/>
            <w:bottom w:val="none" w:sz="0" w:space="0" w:color="auto"/>
            <w:right w:val="none" w:sz="0" w:space="0" w:color="auto"/>
          </w:divBdr>
        </w:div>
        <w:div w:id="667176628">
          <w:marLeft w:val="0"/>
          <w:marRight w:val="0"/>
          <w:marTop w:val="0"/>
          <w:marBottom w:val="0"/>
          <w:divBdr>
            <w:top w:val="none" w:sz="0" w:space="0" w:color="auto"/>
            <w:left w:val="none" w:sz="0" w:space="0" w:color="auto"/>
            <w:bottom w:val="none" w:sz="0" w:space="0" w:color="auto"/>
            <w:right w:val="none" w:sz="0" w:space="0" w:color="auto"/>
          </w:divBdr>
        </w:div>
        <w:div w:id="668749921">
          <w:marLeft w:val="0"/>
          <w:marRight w:val="0"/>
          <w:marTop w:val="0"/>
          <w:marBottom w:val="0"/>
          <w:divBdr>
            <w:top w:val="none" w:sz="0" w:space="0" w:color="auto"/>
            <w:left w:val="none" w:sz="0" w:space="0" w:color="auto"/>
            <w:bottom w:val="none" w:sz="0" w:space="0" w:color="auto"/>
            <w:right w:val="none" w:sz="0" w:space="0" w:color="auto"/>
          </w:divBdr>
        </w:div>
        <w:div w:id="866023040">
          <w:marLeft w:val="0"/>
          <w:marRight w:val="0"/>
          <w:marTop w:val="0"/>
          <w:marBottom w:val="0"/>
          <w:divBdr>
            <w:top w:val="none" w:sz="0" w:space="0" w:color="auto"/>
            <w:left w:val="none" w:sz="0" w:space="0" w:color="auto"/>
            <w:bottom w:val="none" w:sz="0" w:space="0" w:color="auto"/>
            <w:right w:val="none" w:sz="0" w:space="0" w:color="auto"/>
          </w:divBdr>
        </w:div>
        <w:div w:id="962266396">
          <w:marLeft w:val="0"/>
          <w:marRight w:val="0"/>
          <w:marTop w:val="0"/>
          <w:marBottom w:val="0"/>
          <w:divBdr>
            <w:top w:val="none" w:sz="0" w:space="0" w:color="auto"/>
            <w:left w:val="none" w:sz="0" w:space="0" w:color="auto"/>
            <w:bottom w:val="none" w:sz="0" w:space="0" w:color="auto"/>
            <w:right w:val="none" w:sz="0" w:space="0" w:color="auto"/>
          </w:divBdr>
        </w:div>
        <w:div w:id="1062678191">
          <w:marLeft w:val="0"/>
          <w:marRight w:val="0"/>
          <w:marTop w:val="0"/>
          <w:marBottom w:val="0"/>
          <w:divBdr>
            <w:top w:val="none" w:sz="0" w:space="0" w:color="auto"/>
            <w:left w:val="none" w:sz="0" w:space="0" w:color="auto"/>
            <w:bottom w:val="none" w:sz="0" w:space="0" w:color="auto"/>
            <w:right w:val="none" w:sz="0" w:space="0" w:color="auto"/>
          </w:divBdr>
        </w:div>
        <w:div w:id="1191797006">
          <w:marLeft w:val="0"/>
          <w:marRight w:val="0"/>
          <w:marTop w:val="0"/>
          <w:marBottom w:val="0"/>
          <w:divBdr>
            <w:top w:val="none" w:sz="0" w:space="0" w:color="auto"/>
            <w:left w:val="none" w:sz="0" w:space="0" w:color="auto"/>
            <w:bottom w:val="none" w:sz="0" w:space="0" w:color="auto"/>
            <w:right w:val="none" w:sz="0" w:space="0" w:color="auto"/>
          </w:divBdr>
        </w:div>
        <w:div w:id="1614944218">
          <w:marLeft w:val="0"/>
          <w:marRight w:val="0"/>
          <w:marTop w:val="0"/>
          <w:marBottom w:val="0"/>
          <w:divBdr>
            <w:top w:val="none" w:sz="0" w:space="0" w:color="auto"/>
            <w:left w:val="none" w:sz="0" w:space="0" w:color="auto"/>
            <w:bottom w:val="none" w:sz="0" w:space="0" w:color="auto"/>
            <w:right w:val="none" w:sz="0" w:space="0" w:color="auto"/>
          </w:divBdr>
        </w:div>
        <w:div w:id="1704282382">
          <w:marLeft w:val="0"/>
          <w:marRight w:val="0"/>
          <w:marTop w:val="0"/>
          <w:marBottom w:val="0"/>
          <w:divBdr>
            <w:top w:val="none" w:sz="0" w:space="0" w:color="auto"/>
            <w:left w:val="none" w:sz="0" w:space="0" w:color="auto"/>
            <w:bottom w:val="none" w:sz="0" w:space="0" w:color="auto"/>
            <w:right w:val="none" w:sz="0" w:space="0" w:color="auto"/>
          </w:divBdr>
        </w:div>
        <w:div w:id="1874951791">
          <w:marLeft w:val="0"/>
          <w:marRight w:val="0"/>
          <w:marTop w:val="0"/>
          <w:marBottom w:val="0"/>
          <w:divBdr>
            <w:top w:val="none" w:sz="0" w:space="0" w:color="auto"/>
            <w:left w:val="none" w:sz="0" w:space="0" w:color="auto"/>
            <w:bottom w:val="none" w:sz="0" w:space="0" w:color="auto"/>
            <w:right w:val="none" w:sz="0" w:space="0" w:color="auto"/>
          </w:divBdr>
        </w:div>
        <w:div w:id="1901090234">
          <w:marLeft w:val="0"/>
          <w:marRight w:val="0"/>
          <w:marTop w:val="0"/>
          <w:marBottom w:val="0"/>
          <w:divBdr>
            <w:top w:val="none" w:sz="0" w:space="0" w:color="auto"/>
            <w:left w:val="none" w:sz="0" w:space="0" w:color="auto"/>
            <w:bottom w:val="none" w:sz="0" w:space="0" w:color="auto"/>
            <w:right w:val="none" w:sz="0" w:space="0" w:color="auto"/>
          </w:divBdr>
        </w:div>
        <w:div w:id="1952780169">
          <w:marLeft w:val="0"/>
          <w:marRight w:val="0"/>
          <w:marTop w:val="0"/>
          <w:marBottom w:val="0"/>
          <w:divBdr>
            <w:top w:val="none" w:sz="0" w:space="0" w:color="auto"/>
            <w:left w:val="none" w:sz="0" w:space="0" w:color="auto"/>
            <w:bottom w:val="none" w:sz="0" w:space="0" w:color="auto"/>
            <w:right w:val="none" w:sz="0" w:space="0" w:color="auto"/>
          </w:divBdr>
        </w:div>
        <w:div w:id="2064253017">
          <w:marLeft w:val="0"/>
          <w:marRight w:val="0"/>
          <w:marTop w:val="0"/>
          <w:marBottom w:val="0"/>
          <w:divBdr>
            <w:top w:val="none" w:sz="0" w:space="0" w:color="auto"/>
            <w:left w:val="none" w:sz="0" w:space="0" w:color="auto"/>
            <w:bottom w:val="none" w:sz="0" w:space="0" w:color="auto"/>
            <w:right w:val="none" w:sz="0" w:space="0" w:color="auto"/>
          </w:divBdr>
        </w:div>
      </w:divsChild>
    </w:div>
    <w:div w:id="2046321913">
      <w:bodyDiv w:val="1"/>
      <w:marLeft w:val="0"/>
      <w:marRight w:val="0"/>
      <w:marTop w:val="0"/>
      <w:marBottom w:val="0"/>
      <w:divBdr>
        <w:top w:val="none" w:sz="0" w:space="0" w:color="auto"/>
        <w:left w:val="none" w:sz="0" w:space="0" w:color="auto"/>
        <w:bottom w:val="none" w:sz="0" w:space="0" w:color="auto"/>
        <w:right w:val="none" w:sz="0" w:space="0" w:color="auto"/>
      </w:divBdr>
    </w:div>
    <w:div w:id="2075006025">
      <w:bodyDiv w:val="1"/>
      <w:marLeft w:val="0"/>
      <w:marRight w:val="0"/>
      <w:marTop w:val="0"/>
      <w:marBottom w:val="0"/>
      <w:divBdr>
        <w:top w:val="none" w:sz="0" w:space="0" w:color="auto"/>
        <w:left w:val="none" w:sz="0" w:space="0" w:color="auto"/>
        <w:bottom w:val="none" w:sz="0" w:space="0" w:color="auto"/>
        <w:right w:val="none" w:sz="0" w:space="0" w:color="auto"/>
      </w:divBdr>
      <w:divsChild>
        <w:div w:id="25185555">
          <w:marLeft w:val="0"/>
          <w:marRight w:val="0"/>
          <w:marTop w:val="0"/>
          <w:marBottom w:val="0"/>
          <w:divBdr>
            <w:top w:val="none" w:sz="0" w:space="0" w:color="auto"/>
            <w:left w:val="none" w:sz="0" w:space="0" w:color="auto"/>
            <w:bottom w:val="none" w:sz="0" w:space="0" w:color="auto"/>
            <w:right w:val="none" w:sz="0" w:space="0" w:color="auto"/>
          </w:divBdr>
        </w:div>
        <w:div w:id="977106689">
          <w:marLeft w:val="0"/>
          <w:marRight w:val="0"/>
          <w:marTop w:val="0"/>
          <w:marBottom w:val="0"/>
          <w:divBdr>
            <w:top w:val="none" w:sz="0" w:space="0" w:color="auto"/>
            <w:left w:val="none" w:sz="0" w:space="0" w:color="auto"/>
            <w:bottom w:val="none" w:sz="0" w:space="0" w:color="auto"/>
            <w:right w:val="none" w:sz="0" w:space="0" w:color="auto"/>
          </w:divBdr>
        </w:div>
        <w:div w:id="1118374147">
          <w:marLeft w:val="0"/>
          <w:marRight w:val="0"/>
          <w:marTop w:val="0"/>
          <w:marBottom w:val="0"/>
          <w:divBdr>
            <w:top w:val="none" w:sz="0" w:space="0" w:color="auto"/>
            <w:left w:val="none" w:sz="0" w:space="0" w:color="auto"/>
            <w:bottom w:val="none" w:sz="0" w:space="0" w:color="auto"/>
            <w:right w:val="none" w:sz="0" w:space="0" w:color="auto"/>
          </w:divBdr>
        </w:div>
        <w:div w:id="1495025307">
          <w:marLeft w:val="0"/>
          <w:marRight w:val="0"/>
          <w:marTop w:val="0"/>
          <w:marBottom w:val="0"/>
          <w:divBdr>
            <w:top w:val="none" w:sz="0" w:space="0" w:color="auto"/>
            <w:left w:val="none" w:sz="0" w:space="0" w:color="auto"/>
            <w:bottom w:val="none" w:sz="0" w:space="0" w:color="auto"/>
            <w:right w:val="none" w:sz="0" w:space="0" w:color="auto"/>
          </w:divBdr>
        </w:div>
      </w:divsChild>
    </w:div>
    <w:div w:id="2128112679">
      <w:bodyDiv w:val="1"/>
      <w:marLeft w:val="0"/>
      <w:marRight w:val="0"/>
      <w:marTop w:val="0"/>
      <w:marBottom w:val="0"/>
      <w:divBdr>
        <w:top w:val="none" w:sz="0" w:space="0" w:color="auto"/>
        <w:left w:val="none" w:sz="0" w:space="0" w:color="auto"/>
        <w:bottom w:val="none" w:sz="0" w:space="0" w:color="auto"/>
        <w:right w:val="none" w:sz="0" w:space="0" w:color="auto"/>
      </w:divBdr>
    </w:div>
    <w:div w:id="2133548643">
      <w:bodyDiv w:val="1"/>
      <w:marLeft w:val="0"/>
      <w:marRight w:val="0"/>
      <w:marTop w:val="0"/>
      <w:marBottom w:val="0"/>
      <w:divBdr>
        <w:top w:val="none" w:sz="0" w:space="0" w:color="auto"/>
        <w:left w:val="none" w:sz="0" w:space="0" w:color="auto"/>
        <w:bottom w:val="none" w:sz="0" w:space="0" w:color="auto"/>
        <w:right w:val="none" w:sz="0" w:space="0" w:color="auto"/>
      </w:divBdr>
      <w:divsChild>
        <w:div w:id="1330864127">
          <w:marLeft w:val="0"/>
          <w:marRight w:val="0"/>
          <w:marTop w:val="0"/>
          <w:marBottom w:val="0"/>
          <w:divBdr>
            <w:top w:val="none" w:sz="0" w:space="0" w:color="auto"/>
            <w:left w:val="none" w:sz="0" w:space="0" w:color="auto"/>
            <w:bottom w:val="none" w:sz="0" w:space="0" w:color="auto"/>
            <w:right w:val="none" w:sz="0" w:space="0" w:color="auto"/>
          </w:divBdr>
        </w:div>
        <w:div w:id="1587302395">
          <w:marLeft w:val="0"/>
          <w:marRight w:val="0"/>
          <w:marTop w:val="0"/>
          <w:marBottom w:val="0"/>
          <w:divBdr>
            <w:top w:val="none" w:sz="0" w:space="0" w:color="auto"/>
            <w:left w:val="none" w:sz="0" w:space="0" w:color="auto"/>
            <w:bottom w:val="none" w:sz="0" w:space="0" w:color="auto"/>
            <w:right w:val="none" w:sz="0" w:space="0" w:color="auto"/>
          </w:divBdr>
        </w:div>
        <w:div w:id="1962223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KHMT\&#272;&#7890;%20&#193;N\&#272;&#7890;%20&#193;N%20TN\KHMT-Bao%20cao%20DATN%20%5bten%20sinh%20vien%5d%20-%20English.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0">
  <b:Source>
    <b:Tag>Tho08</b:Tag>
    <b:SourceType>Report</b:SourceType>
    <b:Guid>{860E41CF-16FE-4152-8EF1-DAF7790C9B74}</b:Guid>
    <b:Author>
      <b:Author>
        <b:NameList>
          <b:Person>
            <b:Last>Exploration</b:Last>
            <b:First>Thornburg</b:First>
            <b:Middle>Center for Space</b:Middle>
          </b:Person>
        </b:NameList>
      </b:Author>
    </b:Author>
    <b:Title>Why STEM Topics are Interrelated: The Importance of Interdisciplinary Studies in K-12 Education</b:Title>
    <b:Year>2008</b:Year>
    <b:RefOrder>1</b:RefOrder>
  </b:Source>
  <b:Source>
    <b:Tag>ACT17</b:Tag>
    <b:SourceType>Report</b:SourceType>
    <b:Guid>{89820746-CBBD-41CE-B11E-DDB4A55DAE44}</b:Guid>
    <b:Author>
      <b:Author>
        <b:NameList>
          <b:Person>
            <b:Last>ACT</b:Last>
          </b:Person>
        </b:NameList>
      </b:Author>
    </b:Author>
    <b:Title>STEM EDUCATION IN THE U.S</b:Title>
    <b:Year>2017</b:Year>
    <b:RefOrder>2</b:RefOrder>
  </b:Source>
  <b:Source>
    <b:Tag>VũH</b:Tag>
    <b:SourceType>Report</b:SourceType>
    <b:Guid>{2A5209EC-06D1-4D7C-B2A0-2846138F1636}</b:Guid>
    <b:Author>
      <b:Author>
        <b:NameList>
          <b:Person>
            <b:Last>Tiến</b:Last>
            <b:First>Vũ</b:First>
            <b:Middle>Hồng</b:Middle>
          </b:Person>
        </b:NameList>
      </b:Author>
    </b:Author>
    <b:Title>Một số phương pháp dạy học tích cực</b:Title>
    <b:RefOrder>3</b:RefOrder>
  </b:Source>
  <b:Source>
    <b:Tag>BỘG18</b:Tag>
    <b:SourceType>ConferenceProceedings</b:SourceType>
    <b:Guid>{FC76BB92-F4C8-426E-93A2-55D250AC31C8}</b:Guid>
    <b:Title>ĐỊNH HƢỚNG  GIÁO DỤC STEM TRONG TRƢỜNG TRUNG HỌC</b:Title>
    <b:Year>2018</b:Year>
    <b:Author>
      <b:Author>
        <b:NameList>
          <b:Person>
            <b:Last>TẠO</b:Last>
            <b:First>BỘ</b:First>
            <b:Middle>GIÁO DỤC VÀ ĐÀO</b:Middle>
          </b:Person>
        </b:NameList>
      </b:Author>
    </b:Author>
    <b:Pages>1-22</b:Pages>
    <b:RefOrder>4</b:RefOrder>
  </b:Source>
  <b:Source>
    <b:Tag>Cur15</b:Tag>
    <b:SourceType>Report</b:SourceType>
    <b:Guid>{B8617BB4-CF76-4582-B718-32652F5D5236}</b:Guid>
    <b:Author>
      <b:Author>
        <b:NameList>
          <b:Person>
            <b:Last>Council</b:Last>
            <b:First>Curriculum</b:First>
            <b:Middle>Development</b:Middle>
          </b:Person>
        </b:NameList>
      </b:Author>
    </b:Author>
    <b:Title>Promotion of STEM Education Unleashing Potential in Innovation</b:Title>
    <b:Year>2015</b:Year>
    <b:RefOrder>5</b:RefOrder>
  </b:Source>
  <b:Source>
    <b:Tag>ARe12</b:Tag>
    <b:SourceType>Book</b:SourceType>
    <b:Guid>{21998965-C17F-49EF-83F5-5F10FA3D966B}</b:Guid>
    <b:Title>STEM Education: Preparing for the Jobs of the Future</b:Title>
    <b:Year>April 2012</b:Year>
    <b:Author>
      <b:Author>
        <b:NameList>
          <b:Person>
            <b:Last>Joint Economic Committee Chairman’s Staff Senator Bob Casey</b:Last>
            <b:First>Chairman</b:First>
          </b:Person>
        </b:NameList>
      </b:Author>
    </b:Author>
    <b:RefOrder>6</b:RefOrder>
  </b:Source>
  <b:Source>
    <b:Tag>htt</b:Tag>
    <b:SourceType>Report</b:SourceType>
    <b:Guid>{61CBFD10-2E50-43A4-BDAD-428D138BFF41}</b:Guid>
    <b:Title>http://thoibaotaichinhvietnam.vn/pages/quoc-te/2015-12-08/10-quoc-gia-co-nen-khoa-hoc-ky-thuat-tien-tien-nhat-the-gioi-26818.aspx</b:Title>
    <b:RefOrder>7</b:RefOrder>
  </b:Source>
  <b:Source>
    <b:Tag>htt1</b:Tag>
    <b:SourceType>Report</b:SourceType>
    <b:Guid>{ABB933E5-F7E4-44B5-84EF-5F381F5B24ED}</b:Guid>
    <b:Title>http://truonghocketnoi.edu.vn/data/thuvien/DongPhD/hoclieu_3650611_1446867073.pdf</b:Title>
    <b:RefOrder>8</b:RefOrder>
  </b:Source>
  <b:Source>
    <b:Tag>Mar09</b:Tag>
    <b:SourceType>ConferenceProceedings</b:SourceType>
    <b:Guid>{26209597-110F-48A2-8895-80B71AC50AD6}</b:Guid>
    <b:Author>
      <b:Author>
        <b:NameList>
          <b:Person>
            <b:Last>Sanders</b:Last>
            <b:First>Mark</b:First>
          </b:Person>
        </b:NameList>
      </b:Author>
    </b:Author>
    <b:Title>STEM, STEM Education, STEMmania</b:Title>
    <b:Year>2009</b:Year>
    <b:RefOrder>9</b:RefOrder>
  </b:Source>
  <b:Source>
    <b:Tag>Ela14</b:Tag>
    <b:SourceType>Report</b:SourceType>
    <b:Guid>{7343838F-09B6-4F45-930B-EB46E6019D3D}</b:Guid>
    <b:Author>
      <b:Author>
        <b:NameList>
          <b:Person>
            <b:Last>Elaine J. Hom</b:Last>
            <b:First>LiveScience</b:First>
            <b:Middle>Contributor</b:Middle>
          </b:Person>
        </b:NameList>
      </b:Author>
    </b:Author>
    <b:Title>What is STEM Education?</b:Title>
    <b:Year>2014</b:Year>
    <b:RefOrder>10</b:RefOrder>
  </b:Source>
  <b:Source>
    <b:Tag>Aus18</b:Tag>
    <b:SourceType>Report</b:SourceType>
    <b:Guid>{2BFA6CC3-63B3-497B-ABB2-DB0803A3B2EB}</b:Guid>
    <b:Author>
      <b:Author>
        <b:NameList>
          <b:Person>
            <b:Last>Research</b:Last>
            <b:First>Australian</b:First>
            <b:Middle>Council for Educational</b:Middle>
          </b:Person>
        </b:NameList>
      </b:Author>
    </b:Author>
    <b:Title>CHALLENGES IN STEM LEARNING IN AUSTRALIAN SCHOOLS</b:Title>
    <b:Year>2018</b:Year>
    <b:RefOrder>11</b:RefOrder>
  </b:Source>
  <b:Source>
    <b:Tag>Hay09</b:Tag>
    <b:SourceType>Report</b:SourceType>
    <b:Guid>{0F34E5B3-78DE-4706-B18A-91C0D2067DBB}</b:Guid>
    <b:Author>
      <b:Author>
        <b:NameList>
          <b:Person>
            <b:Last>Hays Blaine Lantz</b:Last>
            <b:First> Jr., Ed.D</b:First>
          </b:Person>
        </b:NameList>
      </b:Author>
    </b:Author>
    <b:Title>Science, Technology, Engineering, and Mathematics (STEM) Education What Form? What Function?</b:Title>
    <b:Year>2009</b:Year>
    <b:RefOrder>12</b:RefOrder>
  </b:Source>
  <b:Source>
    <b:Tag>htt2</b:Tag>
    <b:SourceType>Report</b:SourceType>
    <b:Guid>{1AB2460A-7503-49F9-922E-ACDAC8EDE7F1}</b:Guid>
    <b:Title>https://hocvienkhampha.edu.vn/hieu-sao-cho-dung-ve-giao-duc-stem</b:Title>
    <b:RefOrder>13</b:RefOrder>
  </b:Source>
  <b:Source>
    <b:Tag>Mar161</b:Tag>
    <b:SourceType>Report</b:SourceType>
    <b:Guid>{18222F38-DD47-436F-BA1F-84CC4AD7F3CB}</b:Guid>
    <b:Author>
      <b:Author>
        <b:NameList>
          <b:Person>
            <b:Last>Windale</b:Last>
            <b:First>Mark</b:First>
          </b:Person>
        </b:NameList>
      </b:Author>
    </b:Author>
    <b:Title>“Giáo dục STEM bồi dưỡng những nhà đổi mới, sáng tạo trong tương lai”, Hội thảo Vai trò của nhà nước và các tổ chức cá nhân có liên quan trong việc xây dựng chiến lược phát triển giáo dục STEM,</b:Title>
    <b:Year>2016</b:Year>
    <b:City>Bộ Giáo dục và Đào tạo - Hội đồng Anh</b:City>
    <b:RefOrder>14</b:RefOrder>
  </b:Source>
  <b:Source>
    <b:Tag>USD071</b:Tag>
    <b:SourceType>Report</b:SourceType>
    <b:Guid>{176E8423-A194-4E06-AA8B-04BAAC668854}</b:Guid>
    <b:Author>
      <b:Author>
        <b:NameList>
          <b:Person>
            <b:Last>Education</b:Last>
            <b:First>U.S.</b:First>
            <b:Middle>Department of</b:Middle>
          </b:Person>
        </b:NameList>
      </b:Author>
    </b:Author>
    <b:Title>Report of the Academic Competitiveness Council</b:Title>
    <b:Year>2007</b:Year>
    <b:RefOrder>15</b:RefOrder>
  </b:Source>
  <b:Source>
    <b:Tag>HồS02</b:Tag>
    <b:SourceType>Report</b:SourceType>
    <b:Guid>{F74E4E41-2438-46BC-B1E0-EB26BF3A145F}</b:Guid>
    <b:Author>
      <b:Author>
        <b:NameList>
          <b:Person>
            <b:Last>biên)</b:Last>
            <b:First>Hồ</b:First>
            <b:Middle>Sĩ Đàm (Chủ</b:Middle>
          </b:Person>
        </b:NameList>
      </b:Author>
    </b:Author>
    <b:Title>Sách giáo viên Tin học </b:Title>
    <b:Year>2002</b:Year>
    <b:City>Nhà xuất bản Giáo dục và Đào tạo</b:City>
    <b:RefOrder>16</b:RefOrder>
  </b:Source>
  <b:Source>
    <b:Tag>Rod061</b:Tag>
    <b:SourceType>Report</b:SourceType>
    <b:Guid>{114EDF09-B806-4472-85A2-1406804CA46B}</b:Guid>
    <b:Author>
      <b:Author>
        <b:NameList>
          <b:Person>
            <b:Last>Rodger W. Bybee</b:Last>
            <b:First>Joseph</b:First>
            <b:Middle>A. Taylor, April Gardner, Pamela Van Scotter, Janet Carlson Powell, Anne Westbrook, and Nancy Landes</b:Middle>
          </b:Person>
        </b:NameList>
      </b:Author>
    </b:Author>
    <b:Title>The BSCS 5E Instructional Model: Origins and Effectiveness</b:Title>
    <b:Year>12 June 2006</b:Year>
    <b:City>Office of Science Education National Institutes of Health</b:City>
    <b:RefOrder>17</b:RefOrder>
  </b:Source>
</b:Sources>
</file>

<file path=customXml/itemProps1.xml><?xml version="1.0" encoding="utf-8"?>
<ds:datastoreItem xmlns:ds="http://schemas.openxmlformats.org/officeDocument/2006/customXml" ds:itemID="{7E57A83D-2800-463E-8636-7483CF778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KHMT-Bao cao DATN [ten sinh vien] - English.dotx</Template>
  <TotalTime>215</TotalTime>
  <Pages>19</Pages>
  <Words>1237</Words>
  <Characters>7052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VKU</Company>
  <LinksUpToDate>false</LinksUpToDate>
  <CharactersWithSpaces>8273</CharactersWithSpaces>
  <SharedDoc>false</SharedDoc>
  <HLinks>
    <vt:vector size="330" baseType="variant">
      <vt:variant>
        <vt:i4>2490373</vt:i4>
      </vt:variant>
      <vt:variant>
        <vt:i4>327</vt:i4>
      </vt:variant>
      <vt:variant>
        <vt:i4>0</vt:i4>
      </vt:variant>
      <vt:variant>
        <vt:i4>5</vt:i4>
      </vt:variant>
      <vt:variant>
        <vt:lpwstr/>
      </vt:variant>
      <vt:variant>
        <vt:lpwstr>_Toc3415706</vt:lpwstr>
      </vt:variant>
      <vt:variant>
        <vt:i4>3014664</vt:i4>
      </vt:variant>
      <vt:variant>
        <vt:i4>320</vt:i4>
      </vt:variant>
      <vt:variant>
        <vt:i4>0</vt:i4>
      </vt:variant>
      <vt:variant>
        <vt:i4>5</vt:i4>
      </vt:variant>
      <vt:variant>
        <vt:lpwstr/>
      </vt:variant>
      <vt:variant>
        <vt:lpwstr>_Toc7979896</vt:lpwstr>
      </vt:variant>
      <vt:variant>
        <vt:i4>3014664</vt:i4>
      </vt:variant>
      <vt:variant>
        <vt:i4>314</vt:i4>
      </vt:variant>
      <vt:variant>
        <vt:i4>0</vt:i4>
      </vt:variant>
      <vt:variant>
        <vt:i4>5</vt:i4>
      </vt:variant>
      <vt:variant>
        <vt:lpwstr/>
      </vt:variant>
      <vt:variant>
        <vt:lpwstr>_Toc7979895</vt:lpwstr>
      </vt:variant>
      <vt:variant>
        <vt:i4>3014664</vt:i4>
      </vt:variant>
      <vt:variant>
        <vt:i4>308</vt:i4>
      </vt:variant>
      <vt:variant>
        <vt:i4>0</vt:i4>
      </vt:variant>
      <vt:variant>
        <vt:i4>5</vt:i4>
      </vt:variant>
      <vt:variant>
        <vt:lpwstr/>
      </vt:variant>
      <vt:variant>
        <vt:lpwstr>_Toc7979893</vt:lpwstr>
      </vt:variant>
      <vt:variant>
        <vt:i4>3014664</vt:i4>
      </vt:variant>
      <vt:variant>
        <vt:i4>302</vt:i4>
      </vt:variant>
      <vt:variant>
        <vt:i4>0</vt:i4>
      </vt:variant>
      <vt:variant>
        <vt:i4>5</vt:i4>
      </vt:variant>
      <vt:variant>
        <vt:lpwstr/>
      </vt:variant>
      <vt:variant>
        <vt:lpwstr>_Toc7979892</vt:lpwstr>
      </vt:variant>
      <vt:variant>
        <vt:i4>3014664</vt:i4>
      </vt:variant>
      <vt:variant>
        <vt:i4>296</vt:i4>
      </vt:variant>
      <vt:variant>
        <vt:i4>0</vt:i4>
      </vt:variant>
      <vt:variant>
        <vt:i4>5</vt:i4>
      </vt:variant>
      <vt:variant>
        <vt:lpwstr/>
      </vt:variant>
      <vt:variant>
        <vt:lpwstr>_Toc7979891</vt:lpwstr>
      </vt:variant>
      <vt:variant>
        <vt:i4>3014664</vt:i4>
      </vt:variant>
      <vt:variant>
        <vt:i4>290</vt:i4>
      </vt:variant>
      <vt:variant>
        <vt:i4>0</vt:i4>
      </vt:variant>
      <vt:variant>
        <vt:i4>5</vt:i4>
      </vt:variant>
      <vt:variant>
        <vt:lpwstr/>
      </vt:variant>
      <vt:variant>
        <vt:lpwstr>_Toc7979890</vt:lpwstr>
      </vt:variant>
      <vt:variant>
        <vt:i4>3080200</vt:i4>
      </vt:variant>
      <vt:variant>
        <vt:i4>284</vt:i4>
      </vt:variant>
      <vt:variant>
        <vt:i4>0</vt:i4>
      </vt:variant>
      <vt:variant>
        <vt:i4>5</vt:i4>
      </vt:variant>
      <vt:variant>
        <vt:lpwstr/>
      </vt:variant>
      <vt:variant>
        <vt:lpwstr>_Toc7979889</vt:lpwstr>
      </vt:variant>
      <vt:variant>
        <vt:i4>3080200</vt:i4>
      </vt:variant>
      <vt:variant>
        <vt:i4>278</vt:i4>
      </vt:variant>
      <vt:variant>
        <vt:i4>0</vt:i4>
      </vt:variant>
      <vt:variant>
        <vt:i4>5</vt:i4>
      </vt:variant>
      <vt:variant>
        <vt:lpwstr/>
      </vt:variant>
      <vt:variant>
        <vt:lpwstr>_Toc7979888</vt:lpwstr>
      </vt:variant>
      <vt:variant>
        <vt:i4>3080200</vt:i4>
      </vt:variant>
      <vt:variant>
        <vt:i4>272</vt:i4>
      </vt:variant>
      <vt:variant>
        <vt:i4>0</vt:i4>
      </vt:variant>
      <vt:variant>
        <vt:i4>5</vt:i4>
      </vt:variant>
      <vt:variant>
        <vt:lpwstr/>
      </vt:variant>
      <vt:variant>
        <vt:lpwstr>_Toc7979887</vt:lpwstr>
      </vt:variant>
      <vt:variant>
        <vt:i4>3080200</vt:i4>
      </vt:variant>
      <vt:variant>
        <vt:i4>266</vt:i4>
      </vt:variant>
      <vt:variant>
        <vt:i4>0</vt:i4>
      </vt:variant>
      <vt:variant>
        <vt:i4>5</vt:i4>
      </vt:variant>
      <vt:variant>
        <vt:lpwstr/>
      </vt:variant>
      <vt:variant>
        <vt:lpwstr>_Toc7979886</vt:lpwstr>
      </vt:variant>
      <vt:variant>
        <vt:i4>3080200</vt:i4>
      </vt:variant>
      <vt:variant>
        <vt:i4>260</vt:i4>
      </vt:variant>
      <vt:variant>
        <vt:i4>0</vt:i4>
      </vt:variant>
      <vt:variant>
        <vt:i4>5</vt:i4>
      </vt:variant>
      <vt:variant>
        <vt:lpwstr/>
      </vt:variant>
      <vt:variant>
        <vt:lpwstr>_Toc7979885</vt:lpwstr>
      </vt:variant>
      <vt:variant>
        <vt:i4>3080200</vt:i4>
      </vt:variant>
      <vt:variant>
        <vt:i4>254</vt:i4>
      </vt:variant>
      <vt:variant>
        <vt:i4>0</vt:i4>
      </vt:variant>
      <vt:variant>
        <vt:i4>5</vt:i4>
      </vt:variant>
      <vt:variant>
        <vt:lpwstr/>
      </vt:variant>
      <vt:variant>
        <vt:lpwstr>_Toc7979884</vt:lpwstr>
      </vt:variant>
      <vt:variant>
        <vt:i4>3080200</vt:i4>
      </vt:variant>
      <vt:variant>
        <vt:i4>248</vt:i4>
      </vt:variant>
      <vt:variant>
        <vt:i4>0</vt:i4>
      </vt:variant>
      <vt:variant>
        <vt:i4>5</vt:i4>
      </vt:variant>
      <vt:variant>
        <vt:lpwstr/>
      </vt:variant>
      <vt:variant>
        <vt:lpwstr>_Toc7979883</vt:lpwstr>
      </vt:variant>
      <vt:variant>
        <vt:i4>3080200</vt:i4>
      </vt:variant>
      <vt:variant>
        <vt:i4>242</vt:i4>
      </vt:variant>
      <vt:variant>
        <vt:i4>0</vt:i4>
      </vt:variant>
      <vt:variant>
        <vt:i4>5</vt:i4>
      </vt:variant>
      <vt:variant>
        <vt:lpwstr/>
      </vt:variant>
      <vt:variant>
        <vt:lpwstr>_Toc7979882</vt:lpwstr>
      </vt:variant>
      <vt:variant>
        <vt:i4>3080200</vt:i4>
      </vt:variant>
      <vt:variant>
        <vt:i4>236</vt:i4>
      </vt:variant>
      <vt:variant>
        <vt:i4>0</vt:i4>
      </vt:variant>
      <vt:variant>
        <vt:i4>5</vt:i4>
      </vt:variant>
      <vt:variant>
        <vt:lpwstr/>
      </vt:variant>
      <vt:variant>
        <vt:lpwstr>_Toc7979881</vt:lpwstr>
      </vt:variant>
      <vt:variant>
        <vt:i4>3080200</vt:i4>
      </vt:variant>
      <vt:variant>
        <vt:i4>230</vt:i4>
      </vt:variant>
      <vt:variant>
        <vt:i4>0</vt:i4>
      </vt:variant>
      <vt:variant>
        <vt:i4>5</vt:i4>
      </vt:variant>
      <vt:variant>
        <vt:lpwstr/>
      </vt:variant>
      <vt:variant>
        <vt:lpwstr>_Toc7979880</vt:lpwstr>
      </vt:variant>
      <vt:variant>
        <vt:i4>2097160</vt:i4>
      </vt:variant>
      <vt:variant>
        <vt:i4>224</vt:i4>
      </vt:variant>
      <vt:variant>
        <vt:i4>0</vt:i4>
      </vt:variant>
      <vt:variant>
        <vt:i4>5</vt:i4>
      </vt:variant>
      <vt:variant>
        <vt:lpwstr/>
      </vt:variant>
      <vt:variant>
        <vt:lpwstr>_Toc7979879</vt:lpwstr>
      </vt:variant>
      <vt:variant>
        <vt:i4>2097160</vt:i4>
      </vt:variant>
      <vt:variant>
        <vt:i4>218</vt:i4>
      </vt:variant>
      <vt:variant>
        <vt:i4>0</vt:i4>
      </vt:variant>
      <vt:variant>
        <vt:i4>5</vt:i4>
      </vt:variant>
      <vt:variant>
        <vt:lpwstr/>
      </vt:variant>
      <vt:variant>
        <vt:lpwstr>_Toc7979875</vt:lpwstr>
      </vt:variant>
      <vt:variant>
        <vt:i4>2097160</vt:i4>
      </vt:variant>
      <vt:variant>
        <vt:i4>212</vt:i4>
      </vt:variant>
      <vt:variant>
        <vt:i4>0</vt:i4>
      </vt:variant>
      <vt:variant>
        <vt:i4>5</vt:i4>
      </vt:variant>
      <vt:variant>
        <vt:lpwstr/>
      </vt:variant>
      <vt:variant>
        <vt:lpwstr>_Toc7979874</vt:lpwstr>
      </vt:variant>
      <vt:variant>
        <vt:i4>2097160</vt:i4>
      </vt:variant>
      <vt:variant>
        <vt:i4>206</vt:i4>
      </vt:variant>
      <vt:variant>
        <vt:i4>0</vt:i4>
      </vt:variant>
      <vt:variant>
        <vt:i4>5</vt:i4>
      </vt:variant>
      <vt:variant>
        <vt:lpwstr/>
      </vt:variant>
      <vt:variant>
        <vt:lpwstr>_Toc7979873</vt:lpwstr>
      </vt:variant>
      <vt:variant>
        <vt:i4>2097160</vt:i4>
      </vt:variant>
      <vt:variant>
        <vt:i4>200</vt:i4>
      </vt:variant>
      <vt:variant>
        <vt:i4>0</vt:i4>
      </vt:variant>
      <vt:variant>
        <vt:i4>5</vt:i4>
      </vt:variant>
      <vt:variant>
        <vt:lpwstr/>
      </vt:variant>
      <vt:variant>
        <vt:lpwstr>_Toc7979872</vt:lpwstr>
      </vt:variant>
      <vt:variant>
        <vt:i4>2097160</vt:i4>
      </vt:variant>
      <vt:variant>
        <vt:i4>194</vt:i4>
      </vt:variant>
      <vt:variant>
        <vt:i4>0</vt:i4>
      </vt:variant>
      <vt:variant>
        <vt:i4>5</vt:i4>
      </vt:variant>
      <vt:variant>
        <vt:lpwstr/>
      </vt:variant>
      <vt:variant>
        <vt:lpwstr>_Toc7979871</vt:lpwstr>
      </vt:variant>
      <vt:variant>
        <vt:i4>2097160</vt:i4>
      </vt:variant>
      <vt:variant>
        <vt:i4>188</vt:i4>
      </vt:variant>
      <vt:variant>
        <vt:i4>0</vt:i4>
      </vt:variant>
      <vt:variant>
        <vt:i4>5</vt:i4>
      </vt:variant>
      <vt:variant>
        <vt:lpwstr/>
      </vt:variant>
      <vt:variant>
        <vt:lpwstr>_Toc7979870</vt:lpwstr>
      </vt:variant>
      <vt:variant>
        <vt:i4>2162696</vt:i4>
      </vt:variant>
      <vt:variant>
        <vt:i4>182</vt:i4>
      </vt:variant>
      <vt:variant>
        <vt:i4>0</vt:i4>
      </vt:variant>
      <vt:variant>
        <vt:i4>5</vt:i4>
      </vt:variant>
      <vt:variant>
        <vt:lpwstr/>
      </vt:variant>
      <vt:variant>
        <vt:lpwstr>_Toc7979869</vt:lpwstr>
      </vt:variant>
      <vt:variant>
        <vt:i4>2162696</vt:i4>
      </vt:variant>
      <vt:variant>
        <vt:i4>176</vt:i4>
      </vt:variant>
      <vt:variant>
        <vt:i4>0</vt:i4>
      </vt:variant>
      <vt:variant>
        <vt:i4>5</vt:i4>
      </vt:variant>
      <vt:variant>
        <vt:lpwstr/>
      </vt:variant>
      <vt:variant>
        <vt:lpwstr>_Toc7979868</vt:lpwstr>
      </vt:variant>
      <vt:variant>
        <vt:i4>2162696</vt:i4>
      </vt:variant>
      <vt:variant>
        <vt:i4>170</vt:i4>
      </vt:variant>
      <vt:variant>
        <vt:i4>0</vt:i4>
      </vt:variant>
      <vt:variant>
        <vt:i4>5</vt:i4>
      </vt:variant>
      <vt:variant>
        <vt:lpwstr/>
      </vt:variant>
      <vt:variant>
        <vt:lpwstr>_Toc7979867</vt:lpwstr>
      </vt:variant>
      <vt:variant>
        <vt:i4>2162696</vt:i4>
      </vt:variant>
      <vt:variant>
        <vt:i4>164</vt:i4>
      </vt:variant>
      <vt:variant>
        <vt:i4>0</vt:i4>
      </vt:variant>
      <vt:variant>
        <vt:i4>5</vt:i4>
      </vt:variant>
      <vt:variant>
        <vt:lpwstr/>
      </vt:variant>
      <vt:variant>
        <vt:lpwstr>_Toc7979866</vt:lpwstr>
      </vt:variant>
      <vt:variant>
        <vt:i4>2162696</vt:i4>
      </vt:variant>
      <vt:variant>
        <vt:i4>158</vt:i4>
      </vt:variant>
      <vt:variant>
        <vt:i4>0</vt:i4>
      </vt:variant>
      <vt:variant>
        <vt:i4>5</vt:i4>
      </vt:variant>
      <vt:variant>
        <vt:lpwstr/>
      </vt:variant>
      <vt:variant>
        <vt:lpwstr>_Toc7979865</vt:lpwstr>
      </vt:variant>
      <vt:variant>
        <vt:i4>2162696</vt:i4>
      </vt:variant>
      <vt:variant>
        <vt:i4>152</vt:i4>
      </vt:variant>
      <vt:variant>
        <vt:i4>0</vt:i4>
      </vt:variant>
      <vt:variant>
        <vt:i4>5</vt:i4>
      </vt:variant>
      <vt:variant>
        <vt:lpwstr/>
      </vt:variant>
      <vt:variant>
        <vt:lpwstr>_Toc7979864</vt:lpwstr>
      </vt:variant>
      <vt:variant>
        <vt:i4>2162696</vt:i4>
      </vt:variant>
      <vt:variant>
        <vt:i4>146</vt:i4>
      </vt:variant>
      <vt:variant>
        <vt:i4>0</vt:i4>
      </vt:variant>
      <vt:variant>
        <vt:i4>5</vt:i4>
      </vt:variant>
      <vt:variant>
        <vt:lpwstr/>
      </vt:variant>
      <vt:variant>
        <vt:lpwstr>_Toc7979863</vt:lpwstr>
      </vt:variant>
      <vt:variant>
        <vt:i4>2162696</vt:i4>
      </vt:variant>
      <vt:variant>
        <vt:i4>140</vt:i4>
      </vt:variant>
      <vt:variant>
        <vt:i4>0</vt:i4>
      </vt:variant>
      <vt:variant>
        <vt:i4>5</vt:i4>
      </vt:variant>
      <vt:variant>
        <vt:lpwstr/>
      </vt:variant>
      <vt:variant>
        <vt:lpwstr>_Toc7979862</vt:lpwstr>
      </vt:variant>
      <vt:variant>
        <vt:i4>2162696</vt:i4>
      </vt:variant>
      <vt:variant>
        <vt:i4>134</vt:i4>
      </vt:variant>
      <vt:variant>
        <vt:i4>0</vt:i4>
      </vt:variant>
      <vt:variant>
        <vt:i4>5</vt:i4>
      </vt:variant>
      <vt:variant>
        <vt:lpwstr/>
      </vt:variant>
      <vt:variant>
        <vt:lpwstr>_Toc7979861</vt:lpwstr>
      </vt:variant>
      <vt:variant>
        <vt:i4>2162696</vt:i4>
      </vt:variant>
      <vt:variant>
        <vt:i4>128</vt:i4>
      </vt:variant>
      <vt:variant>
        <vt:i4>0</vt:i4>
      </vt:variant>
      <vt:variant>
        <vt:i4>5</vt:i4>
      </vt:variant>
      <vt:variant>
        <vt:lpwstr/>
      </vt:variant>
      <vt:variant>
        <vt:lpwstr>_Toc7979860</vt:lpwstr>
      </vt:variant>
      <vt:variant>
        <vt:i4>2228232</vt:i4>
      </vt:variant>
      <vt:variant>
        <vt:i4>122</vt:i4>
      </vt:variant>
      <vt:variant>
        <vt:i4>0</vt:i4>
      </vt:variant>
      <vt:variant>
        <vt:i4>5</vt:i4>
      </vt:variant>
      <vt:variant>
        <vt:lpwstr/>
      </vt:variant>
      <vt:variant>
        <vt:lpwstr>_Toc7979859</vt:lpwstr>
      </vt:variant>
      <vt:variant>
        <vt:i4>2228232</vt:i4>
      </vt:variant>
      <vt:variant>
        <vt:i4>116</vt:i4>
      </vt:variant>
      <vt:variant>
        <vt:i4>0</vt:i4>
      </vt:variant>
      <vt:variant>
        <vt:i4>5</vt:i4>
      </vt:variant>
      <vt:variant>
        <vt:lpwstr/>
      </vt:variant>
      <vt:variant>
        <vt:lpwstr>_Toc7979858</vt:lpwstr>
      </vt:variant>
      <vt:variant>
        <vt:i4>2228232</vt:i4>
      </vt:variant>
      <vt:variant>
        <vt:i4>110</vt:i4>
      </vt:variant>
      <vt:variant>
        <vt:i4>0</vt:i4>
      </vt:variant>
      <vt:variant>
        <vt:i4>5</vt:i4>
      </vt:variant>
      <vt:variant>
        <vt:lpwstr/>
      </vt:variant>
      <vt:variant>
        <vt:lpwstr>_Toc7979857</vt:lpwstr>
      </vt:variant>
      <vt:variant>
        <vt:i4>2228232</vt:i4>
      </vt:variant>
      <vt:variant>
        <vt:i4>104</vt:i4>
      </vt:variant>
      <vt:variant>
        <vt:i4>0</vt:i4>
      </vt:variant>
      <vt:variant>
        <vt:i4>5</vt:i4>
      </vt:variant>
      <vt:variant>
        <vt:lpwstr/>
      </vt:variant>
      <vt:variant>
        <vt:lpwstr>_Toc7979856</vt:lpwstr>
      </vt:variant>
      <vt:variant>
        <vt:i4>2228232</vt:i4>
      </vt:variant>
      <vt:variant>
        <vt:i4>98</vt:i4>
      </vt:variant>
      <vt:variant>
        <vt:i4>0</vt:i4>
      </vt:variant>
      <vt:variant>
        <vt:i4>5</vt:i4>
      </vt:variant>
      <vt:variant>
        <vt:lpwstr/>
      </vt:variant>
      <vt:variant>
        <vt:lpwstr>_Toc7979855</vt:lpwstr>
      </vt:variant>
      <vt:variant>
        <vt:i4>2228232</vt:i4>
      </vt:variant>
      <vt:variant>
        <vt:i4>92</vt:i4>
      </vt:variant>
      <vt:variant>
        <vt:i4>0</vt:i4>
      </vt:variant>
      <vt:variant>
        <vt:i4>5</vt:i4>
      </vt:variant>
      <vt:variant>
        <vt:lpwstr/>
      </vt:variant>
      <vt:variant>
        <vt:lpwstr>_Toc7979854</vt:lpwstr>
      </vt:variant>
      <vt:variant>
        <vt:i4>2228232</vt:i4>
      </vt:variant>
      <vt:variant>
        <vt:i4>86</vt:i4>
      </vt:variant>
      <vt:variant>
        <vt:i4>0</vt:i4>
      </vt:variant>
      <vt:variant>
        <vt:i4>5</vt:i4>
      </vt:variant>
      <vt:variant>
        <vt:lpwstr/>
      </vt:variant>
      <vt:variant>
        <vt:lpwstr>_Toc7979853</vt:lpwstr>
      </vt:variant>
      <vt:variant>
        <vt:i4>2228232</vt:i4>
      </vt:variant>
      <vt:variant>
        <vt:i4>80</vt:i4>
      </vt:variant>
      <vt:variant>
        <vt:i4>0</vt:i4>
      </vt:variant>
      <vt:variant>
        <vt:i4>5</vt:i4>
      </vt:variant>
      <vt:variant>
        <vt:lpwstr/>
      </vt:variant>
      <vt:variant>
        <vt:lpwstr>_Toc7979852</vt:lpwstr>
      </vt:variant>
      <vt:variant>
        <vt:i4>2228232</vt:i4>
      </vt:variant>
      <vt:variant>
        <vt:i4>74</vt:i4>
      </vt:variant>
      <vt:variant>
        <vt:i4>0</vt:i4>
      </vt:variant>
      <vt:variant>
        <vt:i4>5</vt:i4>
      </vt:variant>
      <vt:variant>
        <vt:lpwstr/>
      </vt:variant>
      <vt:variant>
        <vt:lpwstr>_Toc7979851</vt:lpwstr>
      </vt:variant>
      <vt:variant>
        <vt:i4>2228232</vt:i4>
      </vt:variant>
      <vt:variant>
        <vt:i4>68</vt:i4>
      </vt:variant>
      <vt:variant>
        <vt:i4>0</vt:i4>
      </vt:variant>
      <vt:variant>
        <vt:i4>5</vt:i4>
      </vt:variant>
      <vt:variant>
        <vt:lpwstr/>
      </vt:variant>
      <vt:variant>
        <vt:lpwstr>_Toc7979850</vt:lpwstr>
      </vt:variant>
      <vt:variant>
        <vt:i4>2293768</vt:i4>
      </vt:variant>
      <vt:variant>
        <vt:i4>62</vt:i4>
      </vt:variant>
      <vt:variant>
        <vt:i4>0</vt:i4>
      </vt:variant>
      <vt:variant>
        <vt:i4>5</vt:i4>
      </vt:variant>
      <vt:variant>
        <vt:lpwstr/>
      </vt:variant>
      <vt:variant>
        <vt:lpwstr>_Toc7979849</vt:lpwstr>
      </vt:variant>
      <vt:variant>
        <vt:i4>2293768</vt:i4>
      </vt:variant>
      <vt:variant>
        <vt:i4>56</vt:i4>
      </vt:variant>
      <vt:variant>
        <vt:i4>0</vt:i4>
      </vt:variant>
      <vt:variant>
        <vt:i4>5</vt:i4>
      </vt:variant>
      <vt:variant>
        <vt:lpwstr/>
      </vt:variant>
      <vt:variant>
        <vt:lpwstr>_Toc7979848</vt:lpwstr>
      </vt:variant>
      <vt:variant>
        <vt:i4>2293768</vt:i4>
      </vt:variant>
      <vt:variant>
        <vt:i4>50</vt:i4>
      </vt:variant>
      <vt:variant>
        <vt:i4>0</vt:i4>
      </vt:variant>
      <vt:variant>
        <vt:i4>5</vt:i4>
      </vt:variant>
      <vt:variant>
        <vt:lpwstr/>
      </vt:variant>
      <vt:variant>
        <vt:lpwstr>_Toc7979847</vt:lpwstr>
      </vt:variant>
      <vt:variant>
        <vt:i4>2293768</vt:i4>
      </vt:variant>
      <vt:variant>
        <vt:i4>44</vt:i4>
      </vt:variant>
      <vt:variant>
        <vt:i4>0</vt:i4>
      </vt:variant>
      <vt:variant>
        <vt:i4>5</vt:i4>
      </vt:variant>
      <vt:variant>
        <vt:lpwstr/>
      </vt:variant>
      <vt:variant>
        <vt:lpwstr>_Toc7979846</vt:lpwstr>
      </vt:variant>
      <vt:variant>
        <vt:i4>2293768</vt:i4>
      </vt:variant>
      <vt:variant>
        <vt:i4>38</vt:i4>
      </vt:variant>
      <vt:variant>
        <vt:i4>0</vt:i4>
      </vt:variant>
      <vt:variant>
        <vt:i4>5</vt:i4>
      </vt:variant>
      <vt:variant>
        <vt:lpwstr/>
      </vt:variant>
      <vt:variant>
        <vt:lpwstr>_Toc7979845</vt:lpwstr>
      </vt:variant>
      <vt:variant>
        <vt:i4>2293768</vt:i4>
      </vt:variant>
      <vt:variant>
        <vt:i4>32</vt:i4>
      </vt:variant>
      <vt:variant>
        <vt:i4>0</vt:i4>
      </vt:variant>
      <vt:variant>
        <vt:i4>5</vt:i4>
      </vt:variant>
      <vt:variant>
        <vt:lpwstr/>
      </vt:variant>
      <vt:variant>
        <vt:lpwstr>_Toc7979844</vt:lpwstr>
      </vt:variant>
      <vt:variant>
        <vt:i4>2293768</vt:i4>
      </vt:variant>
      <vt:variant>
        <vt:i4>26</vt:i4>
      </vt:variant>
      <vt:variant>
        <vt:i4>0</vt:i4>
      </vt:variant>
      <vt:variant>
        <vt:i4>5</vt:i4>
      </vt:variant>
      <vt:variant>
        <vt:lpwstr/>
      </vt:variant>
      <vt:variant>
        <vt:lpwstr>_Toc7979843</vt:lpwstr>
      </vt:variant>
      <vt:variant>
        <vt:i4>2293768</vt:i4>
      </vt:variant>
      <vt:variant>
        <vt:i4>20</vt:i4>
      </vt:variant>
      <vt:variant>
        <vt:i4>0</vt:i4>
      </vt:variant>
      <vt:variant>
        <vt:i4>5</vt:i4>
      </vt:variant>
      <vt:variant>
        <vt:lpwstr/>
      </vt:variant>
      <vt:variant>
        <vt:lpwstr>_Toc7979842</vt:lpwstr>
      </vt:variant>
      <vt:variant>
        <vt:i4>2293768</vt:i4>
      </vt:variant>
      <vt:variant>
        <vt:i4>14</vt:i4>
      </vt:variant>
      <vt:variant>
        <vt:i4>0</vt:i4>
      </vt:variant>
      <vt:variant>
        <vt:i4>5</vt:i4>
      </vt:variant>
      <vt:variant>
        <vt:lpwstr/>
      </vt:variant>
      <vt:variant>
        <vt:lpwstr>_Toc7979841</vt:lpwstr>
      </vt:variant>
      <vt:variant>
        <vt:i4>2293768</vt:i4>
      </vt:variant>
      <vt:variant>
        <vt:i4>8</vt:i4>
      </vt:variant>
      <vt:variant>
        <vt:i4>0</vt:i4>
      </vt:variant>
      <vt:variant>
        <vt:i4>5</vt:i4>
      </vt:variant>
      <vt:variant>
        <vt:lpwstr/>
      </vt:variant>
      <vt:variant>
        <vt:lpwstr>_Toc7979840</vt:lpwstr>
      </vt:variant>
      <vt:variant>
        <vt:i4>2359304</vt:i4>
      </vt:variant>
      <vt:variant>
        <vt:i4>2</vt:i4>
      </vt:variant>
      <vt:variant>
        <vt:i4>0</vt:i4>
      </vt:variant>
      <vt:variant>
        <vt:i4>5</vt:i4>
      </vt:variant>
      <vt:variant>
        <vt:lpwstr/>
      </vt:variant>
      <vt:variant>
        <vt:lpwstr>_Toc7979839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MaiNga</dc:creator>
  <cp:keywords/>
  <dc:description/>
  <cp:lastModifiedBy>Riley Le</cp:lastModifiedBy>
  <cp:revision>63</cp:revision>
  <cp:lastPrinted>2007-10-14T16:26:00Z</cp:lastPrinted>
  <dcterms:created xsi:type="dcterms:W3CDTF">2022-09-22T07:15:00Z</dcterms:created>
  <dcterms:modified xsi:type="dcterms:W3CDTF">2023-12-14T01:16:00Z</dcterms:modified>
</cp:coreProperties>
</file>